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115BA44C" w:rsidR="007B7BCF" w:rsidRDefault="00B12844">
      <w:pPr>
        <w:pStyle w:val="Title"/>
        <w:ind w:firstLine="720"/>
        <w:rPr>
          <w:color w:val="auto"/>
        </w:rPr>
      </w:pPr>
      <w:r>
        <w:rPr>
          <w:color w:val="auto"/>
        </w:rPr>
        <w:t>Developing a web application</w:t>
      </w:r>
      <w:r w:rsidR="00571426">
        <w:rPr>
          <w:color w:val="auto"/>
        </w:rPr>
        <w:t xml:space="preserve"> to improve communication in the industry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proofErr w:type="spellStart"/>
      <w:r w:rsidR="00C209BC">
        <w:rPr>
          <w:i/>
          <w:color w:val="1F497D"/>
          <w:sz w:val="32"/>
        </w:rPr>
        <w:t>Bsc</w:t>
      </w:r>
      <w:proofErr w:type="spellEnd"/>
      <w:r w:rsidR="00C209BC">
        <w:rPr>
          <w:i/>
          <w:color w:val="1F497D"/>
          <w:sz w:val="32"/>
        </w:rPr>
        <w:t xml:space="preserve">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 xml:space="preserve">Dr. </w:t>
      </w:r>
      <w:proofErr w:type="spellStart"/>
      <w:r w:rsidR="00B12844">
        <w:rPr>
          <w:sz w:val="32"/>
          <w:szCs w:val="32"/>
        </w:rPr>
        <w:t>Sun</w:t>
      </w:r>
      <w:r w:rsidR="00B12844" w:rsidRPr="00442DED">
        <w:rPr>
          <w:color w:val="000000" w:themeColor="text1"/>
          <w:sz w:val="30"/>
          <w:szCs w:val="30"/>
        </w:rPr>
        <w:t>é</w:t>
      </w:r>
      <w:proofErr w:type="spellEnd"/>
      <w:r w:rsidR="00B12844">
        <w:rPr>
          <w:color w:val="000000" w:themeColor="text1"/>
          <w:sz w:val="30"/>
          <w:szCs w:val="30"/>
        </w:rPr>
        <w:t xml:space="preserve"> Van Der Linde</w:t>
      </w:r>
    </w:p>
    <w:p w14:paraId="1F1D452A" w14:textId="7CED73C0" w:rsidR="007B7BCF" w:rsidRDefault="00205A27">
      <w:pPr>
        <w:pStyle w:val="Month"/>
        <w:tabs>
          <w:tab w:val="left" w:pos="2835"/>
        </w:tabs>
        <w:rPr>
          <w:sz w:val="32"/>
          <w:szCs w:val="32"/>
        </w:rPr>
      </w:pPr>
      <w:r>
        <w:rPr>
          <w:sz w:val="32"/>
          <w:szCs w:val="32"/>
        </w:rPr>
        <w:t>Co-supervisor:</w:t>
      </w:r>
      <w:r>
        <w:rPr>
          <w:sz w:val="32"/>
          <w:szCs w:val="32"/>
        </w:rPr>
        <w:tab/>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2DFE5872" w14:textId="4445ADFB" w:rsidR="001A5B03"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72714028" w:history="1">
        <w:r w:rsidR="001A5B03" w:rsidRPr="005D63E0">
          <w:rPr>
            <w:rStyle w:val="Hyperlink"/>
            <w:noProof/>
          </w:rPr>
          <w:t>LIST OF ABBREVIATIONS</w:t>
        </w:r>
        <w:r w:rsidR="001A5B03">
          <w:rPr>
            <w:noProof/>
            <w:webHidden/>
          </w:rPr>
          <w:tab/>
        </w:r>
        <w:r w:rsidR="001A5B03">
          <w:rPr>
            <w:noProof/>
            <w:webHidden/>
          </w:rPr>
          <w:fldChar w:fldCharType="begin"/>
        </w:r>
        <w:r w:rsidR="001A5B03">
          <w:rPr>
            <w:noProof/>
            <w:webHidden/>
          </w:rPr>
          <w:instrText xml:space="preserve"> PAGEREF _Toc72714028 \h </w:instrText>
        </w:r>
        <w:r w:rsidR="001A5B03">
          <w:rPr>
            <w:noProof/>
            <w:webHidden/>
          </w:rPr>
        </w:r>
        <w:r w:rsidR="001A5B03">
          <w:rPr>
            <w:noProof/>
            <w:webHidden/>
          </w:rPr>
          <w:fldChar w:fldCharType="separate"/>
        </w:r>
        <w:r w:rsidR="00157B24">
          <w:rPr>
            <w:noProof/>
            <w:webHidden/>
          </w:rPr>
          <w:t>iii</w:t>
        </w:r>
        <w:r w:rsidR="001A5B03">
          <w:rPr>
            <w:noProof/>
            <w:webHidden/>
          </w:rPr>
          <w:fldChar w:fldCharType="end"/>
        </w:r>
      </w:hyperlink>
    </w:p>
    <w:p w14:paraId="1193CB63" w14:textId="3826C706" w:rsidR="001A5B03" w:rsidRDefault="00050942">
      <w:pPr>
        <w:pStyle w:val="TOC9"/>
        <w:rPr>
          <w:rFonts w:asciiTheme="minorHAnsi" w:eastAsiaTheme="minorEastAsia" w:hAnsiTheme="minorHAnsi" w:cstheme="minorBidi"/>
          <w:b w:val="0"/>
          <w:noProof/>
          <w:sz w:val="22"/>
          <w:szCs w:val="22"/>
          <w:lang w:val="en-ZA" w:eastAsia="en-ZA"/>
        </w:rPr>
      </w:pPr>
      <w:hyperlink w:anchor="_Toc72714029" w:history="1">
        <w:r w:rsidR="001A5B03" w:rsidRPr="005D63E0">
          <w:rPr>
            <w:rStyle w:val="Hyperlink"/>
            <w:noProof/>
            <w:lang w:eastAsia="en-ZA"/>
          </w:rPr>
          <w:t>Chapter 2: Research Methodology</w:t>
        </w:r>
        <w:r w:rsidR="001A5B03">
          <w:rPr>
            <w:noProof/>
            <w:webHidden/>
          </w:rPr>
          <w:tab/>
        </w:r>
        <w:r w:rsidR="001A5B03">
          <w:rPr>
            <w:noProof/>
            <w:webHidden/>
          </w:rPr>
          <w:fldChar w:fldCharType="begin"/>
        </w:r>
        <w:r w:rsidR="001A5B03">
          <w:rPr>
            <w:noProof/>
            <w:webHidden/>
          </w:rPr>
          <w:instrText xml:space="preserve"> PAGEREF _Toc72714029 \h </w:instrText>
        </w:r>
        <w:r w:rsidR="001A5B03">
          <w:rPr>
            <w:noProof/>
            <w:webHidden/>
          </w:rPr>
        </w:r>
        <w:r w:rsidR="001A5B03">
          <w:rPr>
            <w:noProof/>
            <w:webHidden/>
          </w:rPr>
          <w:fldChar w:fldCharType="separate"/>
        </w:r>
        <w:r w:rsidR="00157B24">
          <w:rPr>
            <w:noProof/>
            <w:webHidden/>
          </w:rPr>
          <w:t>1</w:t>
        </w:r>
        <w:r w:rsidR="001A5B03">
          <w:rPr>
            <w:noProof/>
            <w:webHidden/>
          </w:rPr>
          <w:fldChar w:fldCharType="end"/>
        </w:r>
      </w:hyperlink>
    </w:p>
    <w:p w14:paraId="6DEE4165" w14:textId="265499BF" w:rsidR="001A5B03" w:rsidRDefault="00050942">
      <w:pPr>
        <w:pStyle w:val="TOC1"/>
        <w:rPr>
          <w:rFonts w:asciiTheme="minorHAnsi" w:eastAsiaTheme="minorEastAsia" w:hAnsiTheme="minorHAnsi" w:cstheme="minorBidi"/>
          <w:b w:val="0"/>
          <w:noProof/>
          <w:sz w:val="22"/>
          <w:lang w:val="en-ZA" w:eastAsia="en-ZA"/>
        </w:rPr>
      </w:pPr>
      <w:hyperlink w:anchor="_Toc72714030" w:history="1">
        <w:r w:rsidR="001A5B03" w:rsidRPr="005D63E0">
          <w:rPr>
            <w:rStyle w:val="Hyperlink"/>
            <w:noProof/>
          </w:rPr>
          <w:t>1. Project description</w:t>
        </w:r>
        <w:r w:rsidR="001A5B03">
          <w:rPr>
            <w:noProof/>
            <w:webHidden/>
          </w:rPr>
          <w:tab/>
        </w:r>
        <w:r w:rsidR="001A5B03">
          <w:rPr>
            <w:noProof/>
            <w:webHidden/>
          </w:rPr>
          <w:fldChar w:fldCharType="begin"/>
        </w:r>
        <w:r w:rsidR="001A5B03">
          <w:rPr>
            <w:noProof/>
            <w:webHidden/>
          </w:rPr>
          <w:instrText xml:space="preserve"> PAGEREF _Toc72714030 \h </w:instrText>
        </w:r>
        <w:r w:rsidR="001A5B03">
          <w:rPr>
            <w:noProof/>
            <w:webHidden/>
          </w:rPr>
        </w:r>
        <w:r w:rsidR="001A5B03">
          <w:rPr>
            <w:noProof/>
            <w:webHidden/>
          </w:rPr>
          <w:fldChar w:fldCharType="separate"/>
        </w:r>
        <w:r w:rsidR="00157B24">
          <w:rPr>
            <w:noProof/>
            <w:webHidden/>
          </w:rPr>
          <w:t>1</w:t>
        </w:r>
        <w:r w:rsidR="001A5B03">
          <w:rPr>
            <w:noProof/>
            <w:webHidden/>
          </w:rPr>
          <w:fldChar w:fldCharType="end"/>
        </w:r>
      </w:hyperlink>
    </w:p>
    <w:p w14:paraId="684FB4E1" w14:textId="51366A04" w:rsidR="001A5B03" w:rsidRDefault="00050942">
      <w:pPr>
        <w:pStyle w:val="TOC1"/>
        <w:rPr>
          <w:rFonts w:asciiTheme="minorHAnsi" w:eastAsiaTheme="minorEastAsia" w:hAnsiTheme="minorHAnsi" w:cstheme="minorBidi"/>
          <w:b w:val="0"/>
          <w:noProof/>
          <w:sz w:val="22"/>
          <w:lang w:val="en-ZA" w:eastAsia="en-ZA"/>
        </w:rPr>
      </w:pPr>
      <w:hyperlink w:anchor="_Toc72714031" w:history="1">
        <w:r w:rsidR="001A5B03" w:rsidRPr="005D63E0">
          <w:rPr>
            <w:rStyle w:val="Hyperlink"/>
            <w:noProof/>
          </w:rPr>
          <w:t>2. Problem description and background</w:t>
        </w:r>
        <w:r w:rsidR="001A5B03">
          <w:rPr>
            <w:noProof/>
            <w:webHidden/>
          </w:rPr>
          <w:tab/>
        </w:r>
        <w:r w:rsidR="001A5B03">
          <w:rPr>
            <w:noProof/>
            <w:webHidden/>
          </w:rPr>
          <w:fldChar w:fldCharType="begin"/>
        </w:r>
        <w:r w:rsidR="001A5B03">
          <w:rPr>
            <w:noProof/>
            <w:webHidden/>
          </w:rPr>
          <w:instrText xml:space="preserve"> PAGEREF _Toc72714031 \h </w:instrText>
        </w:r>
        <w:r w:rsidR="001A5B03">
          <w:rPr>
            <w:noProof/>
            <w:webHidden/>
          </w:rPr>
        </w:r>
        <w:r w:rsidR="001A5B03">
          <w:rPr>
            <w:noProof/>
            <w:webHidden/>
          </w:rPr>
          <w:fldChar w:fldCharType="separate"/>
        </w:r>
        <w:r w:rsidR="00157B24">
          <w:rPr>
            <w:noProof/>
            <w:webHidden/>
          </w:rPr>
          <w:t>1</w:t>
        </w:r>
        <w:r w:rsidR="001A5B03">
          <w:rPr>
            <w:noProof/>
            <w:webHidden/>
          </w:rPr>
          <w:fldChar w:fldCharType="end"/>
        </w:r>
      </w:hyperlink>
    </w:p>
    <w:p w14:paraId="54DAF8E0" w14:textId="738C757A" w:rsidR="001A5B03" w:rsidRDefault="00050942">
      <w:pPr>
        <w:pStyle w:val="TOC1"/>
        <w:rPr>
          <w:rFonts w:asciiTheme="minorHAnsi" w:eastAsiaTheme="minorEastAsia" w:hAnsiTheme="minorHAnsi" w:cstheme="minorBidi"/>
          <w:b w:val="0"/>
          <w:noProof/>
          <w:sz w:val="22"/>
          <w:lang w:val="en-ZA" w:eastAsia="en-ZA"/>
        </w:rPr>
      </w:pPr>
      <w:hyperlink w:anchor="_Toc72714032" w:history="1">
        <w:r w:rsidR="001A5B03" w:rsidRPr="005D63E0">
          <w:rPr>
            <w:rStyle w:val="Hyperlink"/>
            <w:noProof/>
          </w:rPr>
          <w:t>3. Aims and objectives of project</w:t>
        </w:r>
        <w:r w:rsidR="001A5B03">
          <w:rPr>
            <w:noProof/>
            <w:webHidden/>
          </w:rPr>
          <w:tab/>
        </w:r>
        <w:r w:rsidR="001A5B03">
          <w:rPr>
            <w:noProof/>
            <w:webHidden/>
          </w:rPr>
          <w:fldChar w:fldCharType="begin"/>
        </w:r>
        <w:r w:rsidR="001A5B03">
          <w:rPr>
            <w:noProof/>
            <w:webHidden/>
          </w:rPr>
          <w:instrText xml:space="preserve"> PAGEREF _Toc72714032 \h </w:instrText>
        </w:r>
        <w:r w:rsidR="001A5B03">
          <w:rPr>
            <w:noProof/>
            <w:webHidden/>
          </w:rPr>
        </w:r>
        <w:r w:rsidR="001A5B03">
          <w:rPr>
            <w:noProof/>
            <w:webHidden/>
          </w:rPr>
          <w:fldChar w:fldCharType="separate"/>
        </w:r>
        <w:r w:rsidR="00157B24">
          <w:rPr>
            <w:noProof/>
            <w:webHidden/>
          </w:rPr>
          <w:t>2</w:t>
        </w:r>
        <w:r w:rsidR="001A5B03">
          <w:rPr>
            <w:noProof/>
            <w:webHidden/>
          </w:rPr>
          <w:fldChar w:fldCharType="end"/>
        </w:r>
      </w:hyperlink>
    </w:p>
    <w:p w14:paraId="6F8A7ABF" w14:textId="4E95257F" w:rsidR="001A5B03" w:rsidRDefault="00050942">
      <w:pPr>
        <w:pStyle w:val="TOC1"/>
        <w:rPr>
          <w:rFonts w:asciiTheme="minorHAnsi" w:eastAsiaTheme="minorEastAsia" w:hAnsiTheme="minorHAnsi" w:cstheme="minorBidi"/>
          <w:b w:val="0"/>
          <w:noProof/>
          <w:sz w:val="22"/>
          <w:lang w:val="en-ZA" w:eastAsia="en-ZA"/>
        </w:rPr>
      </w:pPr>
      <w:hyperlink w:anchor="_Toc72714033" w:history="1">
        <w:r w:rsidR="001A5B03" w:rsidRPr="005D63E0">
          <w:rPr>
            <w:rStyle w:val="Hyperlink"/>
            <w:noProof/>
          </w:rPr>
          <w:t>4. Literature review</w:t>
        </w:r>
        <w:r w:rsidR="001A5B03">
          <w:rPr>
            <w:noProof/>
            <w:webHidden/>
          </w:rPr>
          <w:tab/>
        </w:r>
        <w:r w:rsidR="001A5B03">
          <w:rPr>
            <w:noProof/>
            <w:webHidden/>
          </w:rPr>
          <w:fldChar w:fldCharType="begin"/>
        </w:r>
        <w:r w:rsidR="001A5B03">
          <w:rPr>
            <w:noProof/>
            <w:webHidden/>
          </w:rPr>
          <w:instrText xml:space="preserve"> PAGEREF _Toc72714033 \h </w:instrText>
        </w:r>
        <w:r w:rsidR="001A5B03">
          <w:rPr>
            <w:noProof/>
            <w:webHidden/>
          </w:rPr>
        </w:r>
        <w:r w:rsidR="001A5B03">
          <w:rPr>
            <w:noProof/>
            <w:webHidden/>
          </w:rPr>
          <w:fldChar w:fldCharType="separate"/>
        </w:r>
        <w:r w:rsidR="00157B24">
          <w:rPr>
            <w:noProof/>
            <w:webHidden/>
          </w:rPr>
          <w:t>2</w:t>
        </w:r>
        <w:r w:rsidR="001A5B03">
          <w:rPr>
            <w:noProof/>
            <w:webHidden/>
          </w:rPr>
          <w:fldChar w:fldCharType="end"/>
        </w:r>
      </w:hyperlink>
    </w:p>
    <w:p w14:paraId="2E93D544" w14:textId="1B47961E" w:rsidR="001A5B03" w:rsidRDefault="00050942">
      <w:pPr>
        <w:pStyle w:val="TOC2"/>
        <w:rPr>
          <w:rFonts w:asciiTheme="minorHAnsi" w:eastAsiaTheme="minorEastAsia" w:hAnsiTheme="minorHAnsi" w:cstheme="minorBidi"/>
          <w:b w:val="0"/>
          <w:i w:val="0"/>
          <w:noProof/>
          <w:sz w:val="22"/>
          <w:szCs w:val="22"/>
          <w:lang w:val="en-ZA" w:eastAsia="en-ZA"/>
        </w:rPr>
      </w:pPr>
      <w:hyperlink w:anchor="_Toc72714034" w:history="1">
        <w:r w:rsidR="001A5B03" w:rsidRPr="005D63E0">
          <w:rPr>
            <w:rStyle w:val="Hyperlink"/>
            <w:noProof/>
            <w:lang w:eastAsia="en-ZA"/>
          </w:rPr>
          <w:t>4.1. Introduction</w:t>
        </w:r>
        <w:r w:rsidR="001A5B03">
          <w:rPr>
            <w:noProof/>
            <w:webHidden/>
          </w:rPr>
          <w:tab/>
        </w:r>
        <w:r w:rsidR="001A5B03">
          <w:rPr>
            <w:noProof/>
            <w:webHidden/>
          </w:rPr>
          <w:fldChar w:fldCharType="begin"/>
        </w:r>
        <w:r w:rsidR="001A5B03">
          <w:rPr>
            <w:noProof/>
            <w:webHidden/>
          </w:rPr>
          <w:instrText xml:space="preserve"> PAGEREF _Toc72714034 \h </w:instrText>
        </w:r>
        <w:r w:rsidR="001A5B03">
          <w:rPr>
            <w:noProof/>
            <w:webHidden/>
          </w:rPr>
        </w:r>
        <w:r w:rsidR="001A5B03">
          <w:rPr>
            <w:noProof/>
            <w:webHidden/>
          </w:rPr>
          <w:fldChar w:fldCharType="separate"/>
        </w:r>
        <w:r w:rsidR="00157B24">
          <w:rPr>
            <w:noProof/>
            <w:webHidden/>
          </w:rPr>
          <w:t>2</w:t>
        </w:r>
        <w:r w:rsidR="001A5B03">
          <w:rPr>
            <w:noProof/>
            <w:webHidden/>
          </w:rPr>
          <w:fldChar w:fldCharType="end"/>
        </w:r>
      </w:hyperlink>
    </w:p>
    <w:p w14:paraId="7869707C" w14:textId="2CB364CF" w:rsidR="001A5B03" w:rsidRDefault="00050942">
      <w:pPr>
        <w:pStyle w:val="TOC2"/>
        <w:rPr>
          <w:rFonts w:asciiTheme="minorHAnsi" w:eastAsiaTheme="minorEastAsia" w:hAnsiTheme="minorHAnsi" w:cstheme="minorBidi"/>
          <w:b w:val="0"/>
          <w:i w:val="0"/>
          <w:noProof/>
          <w:sz w:val="22"/>
          <w:szCs w:val="22"/>
          <w:lang w:val="en-ZA" w:eastAsia="en-ZA"/>
        </w:rPr>
      </w:pPr>
      <w:hyperlink w:anchor="_Toc72714035" w:history="1">
        <w:r w:rsidR="001A5B03" w:rsidRPr="005D63E0">
          <w:rPr>
            <w:rStyle w:val="Hyperlink"/>
            <w:noProof/>
          </w:rPr>
          <w:t>4.2. Paradigms</w:t>
        </w:r>
        <w:r w:rsidR="001A5B03">
          <w:rPr>
            <w:noProof/>
            <w:webHidden/>
          </w:rPr>
          <w:tab/>
        </w:r>
        <w:r w:rsidR="001A5B03">
          <w:rPr>
            <w:noProof/>
            <w:webHidden/>
          </w:rPr>
          <w:fldChar w:fldCharType="begin"/>
        </w:r>
        <w:r w:rsidR="001A5B03">
          <w:rPr>
            <w:noProof/>
            <w:webHidden/>
          </w:rPr>
          <w:instrText xml:space="preserve"> PAGEREF _Toc72714035 \h </w:instrText>
        </w:r>
        <w:r w:rsidR="001A5B03">
          <w:rPr>
            <w:noProof/>
            <w:webHidden/>
          </w:rPr>
        </w:r>
        <w:r w:rsidR="001A5B03">
          <w:rPr>
            <w:noProof/>
            <w:webHidden/>
          </w:rPr>
          <w:fldChar w:fldCharType="separate"/>
        </w:r>
        <w:r w:rsidR="00157B24">
          <w:rPr>
            <w:noProof/>
            <w:webHidden/>
          </w:rPr>
          <w:t>2</w:t>
        </w:r>
        <w:r w:rsidR="001A5B03">
          <w:rPr>
            <w:noProof/>
            <w:webHidden/>
          </w:rPr>
          <w:fldChar w:fldCharType="end"/>
        </w:r>
      </w:hyperlink>
    </w:p>
    <w:p w14:paraId="000D3CA3" w14:textId="1E310D12" w:rsidR="001A5B03" w:rsidRDefault="00050942">
      <w:pPr>
        <w:pStyle w:val="TOC2"/>
        <w:rPr>
          <w:rFonts w:asciiTheme="minorHAnsi" w:eastAsiaTheme="minorEastAsia" w:hAnsiTheme="minorHAnsi" w:cstheme="minorBidi"/>
          <w:b w:val="0"/>
          <w:i w:val="0"/>
          <w:noProof/>
          <w:sz w:val="22"/>
          <w:szCs w:val="22"/>
          <w:lang w:val="en-ZA" w:eastAsia="en-ZA"/>
        </w:rPr>
      </w:pPr>
      <w:hyperlink w:anchor="_Toc72714036" w:history="1">
        <w:r w:rsidR="001A5B03" w:rsidRPr="005D63E0">
          <w:rPr>
            <w:rStyle w:val="Hyperlink"/>
            <w:noProof/>
          </w:rPr>
          <w:t>4.2.1. The interpretivism paradigm</w:t>
        </w:r>
        <w:r w:rsidR="001A5B03">
          <w:rPr>
            <w:noProof/>
            <w:webHidden/>
          </w:rPr>
          <w:tab/>
        </w:r>
        <w:r w:rsidR="001A5B03">
          <w:rPr>
            <w:noProof/>
            <w:webHidden/>
          </w:rPr>
          <w:fldChar w:fldCharType="begin"/>
        </w:r>
        <w:r w:rsidR="001A5B03">
          <w:rPr>
            <w:noProof/>
            <w:webHidden/>
          </w:rPr>
          <w:instrText xml:space="preserve"> PAGEREF _Toc72714036 \h </w:instrText>
        </w:r>
        <w:r w:rsidR="001A5B03">
          <w:rPr>
            <w:noProof/>
            <w:webHidden/>
          </w:rPr>
        </w:r>
        <w:r w:rsidR="001A5B03">
          <w:rPr>
            <w:noProof/>
            <w:webHidden/>
          </w:rPr>
          <w:fldChar w:fldCharType="separate"/>
        </w:r>
        <w:r w:rsidR="00157B24">
          <w:rPr>
            <w:noProof/>
            <w:webHidden/>
          </w:rPr>
          <w:t>4</w:t>
        </w:r>
        <w:r w:rsidR="001A5B03">
          <w:rPr>
            <w:noProof/>
            <w:webHidden/>
          </w:rPr>
          <w:fldChar w:fldCharType="end"/>
        </w:r>
      </w:hyperlink>
    </w:p>
    <w:p w14:paraId="16DBE8CC" w14:textId="5B9CF7CF" w:rsidR="001A5B03" w:rsidRDefault="00050942">
      <w:pPr>
        <w:pStyle w:val="TOC2"/>
        <w:rPr>
          <w:rFonts w:asciiTheme="minorHAnsi" w:eastAsiaTheme="minorEastAsia" w:hAnsiTheme="minorHAnsi" w:cstheme="minorBidi"/>
          <w:b w:val="0"/>
          <w:i w:val="0"/>
          <w:noProof/>
          <w:sz w:val="22"/>
          <w:szCs w:val="22"/>
          <w:lang w:val="en-ZA" w:eastAsia="en-ZA"/>
        </w:rPr>
      </w:pPr>
      <w:hyperlink w:anchor="_Toc72714037" w:history="1">
        <w:r w:rsidR="001A5B03" w:rsidRPr="005D63E0">
          <w:rPr>
            <w:rStyle w:val="Hyperlink"/>
            <w:noProof/>
          </w:rPr>
          <w:t>4.2.2. Design science paradigm</w:t>
        </w:r>
        <w:r w:rsidR="001A5B03">
          <w:rPr>
            <w:noProof/>
            <w:webHidden/>
          </w:rPr>
          <w:tab/>
        </w:r>
        <w:r w:rsidR="001A5B03">
          <w:rPr>
            <w:noProof/>
            <w:webHidden/>
          </w:rPr>
          <w:fldChar w:fldCharType="begin"/>
        </w:r>
        <w:r w:rsidR="001A5B03">
          <w:rPr>
            <w:noProof/>
            <w:webHidden/>
          </w:rPr>
          <w:instrText xml:space="preserve"> PAGEREF _Toc72714037 \h </w:instrText>
        </w:r>
        <w:r w:rsidR="001A5B03">
          <w:rPr>
            <w:noProof/>
            <w:webHidden/>
          </w:rPr>
        </w:r>
        <w:r w:rsidR="001A5B03">
          <w:rPr>
            <w:noProof/>
            <w:webHidden/>
          </w:rPr>
          <w:fldChar w:fldCharType="separate"/>
        </w:r>
        <w:r w:rsidR="00157B24">
          <w:rPr>
            <w:noProof/>
            <w:webHidden/>
          </w:rPr>
          <w:t>4</w:t>
        </w:r>
        <w:r w:rsidR="001A5B03">
          <w:rPr>
            <w:noProof/>
            <w:webHidden/>
          </w:rPr>
          <w:fldChar w:fldCharType="end"/>
        </w:r>
      </w:hyperlink>
    </w:p>
    <w:p w14:paraId="0D7E9AB4" w14:textId="15F38BD8" w:rsidR="001A5B03" w:rsidRDefault="00050942">
      <w:pPr>
        <w:pStyle w:val="TOC2"/>
        <w:rPr>
          <w:rFonts w:asciiTheme="minorHAnsi" w:eastAsiaTheme="minorEastAsia" w:hAnsiTheme="minorHAnsi" w:cstheme="minorBidi"/>
          <w:b w:val="0"/>
          <w:i w:val="0"/>
          <w:noProof/>
          <w:sz w:val="22"/>
          <w:szCs w:val="22"/>
          <w:lang w:val="en-ZA" w:eastAsia="en-ZA"/>
        </w:rPr>
      </w:pPr>
      <w:hyperlink w:anchor="_Toc72714038" w:history="1">
        <w:r w:rsidR="001A5B03" w:rsidRPr="005D63E0">
          <w:rPr>
            <w:rStyle w:val="Hyperlink"/>
            <w:noProof/>
          </w:rPr>
          <w:t>4.2.3. Positivism paradigm</w:t>
        </w:r>
        <w:r w:rsidR="001A5B03">
          <w:rPr>
            <w:noProof/>
            <w:webHidden/>
          </w:rPr>
          <w:tab/>
        </w:r>
        <w:r w:rsidR="001A5B03">
          <w:rPr>
            <w:noProof/>
            <w:webHidden/>
          </w:rPr>
          <w:fldChar w:fldCharType="begin"/>
        </w:r>
        <w:r w:rsidR="001A5B03">
          <w:rPr>
            <w:noProof/>
            <w:webHidden/>
          </w:rPr>
          <w:instrText xml:space="preserve"> PAGEREF _Toc72714038 \h </w:instrText>
        </w:r>
        <w:r w:rsidR="001A5B03">
          <w:rPr>
            <w:noProof/>
            <w:webHidden/>
          </w:rPr>
        </w:r>
        <w:r w:rsidR="001A5B03">
          <w:rPr>
            <w:noProof/>
            <w:webHidden/>
          </w:rPr>
          <w:fldChar w:fldCharType="separate"/>
        </w:r>
        <w:r w:rsidR="00157B24">
          <w:rPr>
            <w:noProof/>
            <w:webHidden/>
          </w:rPr>
          <w:t>4</w:t>
        </w:r>
        <w:r w:rsidR="001A5B03">
          <w:rPr>
            <w:noProof/>
            <w:webHidden/>
          </w:rPr>
          <w:fldChar w:fldCharType="end"/>
        </w:r>
      </w:hyperlink>
    </w:p>
    <w:p w14:paraId="4D019C30" w14:textId="6A606069" w:rsidR="001A5B03" w:rsidRDefault="00050942">
      <w:pPr>
        <w:pStyle w:val="TOC2"/>
        <w:rPr>
          <w:rFonts w:asciiTheme="minorHAnsi" w:eastAsiaTheme="minorEastAsia" w:hAnsiTheme="minorHAnsi" w:cstheme="minorBidi"/>
          <w:b w:val="0"/>
          <w:i w:val="0"/>
          <w:noProof/>
          <w:sz w:val="22"/>
          <w:szCs w:val="22"/>
          <w:lang w:val="en-ZA" w:eastAsia="en-ZA"/>
        </w:rPr>
      </w:pPr>
      <w:hyperlink w:anchor="_Toc72714039" w:history="1">
        <w:r w:rsidR="001A5B03" w:rsidRPr="005D63E0">
          <w:rPr>
            <w:rStyle w:val="Hyperlink"/>
            <w:noProof/>
          </w:rPr>
          <w:t>4.3. Positioning and motivation of the chosen paradigm</w:t>
        </w:r>
        <w:r w:rsidR="001A5B03">
          <w:rPr>
            <w:noProof/>
            <w:webHidden/>
          </w:rPr>
          <w:tab/>
        </w:r>
        <w:r w:rsidR="001A5B03">
          <w:rPr>
            <w:noProof/>
            <w:webHidden/>
          </w:rPr>
          <w:fldChar w:fldCharType="begin"/>
        </w:r>
        <w:r w:rsidR="001A5B03">
          <w:rPr>
            <w:noProof/>
            <w:webHidden/>
          </w:rPr>
          <w:instrText xml:space="preserve"> PAGEREF _Toc72714039 \h </w:instrText>
        </w:r>
        <w:r w:rsidR="001A5B03">
          <w:rPr>
            <w:noProof/>
            <w:webHidden/>
          </w:rPr>
        </w:r>
        <w:r w:rsidR="001A5B03">
          <w:rPr>
            <w:noProof/>
            <w:webHidden/>
          </w:rPr>
          <w:fldChar w:fldCharType="separate"/>
        </w:r>
        <w:r w:rsidR="00157B24">
          <w:rPr>
            <w:noProof/>
            <w:webHidden/>
          </w:rPr>
          <w:t>4</w:t>
        </w:r>
        <w:r w:rsidR="001A5B03">
          <w:rPr>
            <w:noProof/>
            <w:webHidden/>
          </w:rPr>
          <w:fldChar w:fldCharType="end"/>
        </w:r>
      </w:hyperlink>
    </w:p>
    <w:p w14:paraId="51D1B8F1" w14:textId="0337A871" w:rsidR="001A5B03" w:rsidRDefault="00050942">
      <w:pPr>
        <w:pStyle w:val="TOC2"/>
        <w:rPr>
          <w:rFonts w:asciiTheme="minorHAnsi" w:eastAsiaTheme="minorEastAsia" w:hAnsiTheme="minorHAnsi" w:cstheme="minorBidi"/>
          <w:b w:val="0"/>
          <w:i w:val="0"/>
          <w:noProof/>
          <w:sz w:val="22"/>
          <w:szCs w:val="22"/>
          <w:lang w:val="en-ZA" w:eastAsia="en-ZA"/>
        </w:rPr>
      </w:pPr>
      <w:hyperlink w:anchor="_Toc72714040" w:history="1">
        <w:r w:rsidR="001A5B03" w:rsidRPr="005D63E0">
          <w:rPr>
            <w:rStyle w:val="Hyperlink"/>
            <w:noProof/>
          </w:rPr>
          <w:t>4.4. Design Science Research methodology literature</w:t>
        </w:r>
        <w:r w:rsidR="001A5B03">
          <w:rPr>
            <w:noProof/>
            <w:webHidden/>
          </w:rPr>
          <w:tab/>
        </w:r>
        <w:r w:rsidR="001A5B03">
          <w:rPr>
            <w:noProof/>
            <w:webHidden/>
          </w:rPr>
          <w:fldChar w:fldCharType="begin"/>
        </w:r>
        <w:r w:rsidR="001A5B03">
          <w:rPr>
            <w:noProof/>
            <w:webHidden/>
          </w:rPr>
          <w:instrText xml:space="preserve"> PAGEREF _Toc72714040 \h </w:instrText>
        </w:r>
        <w:r w:rsidR="001A5B03">
          <w:rPr>
            <w:noProof/>
            <w:webHidden/>
          </w:rPr>
        </w:r>
        <w:r w:rsidR="001A5B03">
          <w:rPr>
            <w:noProof/>
            <w:webHidden/>
          </w:rPr>
          <w:fldChar w:fldCharType="separate"/>
        </w:r>
        <w:r w:rsidR="00157B24">
          <w:rPr>
            <w:noProof/>
            <w:webHidden/>
          </w:rPr>
          <w:t>5</w:t>
        </w:r>
        <w:r w:rsidR="001A5B03">
          <w:rPr>
            <w:noProof/>
            <w:webHidden/>
          </w:rPr>
          <w:fldChar w:fldCharType="end"/>
        </w:r>
      </w:hyperlink>
    </w:p>
    <w:p w14:paraId="75B0E591" w14:textId="5072514E" w:rsidR="001A5B03" w:rsidRDefault="00050942">
      <w:pPr>
        <w:pStyle w:val="TOC2"/>
        <w:rPr>
          <w:rFonts w:asciiTheme="minorHAnsi" w:eastAsiaTheme="minorEastAsia" w:hAnsiTheme="minorHAnsi" w:cstheme="minorBidi"/>
          <w:b w:val="0"/>
          <w:i w:val="0"/>
          <w:noProof/>
          <w:sz w:val="22"/>
          <w:szCs w:val="22"/>
          <w:lang w:val="en-ZA" w:eastAsia="en-ZA"/>
        </w:rPr>
      </w:pPr>
      <w:hyperlink w:anchor="_Toc72714041" w:history="1">
        <w:r w:rsidR="001A5B03" w:rsidRPr="005D63E0">
          <w:rPr>
            <w:rStyle w:val="Hyperlink"/>
            <w:noProof/>
          </w:rPr>
          <w:t>4.4.1. Conclusion</w:t>
        </w:r>
        <w:r w:rsidR="001A5B03">
          <w:rPr>
            <w:noProof/>
            <w:webHidden/>
          </w:rPr>
          <w:tab/>
        </w:r>
        <w:r w:rsidR="001A5B03">
          <w:rPr>
            <w:noProof/>
            <w:webHidden/>
          </w:rPr>
          <w:fldChar w:fldCharType="begin"/>
        </w:r>
        <w:r w:rsidR="001A5B03">
          <w:rPr>
            <w:noProof/>
            <w:webHidden/>
          </w:rPr>
          <w:instrText xml:space="preserve"> PAGEREF _Toc72714041 \h </w:instrText>
        </w:r>
        <w:r w:rsidR="001A5B03">
          <w:rPr>
            <w:noProof/>
            <w:webHidden/>
          </w:rPr>
        </w:r>
        <w:r w:rsidR="001A5B03">
          <w:rPr>
            <w:noProof/>
            <w:webHidden/>
          </w:rPr>
          <w:fldChar w:fldCharType="separate"/>
        </w:r>
        <w:r w:rsidR="00157B24">
          <w:rPr>
            <w:noProof/>
            <w:webHidden/>
          </w:rPr>
          <w:t>6</w:t>
        </w:r>
        <w:r w:rsidR="001A5B03">
          <w:rPr>
            <w:noProof/>
            <w:webHidden/>
          </w:rPr>
          <w:fldChar w:fldCharType="end"/>
        </w:r>
      </w:hyperlink>
    </w:p>
    <w:p w14:paraId="1E63DAB9" w14:textId="1483E078" w:rsidR="001A5B03" w:rsidRDefault="00050942">
      <w:pPr>
        <w:pStyle w:val="TOC2"/>
        <w:rPr>
          <w:rFonts w:asciiTheme="minorHAnsi" w:eastAsiaTheme="minorEastAsia" w:hAnsiTheme="minorHAnsi" w:cstheme="minorBidi"/>
          <w:b w:val="0"/>
          <w:i w:val="0"/>
          <w:noProof/>
          <w:sz w:val="22"/>
          <w:szCs w:val="22"/>
          <w:lang w:val="en-ZA" w:eastAsia="en-ZA"/>
        </w:rPr>
      </w:pPr>
      <w:hyperlink w:anchor="_Toc72714042" w:history="1">
        <w:r w:rsidR="001A5B03" w:rsidRPr="005D63E0">
          <w:rPr>
            <w:rStyle w:val="Hyperlink"/>
            <w:noProof/>
          </w:rPr>
          <w:t>4.5. Reflection and Integration</w:t>
        </w:r>
        <w:r w:rsidR="001A5B03">
          <w:rPr>
            <w:noProof/>
            <w:webHidden/>
          </w:rPr>
          <w:tab/>
        </w:r>
        <w:r w:rsidR="001A5B03">
          <w:rPr>
            <w:noProof/>
            <w:webHidden/>
          </w:rPr>
          <w:fldChar w:fldCharType="begin"/>
        </w:r>
        <w:r w:rsidR="001A5B03">
          <w:rPr>
            <w:noProof/>
            <w:webHidden/>
          </w:rPr>
          <w:instrText xml:space="preserve"> PAGEREF _Toc72714042 \h </w:instrText>
        </w:r>
        <w:r w:rsidR="001A5B03">
          <w:rPr>
            <w:noProof/>
            <w:webHidden/>
          </w:rPr>
        </w:r>
        <w:r w:rsidR="001A5B03">
          <w:rPr>
            <w:noProof/>
            <w:webHidden/>
          </w:rPr>
          <w:fldChar w:fldCharType="separate"/>
        </w:r>
        <w:r w:rsidR="00157B24">
          <w:rPr>
            <w:noProof/>
            <w:webHidden/>
          </w:rPr>
          <w:t>6</w:t>
        </w:r>
        <w:r w:rsidR="001A5B03">
          <w:rPr>
            <w:noProof/>
            <w:webHidden/>
          </w:rPr>
          <w:fldChar w:fldCharType="end"/>
        </w:r>
      </w:hyperlink>
    </w:p>
    <w:p w14:paraId="77CAA62C" w14:textId="1D9AFA60" w:rsidR="001A5B03" w:rsidRDefault="00050942">
      <w:pPr>
        <w:pStyle w:val="TOC2"/>
        <w:rPr>
          <w:rFonts w:asciiTheme="minorHAnsi" w:eastAsiaTheme="minorEastAsia" w:hAnsiTheme="minorHAnsi" w:cstheme="minorBidi"/>
          <w:b w:val="0"/>
          <w:i w:val="0"/>
          <w:noProof/>
          <w:sz w:val="22"/>
          <w:szCs w:val="22"/>
          <w:lang w:val="en-ZA" w:eastAsia="en-ZA"/>
        </w:rPr>
      </w:pPr>
      <w:hyperlink w:anchor="_Toc72714043" w:history="1">
        <w:r w:rsidR="001A5B03" w:rsidRPr="005D63E0">
          <w:rPr>
            <w:rStyle w:val="Hyperlink"/>
            <w:noProof/>
          </w:rPr>
          <w:t>4.5.1. Peffers Process Model</w:t>
        </w:r>
        <w:r w:rsidR="001A5B03">
          <w:rPr>
            <w:noProof/>
            <w:webHidden/>
          </w:rPr>
          <w:tab/>
        </w:r>
        <w:r w:rsidR="001A5B03">
          <w:rPr>
            <w:noProof/>
            <w:webHidden/>
          </w:rPr>
          <w:fldChar w:fldCharType="begin"/>
        </w:r>
        <w:r w:rsidR="001A5B03">
          <w:rPr>
            <w:noProof/>
            <w:webHidden/>
          </w:rPr>
          <w:instrText xml:space="preserve"> PAGEREF _Toc72714043 \h </w:instrText>
        </w:r>
        <w:r w:rsidR="001A5B03">
          <w:rPr>
            <w:noProof/>
            <w:webHidden/>
          </w:rPr>
        </w:r>
        <w:r w:rsidR="001A5B03">
          <w:rPr>
            <w:noProof/>
            <w:webHidden/>
          </w:rPr>
          <w:fldChar w:fldCharType="separate"/>
        </w:r>
        <w:r w:rsidR="00157B24">
          <w:rPr>
            <w:noProof/>
            <w:webHidden/>
          </w:rPr>
          <w:t>7</w:t>
        </w:r>
        <w:r w:rsidR="001A5B03">
          <w:rPr>
            <w:noProof/>
            <w:webHidden/>
          </w:rPr>
          <w:fldChar w:fldCharType="end"/>
        </w:r>
      </w:hyperlink>
    </w:p>
    <w:p w14:paraId="3455E451" w14:textId="28A6742C" w:rsidR="001A5B03" w:rsidRDefault="00050942">
      <w:pPr>
        <w:pStyle w:val="TOC2"/>
        <w:rPr>
          <w:rFonts w:asciiTheme="minorHAnsi" w:eastAsiaTheme="minorEastAsia" w:hAnsiTheme="minorHAnsi" w:cstheme="minorBidi"/>
          <w:b w:val="0"/>
          <w:i w:val="0"/>
          <w:noProof/>
          <w:sz w:val="22"/>
          <w:szCs w:val="22"/>
          <w:lang w:val="en-ZA" w:eastAsia="en-ZA"/>
        </w:rPr>
      </w:pPr>
      <w:hyperlink w:anchor="_Toc72714044" w:history="1">
        <w:r w:rsidR="001A5B03" w:rsidRPr="005D63E0">
          <w:rPr>
            <w:rStyle w:val="Hyperlink"/>
            <w:noProof/>
          </w:rPr>
          <w:t>4.5.2. Vaishnavi Process Model</w:t>
        </w:r>
        <w:r w:rsidR="001A5B03">
          <w:rPr>
            <w:noProof/>
            <w:webHidden/>
          </w:rPr>
          <w:tab/>
        </w:r>
        <w:r w:rsidR="001A5B03">
          <w:rPr>
            <w:noProof/>
            <w:webHidden/>
          </w:rPr>
          <w:fldChar w:fldCharType="begin"/>
        </w:r>
        <w:r w:rsidR="001A5B03">
          <w:rPr>
            <w:noProof/>
            <w:webHidden/>
          </w:rPr>
          <w:instrText xml:space="preserve"> PAGEREF _Toc72714044 \h </w:instrText>
        </w:r>
        <w:r w:rsidR="001A5B03">
          <w:rPr>
            <w:noProof/>
            <w:webHidden/>
          </w:rPr>
        </w:r>
        <w:r w:rsidR="001A5B03">
          <w:rPr>
            <w:noProof/>
            <w:webHidden/>
          </w:rPr>
          <w:fldChar w:fldCharType="separate"/>
        </w:r>
        <w:r w:rsidR="00157B24">
          <w:rPr>
            <w:noProof/>
            <w:webHidden/>
          </w:rPr>
          <w:t>8</w:t>
        </w:r>
        <w:r w:rsidR="001A5B03">
          <w:rPr>
            <w:noProof/>
            <w:webHidden/>
          </w:rPr>
          <w:fldChar w:fldCharType="end"/>
        </w:r>
      </w:hyperlink>
    </w:p>
    <w:p w14:paraId="5E24B47E" w14:textId="298668CF" w:rsidR="001A5B03" w:rsidRDefault="00050942">
      <w:pPr>
        <w:pStyle w:val="TOC2"/>
        <w:rPr>
          <w:rFonts w:asciiTheme="minorHAnsi" w:eastAsiaTheme="minorEastAsia" w:hAnsiTheme="minorHAnsi" w:cstheme="minorBidi"/>
          <w:b w:val="0"/>
          <w:i w:val="0"/>
          <w:noProof/>
          <w:sz w:val="22"/>
          <w:szCs w:val="22"/>
          <w:lang w:val="en-ZA" w:eastAsia="en-ZA"/>
        </w:rPr>
      </w:pPr>
      <w:hyperlink w:anchor="_Toc72714045" w:history="1">
        <w:r w:rsidR="001A5B03" w:rsidRPr="005D63E0">
          <w:rPr>
            <w:rStyle w:val="Hyperlink"/>
            <w:noProof/>
          </w:rPr>
          <w:t>4.5.3 Agile Methodology</w:t>
        </w:r>
        <w:r w:rsidR="001A5B03">
          <w:rPr>
            <w:noProof/>
            <w:webHidden/>
          </w:rPr>
          <w:tab/>
        </w:r>
        <w:r w:rsidR="001A5B03">
          <w:rPr>
            <w:noProof/>
            <w:webHidden/>
          </w:rPr>
          <w:fldChar w:fldCharType="begin"/>
        </w:r>
        <w:r w:rsidR="001A5B03">
          <w:rPr>
            <w:noProof/>
            <w:webHidden/>
          </w:rPr>
          <w:instrText xml:space="preserve"> PAGEREF _Toc72714045 \h </w:instrText>
        </w:r>
        <w:r w:rsidR="001A5B03">
          <w:rPr>
            <w:noProof/>
            <w:webHidden/>
          </w:rPr>
        </w:r>
        <w:r w:rsidR="001A5B03">
          <w:rPr>
            <w:noProof/>
            <w:webHidden/>
          </w:rPr>
          <w:fldChar w:fldCharType="separate"/>
        </w:r>
        <w:r w:rsidR="00157B24">
          <w:rPr>
            <w:noProof/>
            <w:webHidden/>
          </w:rPr>
          <w:t>10</w:t>
        </w:r>
        <w:r w:rsidR="001A5B03">
          <w:rPr>
            <w:noProof/>
            <w:webHidden/>
          </w:rPr>
          <w:fldChar w:fldCharType="end"/>
        </w:r>
      </w:hyperlink>
    </w:p>
    <w:p w14:paraId="412D2109" w14:textId="651299BC" w:rsidR="001A5B03" w:rsidRDefault="00050942">
      <w:pPr>
        <w:pStyle w:val="TOC2"/>
        <w:rPr>
          <w:rFonts w:asciiTheme="minorHAnsi" w:eastAsiaTheme="minorEastAsia" w:hAnsiTheme="minorHAnsi" w:cstheme="minorBidi"/>
          <w:b w:val="0"/>
          <w:i w:val="0"/>
          <w:noProof/>
          <w:sz w:val="22"/>
          <w:szCs w:val="22"/>
          <w:lang w:val="en-ZA" w:eastAsia="en-ZA"/>
        </w:rPr>
      </w:pPr>
      <w:hyperlink w:anchor="_Toc72714046" w:history="1">
        <w:r w:rsidR="001A5B03" w:rsidRPr="005D63E0">
          <w:rPr>
            <w:rStyle w:val="Hyperlink"/>
            <w:noProof/>
          </w:rPr>
          <w:t>4.6. Research Objectives According to the Process Model</w:t>
        </w:r>
        <w:r w:rsidR="001A5B03">
          <w:rPr>
            <w:noProof/>
            <w:webHidden/>
          </w:rPr>
          <w:tab/>
        </w:r>
        <w:r w:rsidR="001A5B03">
          <w:rPr>
            <w:noProof/>
            <w:webHidden/>
          </w:rPr>
          <w:fldChar w:fldCharType="begin"/>
        </w:r>
        <w:r w:rsidR="001A5B03">
          <w:rPr>
            <w:noProof/>
            <w:webHidden/>
          </w:rPr>
          <w:instrText xml:space="preserve"> PAGEREF _Toc72714046 \h </w:instrText>
        </w:r>
        <w:r w:rsidR="001A5B03">
          <w:rPr>
            <w:noProof/>
            <w:webHidden/>
          </w:rPr>
        </w:r>
        <w:r w:rsidR="001A5B03">
          <w:rPr>
            <w:noProof/>
            <w:webHidden/>
          </w:rPr>
          <w:fldChar w:fldCharType="separate"/>
        </w:r>
        <w:r w:rsidR="00157B24">
          <w:rPr>
            <w:noProof/>
            <w:webHidden/>
          </w:rPr>
          <w:t>12</w:t>
        </w:r>
        <w:r w:rsidR="001A5B03">
          <w:rPr>
            <w:noProof/>
            <w:webHidden/>
          </w:rPr>
          <w:fldChar w:fldCharType="end"/>
        </w:r>
      </w:hyperlink>
    </w:p>
    <w:p w14:paraId="7B59393F" w14:textId="4D807E7B" w:rsidR="001A5B03" w:rsidRDefault="00050942">
      <w:pPr>
        <w:pStyle w:val="TOC2"/>
        <w:rPr>
          <w:rFonts w:asciiTheme="minorHAnsi" w:eastAsiaTheme="minorEastAsia" w:hAnsiTheme="minorHAnsi" w:cstheme="minorBidi"/>
          <w:b w:val="0"/>
          <w:i w:val="0"/>
          <w:noProof/>
          <w:sz w:val="22"/>
          <w:szCs w:val="22"/>
          <w:lang w:val="en-ZA" w:eastAsia="en-ZA"/>
        </w:rPr>
      </w:pPr>
      <w:hyperlink w:anchor="_Toc72714047" w:history="1">
        <w:r w:rsidR="001A5B03" w:rsidRPr="005D63E0">
          <w:rPr>
            <w:rStyle w:val="Hyperlink"/>
            <w:noProof/>
          </w:rPr>
          <w:t>4.7. Data gathering techniques</w:t>
        </w:r>
        <w:r w:rsidR="001A5B03">
          <w:rPr>
            <w:noProof/>
            <w:webHidden/>
          </w:rPr>
          <w:tab/>
        </w:r>
        <w:r w:rsidR="001A5B03">
          <w:rPr>
            <w:noProof/>
            <w:webHidden/>
          </w:rPr>
          <w:fldChar w:fldCharType="begin"/>
        </w:r>
        <w:r w:rsidR="001A5B03">
          <w:rPr>
            <w:noProof/>
            <w:webHidden/>
          </w:rPr>
          <w:instrText xml:space="preserve"> PAGEREF _Toc72714047 \h </w:instrText>
        </w:r>
        <w:r w:rsidR="001A5B03">
          <w:rPr>
            <w:noProof/>
            <w:webHidden/>
          </w:rPr>
        </w:r>
        <w:r w:rsidR="001A5B03">
          <w:rPr>
            <w:noProof/>
            <w:webHidden/>
          </w:rPr>
          <w:fldChar w:fldCharType="separate"/>
        </w:r>
        <w:r w:rsidR="00157B24">
          <w:rPr>
            <w:noProof/>
            <w:webHidden/>
          </w:rPr>
          <w:t>13</w:t>
        </w:r>
        <w:r w:rsidR="001A5B03">
          <w:rPr>
            <w:noProof/>
            <w:webHidden/>
          </w:rPr>
          <w:fldChar w:fldCharType="end"/>
        </w:r>
      </w:hyperlink>
    </w:p>
    <w:p w14:paraId="28F62411" w14:textId="5472CCB4" w:rsidR="001A5B03" w:rsidRDefault="00050942">
      <w:pPr>
        <w:pStyle w:val="TOC2"/>
        <w:rPr>
          <w:rFonts w:asciiTheme="minorHAnsi" w:eastAsiaTheme="minorEastAsia" w:hAnsiTheme="minorHAnsi" w:cstheme="minorBidi"/>
          <w:b w:val="0"/>
          <w:i w:val="0"/>
          <w:noProof/>
          <w:sz w:val="22"/>
          <w:szCs w:val="22"/>
          <w:lang w:val="en-ZA" w:eastAsia="en-ZA"/>
        </w:rPr>
      </w:pPr>
      <w:hyperlink w:anchor="_Toc72714048" w:history="1">
        <w:r w:rsidR="001A5B03" w:rsidRPr="005D63E0">
          <w:rPr>
            <w:rStyle w:val="Hyperlink"/>
            <w:noProof/>
          </w:rPr>
          <w:t>4.7.1. Conclusion</w:t>
        </w:r>
        <w:r w:rsidR="001A5B03">
          <w:rPr>
            <w:noProof/>
            <w:webHidden/>
          </w:rPr>
          <w:tab/>
        </w:r>
        <w:r w:rsidR="001A5B03">
          <w:rPr>
            <w:noProof/>
            <w:webHidden/>
          </w:rPr>
          <w:fldChar w:fldCharType="begin"/>
        </w:r>
        <w:r w:rsidR="001A5B03">
          <w:rPr>
            <w:noProof/>
            <w:webHidden/>
          </w:rPr>
          <w:instrText xml:space="preserve"> PAGEREF _Toc72714048 \h </w:instrText>
        </w:r>
        <w:r w:rsidR="001A5B03">
          <w:rPr>
            <w:noProof/>
            <w:webHidden/>
          </w:rPr>
        </w:r>
        <w:r w:rsidR="001A5B03">
          <w:rPr>
            <w:noProof/>
            <w:webHidden/>
          </w:rPr>
          <w:fldChar w:fldCharType="separate"/>
        </w:r>
        <w:r w:rsidR="00157B24">
          <w:rPr>
            <w:noProof/>
            <w:webHidden/>
          </w:rPr>
          <w:t>14</w:t>
        </w:r>
        <w:r w:rsidR="001A5B03">
          <w:rPr>
            <w:noProof/>
            <w:webHidden/>
          </w:rPr>
          <w:fldChar w:fldCharType="end"/>
        </w:r>
      </w:hyperlink>
    </w:p>
    <w:p w14:paraId="05D27586" w14:textId="248F1CC1" w:rsidR="001A5B03" w:rsidRDefault="00050942">
      <w:pPr>
        <w:pStyle w:val="TOC2"/>
        <w:rPr>
          <w:rFonts w:asciiTheme="minorHAnsi" w:eastAsiaTheme="minorEastAsia" w:hAnsiTheme="minorHAnsi" w:cstheme="minorBidi"/>
          <w:b w:val="0"/>
          <w:i w:val="0"/>
          <w:noProof/>
          <w:sz w:val="22"/>
          <w:szCs w:val="22"/>
          <w:lang w:val="en-ZA" w:eastAsia="en-ZA"/>
        </w:rPr>
      </w:pPr>
      <w:hyperlink w:anchor="_Toc72714049" w:history="1">
        <w:r w:rsidR="001A5B03" w:rsidRPr="005D63E0">
          <w:rPr>
            <w:rStyle w:val="Hyperlink"/>
            <w:noProof/>
          </w:rPr>
          <w:t>4.8. Ethical consideration in qualitative research</w:t>
        </w:r>
        <w:r w:rsidR="001A5B03">
          <w:rPr>
            <w:noProof/>
            <w:webHidden/>
          </w:rPr>
          <w:tab/>
        </w:r>
        <w:r w:rsidR="001A5B03">
          <w:rPr>
            <w:noProof/>
            <w:webHidden/>
          </w:rPr>
          <w:fldChar w:fldCharType="begin"/>
        </w:r>
        <w:r w:rsidR="001A5B03">
          <w:rPr>
            <w:noProof/>
            <w:webHidden/>
          </w:rPr>
          <w:instrText xml:space="preserve"> PAGEREF _Toc72714049 \h </w:instrText>
        </w:r>
        <w:r w:rsidR="001A5B03">
          <w:rPr>
            <w:noProof/>
            <w:webHidden/>
          </w:rPr>
        </w:r>
        <w:r w:rsidR="001A5B03">
          <w:rPr>
            <w:noProof/>
            <w:webHidden/>
          </w:rPr>
          <w:fldChar w:fldCharType="separate"/>
        </w:r>
        <w:r w:rsidR="00157B24">
          <w:rPr>
            <w:noProof/>
            <w:webHidden/>
          </w:rPr>
          <w:t>14</w:t>
        </w:r>
        <w:r w:rsidR="001A5B03">
          <w:rPr>
            <w:noProof/>
            <w:webHidden/>
          </w:rPr>
          <w:fldChar w:fldCharType="end"/>
        </w:r>
      </w:hyperlink>
    </w:p>
    <w:p w14:paraId="75F344E2" w14:textId="69EA6EBD" w:rsidR="001A5B03" w:rsidRDefault="00050942">
      <w:pPr>
        <w:pStyle w:val="TOC1"/>
        <w:rPr>
          <w:rFonts w:asciiTheme="minorHAnsi" w:eastAsiaTheme="minorEastAsia" w:hAnsiTheme="minorHAnsi" w:cstheme="minorBidi"/>
          <w:b w:val="0"/>
          <w:noProof/>
          <w:sz w:val="22"/>
          <w:lang w:val="en-ZA" w:eastAsia="en-ZA"/>
        </w:rPr>
      </w:pPr>
      <w:hyperlink w:anchor="_Toc72714050" w:history="1">
        <w:r w:rsidR="001A5B03" w:rsidRPr="005D63E0">
          <w:rPr>
            <w:rStyle w:val="Hyperlink"/>
            <w:noProof/>
          </w:rPr>
          <w:t>5. Summary</w:t>
        </w:r>
        <w:r w:rsidR="001A5B03">
          <w:rPr>
            <w:noProof/>
            <w:webHidden/>
          </w:rPr>
          <w:tab/>
        </w:r>
        <w:r w:rsidR="001A5B03">
          <w:rPr>
            <w:noProof/>
            <w:webHidden/>
          </w:rPr>
          <w:fldChar w:fldCharType="begin"/>
        </w:r>
        <w:r w:rsidR="001A5B03">
          <w:rPr>
            <w:noProof/>
            <w:webHidden/>
          </w:rPr>
          <w:instrText xml:space="preserve"> PAGEREF _Toc72714050 \h </w:instrText>
        </w:r>
        <w:r w:rsidR="001A5B03">
          <w:rPr>
            <w:noProof/>
            <w:webHidden/>
          </w:rPr>
        </w:r>
        <w:r w:rsidR="001A5B03">
          <w:rPr>
            <w:noProof/>
            <w:webHidden/>
          </w:rPr>
          <w:fldChar w:fldCharType="separate"/>
        </w:r>
        <w:r w:rsidR="00157B24">
          <w:rPr>
            <w:noProof/>
            <w:webHidden/>
          </w:rPr>
          <w:t>15</w:t>
        </w:r>
        <w:r w:rsidR="001A5B03">
          <w:rPr>
            <w:noProof/>
            <w:webHidden/>
          </w:rPr>
          <w:fldChar w:fldCharType="end"/>
        </w:r>
      </w:hyperlink>
    </w:p>
    <w:p w14:paraId="10A67C94" w14:textId="646A7417" w:rsidR="001A5B03" w:rsidRDefault="00050942">
      <w:pPr>
        <w:pStyle w:val="TOC1"/>
        <w:rPr>
          <w:rFonts w:asciiTheme="minorHAnsi" w:eastAsiaTheme="minorEastAsia" w:hAnsiTheme="minorHAnsi" w:cstheme="minorBidi"/>
          <w:b w:val="0"/>
          <w:noProof/>
          <w:sz w:val="22"/>
          <w:lang w:val="en-ZA" w:eastAsia="en-ZA"/>
        </w:rPr>
      </w:pPr>
      <w:hyperlink w:anchor="_Toc72714051" w:history="1">
        <w:r w:rsidR="001A5B03" w:rsidRPr="005D63E0">
          <w:rPr>
            <w:rStyle w:val="Hyperlink"/>
            <w:noProof/>
          </w:rPr>
          <w:t>6. Reference List</w:t>
        </w:r>
        <w:r w:rsidR="001A5B03">
          <w:rPr>
            <w:noProof/>
            <w:webHidden/>
          </w:rPr>
          <w:tab/>
        </w:r>
        <w:r w:rsidR="001A5B03">
          <w:rPr>
            <w:noProof/>
            <w:webHidden/>
          </w:rPr>
          <w:fldChar w:fldCharType="begin"/>
        </w:r>
        <w:r w:rsidR="001A5B03">
          <w:rPr>
            <w:noProof/>
            <w:webHidden/>
          </w:rPr>
          <w:instrText xml:space="preserve"> PAGEREF _Toc72714051 \h </w:instrText>
        </w:r>
        <w:r w:rsidR="001A5B03">
          <w:rPr>
            <w:noProof/>
            <w:webHidden/>
          </w:rPr>
        </w:r>
        <w:r w:rsidR="001A5B03">
          <w:rPr>
            <w:noProof/>
            <w:webHidden/>
          </w:rPr>
          <w:fldChar w:fldCharType="separate"/>
        </w:r>
        <w:r w:rsidR="00157B24">
          <w:rPr>
            <w:noProof/>
            <w:webHidden/>
          </w:rPr>
          <w:t>16</w:t>
        </w:r>
        <w:r w:rsidR="001A5B03">
          <w:rPr>
            <w:noProof/>
            <w:webHidden/>
          </w:rPr>
          <w:fldChar w:fldCharType="end"/>
        </w:r>
      </w:hyperlink>
    </w:p>
    <w:p w14:paraId="189AE5C5" w14:textId="5E05F196"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72714028"/>
      <w:bookmarkStart w:id="2" w:name="_Toc350776064"/>
      <w:bookmarkStart w:id="3" w:name="_Toc376938984"/>
      <w:bookmarkStart w:id="4" w:name="_Toc395687202"/>
      <w:bookmarkStart w:id="5" w:name="_Toc395691309"/>
      <w:bookmarkStart w:id="6" w:name="_Toc397017531"/>
      <w:r>
        <w:rPr>
          <w:caps w:val="0"/>
        </w:rPr>
        <w:lastRenderedPageBreak/>
        <w:t>LIST OF ABBREVIATIONS</w:t>
      </w:r>
      <w:bookmarkEnd w:id="1"/>
      <w:r>
        <w:rPr>
          <w:caps w:val="0"/>
        </w:rPr>
        <w:t xml:space="preserve"> </w:t>
      </w:r>
      <w:bookmarkEnd w:id="2"/>
      <w:bookmarkEnd w:id="3"/>
      <w:bookmarkEnd w:id="4"/>
      <w:bookmarkEnd w:id="5"/>
      <w:bookmarkEnd w:id="6"/>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5EB3088A" w14:textId="782C414A" w:rsidR="00403E4B" w:rsidRDefault="00205A27">
      <w:pPr>
        <w:pStyle w:val="TableofFigures"/>
        <w:rPr>
          <w:rFonts w:asciiTheme="minorHAnsi" w:eastAsiaTheme="minorEastAsia" w:hAnsiTheme="minorHAnsi" w:cstheme="minorBidi"/>
          <w:sz w:val="22"/>
          <w:szCs w:val="22"/>
          <w:lang w:val="en-ZA" w:eastAsia="en-ZA"/>
        </w:rPr>
      </w:pPr>
      <w:r>
        <w:fldChar w:fldCharType="begin"/>
      </w:r>
      <w:r>
        <w:instrText xml:space="preserve"> TOC \h \z \c "Figure" </w:instrText>
      </w:r>
      <w:r>
        <w:fldChar w:fldCharType="separate"/>
      </w:r>
      <w:hyperlink w:anchor="_Toc72028632" w:history="1">
        <w:r w:rsidR="00403E4B" w:rsidRPr="00946A9E">
          <w:rPr>
            <w:rStyle w:val="Hyperlink"/>
          </w:rPr>
          <w:t>Figure 1: Peffers Design Science Research Proccess Model</w:t>
        </w:r>
        <w:r w:rsidR="00403E4B">
          <w:rPr>
            <w:webHidden/>
          </w:rPr>
          <w:tab/>
        </w:r>
        <w:r w:rsidR="00403E4B">
          <w:rPr>
            <w:webHidden/>
          </w:rPr>
          <w:fldChar w:fldCharType="begin"/>
        </w:r>
        <w:r w:rsidR="00403E4B">
          <w:rPr>
            <w:webHidden/>
          </w:rPr>
          <w:instrText xml:space="preserve"> PAGEREF _Toc72028632 \h </w:instrText>
        </w:r>
        <w:r w:rsidR="00403E4B">
          <w:rPr>
            <w:webHidden/>
          </w:rPr>
        </w:r>
        <w:r w:rsidR="00403E4B">
          <w:rPr>
            <w:webHidden/>
          </w:rPr>
          <w:fldChar w:fldCharType="separate"/>
        </w:r>
        <w:r w:rsidR="00157B24">
          <w:rPr>
            <w:webHidden/>
          </w:rPr>
          <w:t>7</w:t>
        </w:r>
        <w:r w:rsidR="00403E4B">
          <w:rPr>
            <w:webHidden/>
          </w:rPr>
          <w:fldChar w:fldCharType="end"/>
        </w:r>
      </w:hyperlink>
    </w:p>
    <w:p w14:paraId="155B8208" w14:textId="0A10B7AC" w:rsidR="00403E4B" w:rsidRDefault="00050942">
      <w:pPr>
        <w:pStyle w:val="TableofFigures"/>
        <w:rPr>
          <w:rFonts w:asciiTheme="minorHAnsi" w:eastAsiaTheme="minorEastAsia" w:hAnsiTheme="minorHAnsi" w:cstheme="minorBidi"/>
          <w:sz w:val="22"/>
          <w:szCs w:val="22"/>
          <w:lang w:val="en-ZA" w:eastAsia="en-ZA"/>
        </w:rPr>
      </w:pPr>
      <w:hyperlink w:anchor="_Toc72028633" w:history="1">
        <w:r w:rsidR="00403E4B" w:rsidRPr="00946A9E">
          <w:rPr>
            <w:rStyle w:val="Hyperlink"/>
          </w:rPr>
          <w:t>Figure 2: Vijay Vaishnavi Design Science Research Process Model</w:t>
        </w:r>
        <w:r w:rsidR="00403E4B">
          <w:rPr>
            <w:webHidden/>
          </w:rPr>
          <w:tab/>
        </w:r>
        <w:r w:rsidR="00403E4B">
          <w:rPr>
            <w:webHidden/>
          </w:rPr>
          <w:fldChar w:fldCharType="begin"/>
        </w:r>
        <w:r w:rsidR="00403E4B">
          <w:rPr>
            <w:webHidden/>
          </w:rPr>
          <w:instrText xml:space="preserve"> PAGEREF _Toc72028633 \h </w:instrText>
        </w:r>
        <w:r w:rsidR="00403E4B">
          <w:rPr>
            <w:webHidden/>
          </w:rPr>
        </w:r>
        <w:r w:rsidR="00403E4B">
          <w:rPr>
            <w:webHidden/>
          </w:rPr>
          <w:fldChar w:fldCharType="separate"/>
        </w:r>
        <w:r w:rsidR="00157B24">
          <w:rPr>
            <w:webHidden/>
          </w:rPr>
          <w:t>8</w:t>
        </w:r>
        <w:r w:rsidR="00403E4B">
          <w:rPr>
            <w:webHidden/>
          </w:rPr>
          <w:fldChar w:fldCharType="end"/>
        </w:r>
      </w:hyperlink>
    </w:p>
    <w:p w14:paraId="729835F5" w14:textId="7844D18A" w:rsidR="00403E4B" w:rsidRDefault="00050942">
      <w:pPr>
        <w:pStyle w:val="TableofFigures"/>
        <w:rPr>
          <w:rFonts w:asciiTheme="minorHAnsi" w:eastAsiaTheme="minorEastAsia" w:hAnsiTheme="minorHAnsi" w:cstheme="minorBidi"/>
          <w:sz w:val="22"/>
          <w:szCs w:val="22"/>
          <w:lang w:val="en-ZA" w:eastAsia="en-ZA"/>
        </w:rPr>
      </w:pPr>
      <w:hyperlink w:anchor="_Toc72028634" w:history="1">
        <w:r w:rsidR="00403E4B" w:rsidRPr="00946A9E">
          <w:rPr>
            <w:rStyle w:val="Hyperlink"/>
          </w:rPr>
          <w:t>Figure 3: Agile Methodology (Roman, 2018)</w:t>
        </w:r>
        <w:r w:rsidR="00403E4B">
          <w:rPr>
            <w:webHidden/>
          </w:rPr>
          <w:tab/>
        </w:r>
        <w:r w:rsidR="00403E4B">
          <w:rPr>
            <w:webHidden/>
          </w:rPr>
          <w:fldChar w:fldCharType="begin"/>
        </w:r>
        <w:r w:rsidR="00403E4B">
          <w:rPr>
            <w:webHidden/>
          </w:rPr>
          <w:instrText xml:space="preserve"> PAGEREF _Toc72028634 \h </w:instrText>
        </w:r>
        <w:r w:rsidR="00403E4B">
          <w:rPr>
            <w:webHidden/>
          </w:rPr>
        </w:r>
        <w:r w:rsidR="00403E4B">
          <w:rPr>
            <w:webHidden/>
          </w:rPr>
          <w:fldChar w:fldCharType="separate"/>
        </w:r>
        <w:r w:rsidR="00157B24">
          <w:rPr>
            <w:webHidden/>
          </w:rPr>
          <w:t>11</w:t>
        </w:r>
        <w:r w:rsidR="00403E4B">
          <w:rPr>
            <w:webHidden/>
          </w:rPr>
          <w:fldChar w:fldCharType="end"/>
        </w:r>
      </w:hyperlink>
    </w:p>
    <w:p w14:paraId="4194B526" w14:textId="545AFC07" w:rsidR="007B7BCF" w:rsidRDefault="00205A27">
      <w:pPr>
        <w:pStyle w:val="TableofFigures"/>
      </w:pP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171C46F3" w14:textId="227358EC" w:rsidR="00403E4B" w:rsidRDefault="00205A27">
      <w:pPr>
        <w:pStyle w:val="TableofFigures"/>
        <w:rPr>
          <w:rFonts w:asciiTheme="minorHAnsi" w:eastAsiaTheme="minorEastAsia" w:hAnsiTheme="minorHAnsi" w:cstheme="minorBidi"/>
          <w:sz w:val="22"/>
          <w:szCs w:val="22"/>
          <w:lang w:val="en-ZA" w:eastAsia="en-ZA"/>
        </w:rPr>
      </w:pPr>
      <w:r>
        <w:fldChar w:fldCharType="begin"/>
      </w:r>
      <w:r>
        <w:instrText xml:space="preserve"> TOC \h \z \c "Table" </w:instrText>
      </w:r>
      <w:r>
        <w:fldChar w:fldCharType="separate"/>
      </w:r>
      <w:hyperlink w:anchor="_Toc72028635" w:history="1">
        <w:r w:rsidR="00403E4B" w:rsidRPr="00321AC7">
          <w:rPr>
            <w:rStyle w:val="Hyperlink"/>
          </w:rPr>
          <w:t>Table 1: Philosophical Assumption of Interpretive, Design and Positivist</w:t>
        </w:r>
        <w:r w:rsidR="00403E4B">
          <w:rPr>
            <w:webHidden/>
          </w:rPr>
          <w:tab/>
        </w:r>
        <w:r w:rsidR="00403E4B">
          <w:rPr>
            <w:webHidden/>
          </w:rPr>
          <w:fldChar w:fldCharType="begin"/>
        </w:r>
        <w:r w:rsidR="00403E4B">
          <w:rPr>
            <w:webHidden/>
          </w:rPr>
          <w:instrText xml:space="preserve"> PAGEREF _Toc72028635 \h </w:instrText>
        </w:r>
        <w:r w:rsidR="00403E4B">
          <w:rPr>
            <w:webHidden/>
          </w:rPr>
        </w:r>
        <w:r w:rsidR="00403E4B">
          <w:rPr>
            <w:webHidden/>
          </w:rPr>
          <w:fldChar w:fldCharType="separate"/>
        </w:r>
        <w:r w:rsidR="00157B24">
          <w:rPr>
            <w:webHidden/>
          </w:rPr>
          <w:t>3</w:t>
        </w:r>
        <w:r w:rsidR="00403E4B">
          <w:rPr>
            <w:webHidden/>
          </w:rPr>
          <w:fldChar w:fldCharType="end"/>
        </w:r>
      </w:hyperlink>
    </w:p>
    <w:p w14:paraId="79A2ABD4" w14:textId="32DA8D7A" w:rsidR="007B7BCF" w:rsidRDefault="00205A27">
      <w:pPr>
        <w:pStyle w:val="TableofFigures"/>
      </w:pP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0CC23D7A" w14:textId="37D9A2AC" w:rsidR="002947D1" w:rsidRDefault="002947D1" w:rsidP="002947D1">
      <w:pPr>
        <w:pStyle w:val="Chapter"/>
        <w:rPr>
          <w:lang w:eastAsia="en-ZA"/>
        </w:rPr>
      </w:pPr>
      <w:bookmarkStart w:id="7" w:name="_Toc72714029"/>
      <w:bookmarkStart w:id="8" w:name="_Toc349293625"/>
      <w:r>
        <w:rPr>
          <w:lang w:eastAsia="en-ZA"/>
        </w:rPr>
        <w:lastRenderedPageBreak/>
        <w:t>Chapter 2: Research Methodology</w:t>
      </w:r>
      <w:bookmarkEnd w:id="7"/>
    </w:p>
    <w:p w14:paraId="7E58EAD8" w14:textId="1F227658" w:rsidR="002947D1" w:rsidRDefault="004461FE" w:rsidP="004461FE">
      <w:pPr>
        <w:pStyle w:val="Heading1"/>
        <w:numPr>
          <w:ilvl w:val="0"/>
          <w:numId w:val="0"/>
        </w:numPr>
      </w:pPr>
      <w:bookmarkStart w:id="9" w:name="_Toc72714030"/>
      <w:r>
        <w:t xml:space="preserve">1. </w:t>
      </w:r>
      <w:r w:rsidR="002947D1">
        <w:t>Project description</w:t>
      </w:r>
      <w:bookmarkEnd w:id="9"/>
    </w:p>
    <w:p w14:paraId="614574A0" w14:textId="1DA34509" w:rsidR="00871290" w:rsidRDefault="007A63AF" w:rsidP="00871290">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Pr>
          <w:lang w:eastAsia="en-ZA"/>
        </w:rPr>
        <w:t xml:space="preserve"> </w:t>
      </w:r>
      <w:r w:rsidR="009325B8">
        <w:rPr>
          <w:lang w:eastAsia="en-ZA"/>
        </w:rPr>
        <w:t>To reach</w:t>
      </w:r>
      <w:r>
        <w:rPr>
          <w:lang w:eastAsia="en-ZA"/>
        </w:rPr>
        <w:t xml:space="preserve"> the goal of this study, research on the different research methodologies</w:t>
      </w:r>
      <w:r w:rsidR="00C549B8">
        <w:rPr>
          <w:lang w:eastAsia="en-ZA"/>
        </w:rPr>
        <w:t xml:space="preserve"> has to be done</w:t>
      </w:r>
      <w:r>
        <w:rPr>
          <w:lang w:eastAsia="en-ZA"/>
        </w:rPr>
        <w:t>.</w:t>
      </w:r>
    </w:p>
    <w:p w14:paraId="27796AFE" w14:textId="4A3ED698" w:rsidR="0098425A" w:rsidRDefault="000275B0" w:rsidP="00871290">
      <w:pPr>
        <w:rPr>
          <w:lang w:eastAsia="en-ZA"/>
        </w:rPr>
      </w:pPr>
      <w:r>
        <w:rPr>
          <w:lang w:eastAsia="en-ZA"/>
        </w:rPr>
        <w:t xml:space="preserve">According to Cambridge University </w:t>
      </w:r>
      <w:r>
        <w:rPr>
          <w:lang w:eastAsia="en-ZA"/>
        </w:rPr>
        <w:fldChar w:fldCharType="begin"/>
      </w:r>
      <w:r>
        <w:rPr>
          <w:lang w:eastAsia="en-ZA"/>
        </w:rPr>
        <w:instrText xml:space="preserve"> ADDIN EN.CITE &lt;EndNote&gt;&lt;Cite ExcludeAuth="1"&gt;&lt;Author&gt;Dovleac&lt;/Author&gt;&lt;Year&gt;2015&lt;/Year&gt;&lt;RecNum&gt;10&lt;/RecNum&gt;&lt;DisplayText&gt;(2015)&lt;/DisplayText&gt;&lt;record&gt;&lt;rec-number&gt;10&lt;/rec-number&gt;&lt;foreign-keys&gt;&lt;key app="EN" db-id="525d9sr0qsvde5evfr0ps52ifpp52v555xtd" timestamp="1618161476"&gt;10&lt;/key&gt;&lt;/foreign-keys&gt;&lt;ref-type name="Journal Article"&gt;17&lt;/ref-type&gt;&lt;contributors&gt;&lt;authors&gt;&lt;author&gt;Dovleac, Lavinia&lt;/author&gt;&lt;/authors&gt;&lt;/contributors&gt;&lt;titles&gt;&lt;title&gt;The role of new communication technologies in companies&amp;apos; sustainability&lt;/title&gt;&lt;secondary-title&gt;Bulletin of the Transilvania University of Brasov. Economic Sciences. Series V&lt;/secondary-title&gt;&lt;/titles&gt;&lt;periodical&gt;&lt;full-title&gt;Bulletin of the Transilvania University of Brasov. Economic Sciences. Series V&lt;/full-title&gt;&lt;/periodical&gt;&lt;pages&gt;33&lt;/pages&gt;&lt;volume&gt;8&lt;/volume&gt;&lt;number&gt;1&lt;/number&gt;&lt;dates&gt;&lt;year&gt;2015&lt;/year&gt;&lt;/dates&gt;&lt;isbn&gt;2065-2194&lt;/isbn&gt;&lt;urls&gt;&lt;/urls&gt;&lt;/record&gt;&lt;/Cite&gt;&lt;/EndNote&gt;</w:instrText>
      </w:r>
      <w:r>
        <w:rPr>
          <w:lang w:eastAsia="en-ZA"/>
        </w:rPr>
        <w:fldChar w:fldCharType="separate"/>
      </w:r>
      <w:r>
        <w:rPr>
          <w:noProof/>
          <w:lang w:eastAsia="en-ZA"/>
        </w:rPr>
        <w:t>(2015)</w:t>
      </w:r>
      <w:r>
        <w:rPr>
          <w:lang w:eastAsia="en-ZA"/>
        </w:rPr>
        <w:fldChar w:fldCharType="end"/>
      </w:r>
      <w:r>
        <w:rPr>
          <w:lang w:eastAsia="en-ZA"/>
        </w:rPr>
        <w:t>, research is a detailed study of a subject, but more specifically to reach a new understanding or to discover new information. This is described as a number of overlapping or similar activities that involve the search of information</w:t>
      </w:r>
      <w:r w:rsidR="00F55B03">
        <w:rPr>
          <w:lang w:eastAsia="en-ZA"/>
        </w:rPr>
        <w:t>. Research is done by collecting data and documentation on a specific topic then analysing and interpreting the data or information.</w:t>
      </w:r>
      <w:r w:rsidR="0065653A">
        <w:rPr>
          <w:lang w:eastAsia="en-ZA"/>
        </w:rPr>
        <w:t xml:space="preserve"> Research is conducted with the goal</w:t>
      </w:r>
      <w:r w:rsidR="00EF4C72">
        <w:rPr>
          <w:lang w:eastAsia="en-ZA"/>
        </w:rPr>
        <w:t>s</w:t>
      </w:r>
      <w:r w:rsidR="0065653A">
        <w:rPr>
          <w:lang w:eastAsia="en-ZA"/>
        </w:rPr>
        <w:t xml:space="preserve"> being</w:t>
      </w:r>
      <w:r w:rsidR="00EF4C72">
        <w:rPr>
          <w:lang w:eastAsia="en-ZA"/>
        </w:rPr>
        <w:t>:</w:t>
      </w:r>
      <w:r w:rsidR="0065653A">
        <w:rPr>
          <w:lang w:eastAsia="en-ZA"/>
        </w:rPr>
        <w:t xml:space="preserve"> to evaluate the validity of an interpretive framework or hypothesis</w:t>
      </w:r>
      <w:r w:rsidR="00EF4C72">
        <w:rPr>
          <w:lang w:eastAsia="en-ZA"/>
        </w:rPr>
        <w:t>, to gather knowledge and share the findings in an appropriate manner and generate questions to be inquired further.</w:t>
      </w:r>
    </w:p>
    <w:p w14:paraId="3F62F8B2" w14:textId="62CE3F43" w:rsidR="00EC6CD8" w:rsidRDefault="00EC6CD8" w:rsidP="00871290">
      <w:pPr>
        <w:rPr>
          <w:lang w:eastAsia="en-ZA"/>
        </w:rPr>
      </w:pPr>
      <w:r>
        <w:rPr>
          <w:lang w:eastAsia="en-ZA"/>
        </w:rPr>
        <w:t>In this chapter, the different paradigms will firstly be discussed, followed by p</w:t>
      </w:r>
      <w:r w:rsidRPr="00EC6CD8">
        <w:rPr>
          <w:lang w:eastAsia="en-ZA"/>
        </w:rPr>
        <w:t>ositioning and motivation of the chosen paradigm</w:t>
      </w:r>
      <w:r>
        <w:rPr>
          <w:lang w:eastAsia="en-ZA"/>
        </w:rPr>
        <w:t xml:space="preserve"> for this study.</w:t>
      </w:r>
      <w:r w:rsidR="00595E7B" w:rsidRPr="00595E7B">
        <w:t xml:space="preserve"> </w:t>
      </w:r>
      <w:r w:rsidR="00595E7B">
        <w:t>As the primary objective of this study is to develop a web application to improve communication in the industry, design science research was chosen to be the most applicable paradigm for this study.</w:t>
      </w:r>
      <w:r>
        <w:rPr>
          <w:lang w:eastAsia="en-ZA"/>
        </w:rPr>
        <w:t xml:space="preserve"> </w:t>
      </w:r>
      <w:r w:rsidR="00595E7B">
        <w:rPr>
          <w:lang w:eastAsia="en-ZA"/>
        </w:rPr>
        <w:t>Design Science Research</w:t>
      </w:r>
      <w:r>
        <w:rPr>
          <w:lang w:eastAsia="en-ZA"/>
        </w:rPr>
        <w:t xml:space="preserve"> </w:t>
      </w:r>
      <w:r w:rsidR="00595E7B">
        <w:rPr>
          <w:lang w:eastAsia="en-ZA"/>
        </w:rPr>
        <w:t xml:space="preserve">is </w:t>
      </w:r>
      <w:r>
        <w:rPr>
          <w:lang w:eastAsia="en-ZA"/>
        </w:rPr>
        <w:t>discussed in-depth</w:t>
      </w:r>
      <w:r w:rsidR="00EC1955">
        <w:rPr>
          <w:lang w:eastAsia="en-ZA"/>
        </w:rPr>
        <w:t>,</w:t>
      </w:r>
      <w:r w:rsidR="006C04F7">
        <w:rPr>
          <w:lang w:eastAsia="en-ZA"/>
        </w:rPr>
        <w:t xml:space="preserve"> as well as the qualitative data gathering techniques</w:t>
      </w:r>
      <w:r w:rsidR="00EC1955">
        <w:rPr>
          <w:lang w:eastAsia="en-ZA"/>
        </w:rPr>
        <w:t>,</w:t>
      </w:r>
      <w:r w:rsidR="006C04F7">
        <w:rPr>
          <w:lang w:eastAsia="en-ZA"/>
        </w:rPr>
        <w:t xml:space="preserve"> and ethical consideration</w:t>
      </w:r>
      <w:r w:rsidR="00EC1955">
        <w:rPr>
          <w:lang w:eastAsia="en-ZA"/>
        </w:rPr>
        <w:t>s that need to be kept in mind.</w:t>
      </w:r>
    </w:p>
    <w:p w14:paraId="16C469D9" w14:textId="545E3229" w:rsidR="002432A0" w:rsidRDefault="00101B05" w:rsidP="00101B05">
      <w:pPr>
        <w:pStyle w:val="Heading1"/>
        <w:numPr>
          <w:ilvl w:val="0"/>
          <w:numId w:val="0"/>
        </w:numPr>
      </w:pPr>
      <w:bookmarkStart w:id="10" w:name="_Toc72714031"/>
      <w:r>
        <w:t xml:space="preserve">2. </w:t>
      </w:r>
      <w:r w:rsidR="002432A0">
        <w:t>Problem description and background</w:t>
      </w:r>
      <w:bookmarkEnd w:id="10"/>
    </w:p>
    <w:p w14:paraId="0184FC77" w14:textId="5934BEFB" w:rsidR="00A23419" w:rsidRDefault="00A23419" w:rsidP="00A23419">
      <w:r>
        <w:t>In the corporate world, businesses rely on effective communication to succeed.</w:t>
      </w:r>
      <w:r w:rsidR="000154A6">
        <w:t xml:space="preserve"> D</w:t>
      </w:r>
      <w:r w:rsidR="009C1D8F">
        <w:t>evelopers</w:t>
      </w:r>
      <w:r w:rsidR="000154A6">
        <w:t xml:space="preserve"> </w:t>
      </w:r>
      <w:r w:rsidR="009C1D8F">
        <w:t xml:space="preserve">lack the number of screens that </w:t>
      </w:r>
      <w:r w:rsidR="000154A6">
        <w:t>they</w:t>
      </w:r>
      <w:r w:rsidR="009C1D8F">
        <w:t xml:space="preserve"> need to keep all </w:t>
      </w:r>
      <w:r w:rsidR="000154A6">
        <w:t>their</w:t>
      </w:r>
      <w:r w:rsidR="009C1D8F">
        <w:t xml:space="preserve"> important tabs open. This makes it harder for important messages to reach developers and influences productivity and creativity </w:t>
      </w:r>
      <w:r w:rsidR="009C1D8F">
        <w:fldChar w:fldCharType="begin"/>
      </w:r>
      <w:r w:rsidR="009C1D8F">
        <w:instrText xml:space="preserve"> ADDIN EN.CITE &lt;EndNote&gt;&lt;Cite&gt;&lt;Author&gt;Schrader&lt;/Author&gt;&lt;Year&gt;2018&lt;/Year&gt;&lt;RecNum&gt;4&lt;/RecNum&gt;&lt;DisplayText&gt;(Schrader, 2018)&lt;/DisplayText&gt;&lt;record&gt;&lt;rec-number&gt;4&lt;/rec-number&gt;&lt;foreign-keys&gt;&lt;key app="EN" db-id="525d9sr0qsvde5evfr0ps52ifpp52v555xtd" timestamp="1618060871"&gt;4&lt;/key&gt;&lt;/foreign-keys&gt;&lt;ref-type name="Web Page"&gt;12&lt;/ref-type&gt;&lt;contributors&gt;&lt;authors&gt;&lt;author&gt;Schrader, Jessica&lt;/author&gt;&lt;/authors&gt;&lt;/contributors&gt;&lt;titles&gt;&lt;title&gt;How Your Cell Phone Habits Impact Your Productivity&lt;/title&gt;&lt;/titles&gt;&lt;dates&gt;&lt;year&gt;2018&lt;/year&gt;&lt;pub-dates&gt;&lt;date&gt;30 July&lt;/date&gt;&lt;/pub-dates&gt;&lt;/dates&gt;&lt;urls&gt;&lt;related-urls&gt;&lt;url&gt;https://www.psychologytoday.com/us/blog/why-bad-looks-good/201807/how-your-cell-phone-habits-impact-your-productivity&lt;/url&gt;&lt;/related-urls&gt;&lt;/urls&gt;&lt;/record&gt;&lt;/Cite&gt;&lt;/EndNote&gt;</w:instrText>
      </w:r>
      <w:r w:rsidR="009C1D8F">
        <w:fldChar w:fldCharType="separate"/>
      </w:r>
      <w:r w:rsidR="009C1D8F">
        <w:rPr>
          <w:noProof/>
        </w:rPr>
        <w:t>(Schrader, 2018)</w:t>
      </w:r>
      <w:r w:rsidR="009C1D8F">
        <w:fldChar w:fldCharType="end"/>
      </w:r>
      <w:r w:rsidR="009C1D8F">
        <w:t>.</w:t>
      </w:r>
    </w:p>
    <w:p w14:paraId="1AAC5D08" w14:textId="3CAD887F" w:rsidR="00354959" w:rsidRPr="00A23419" w:rsidRDefault="00354959" w:rsidP="00A23419">
      <w:pPr>
        <w:rPr>
          <w:lang w:eastAsia="en-ZA"/>
        </w:rPr>
      </w:pPr>
      <w:r>
        <w:t>As a solution, an artifact has to be developed to assist with the effectiveness of communication in the industry.</w:t>
      </w:r>
    </w:p>
    <w:p w14:paraId="5D04F22E" w14:textId="6B186452" w:rsidR="002432A0" w:rsidRDefault="001A5B03" w:rsidP="001A5B03">
      <w:pPr>
        <w:pStyle w:val="Heading1"/>
        <w:numPr>
          <w:ilvl w:val="0"/>
          <w:numId w:val="0"/>
        </w:numPr>
      </w:pPr>
      <w:bookmarkStart w:id="11" w:name="_Toc72714032"/>
      <w:r>
        <w:lastRenderedPageBreak/>
        <w:t xml:space="preserve">3. </w:t>
      </w:r>
      <w:r w:rsidR="002432A0">
        <w:t>Aims and objectives of project</w:t>
      </w:r>
      <w:bookmarkEnd w:id="11"/>
    </w:p>
    <w:p w14:paraId="01EA9D7E" w14:textId="20A88ED1" w:rsidR="009C1D8F" w:rsidRPr="00A23419" w:rsidRDefault="009C1D8F" w:rsidP="00A23419">
      <w:r>
        <w:t>This study proposes the development of a communication web application that can easily be viewed in an office by all employees to allow easy access to important communication regarding specific software development projects. Where the primary objective is to develop a web application for a South African software development company that allows for easy access to important communication relating to specific project.</w:t>
      </w:r>
    </w:p>
    <w:p w14:paraId="5E9500D4" w14:textId="00C33407" w:rsidR="002432A0" w:rsidRDefault="001A5B03" w:rsidP="001A5B03">
      <w:pPr>
        <w:pStyle w:val="Heading1"/>
        <w:numPr>
          <w:ilvl w:val="0"/>
          <w:numId w:val="0"/>
        </w:numPr>
      </w:pPr>
      <w:bookmarkStart w:id="12" w:name="_Toc72714033"/>
      <w:r>
        <w:t xml:space="preserve">4. </w:t>
      </w:r>
      <w:r w:rsidR="002432A0">
        <w:t>Literature review</w:t>
      </w:r>
      <w:bookmarkEnd w:id="12"/>
    </w:p>
    <w:p w14:paraId="104BFD36" w14:textId="4A2F0BBD" w:rsidR="002432A0" w:rsidRDefault="00BC6EBC" w:rsidP="00BC6EBC">
      <w:pPr>
        <w:pStyle w:val="Heading2"/>
        <w:numPr>
          <w:ilvl w:val="0"/>
          <w:numId w:val="0"/>
        </w:numPr>
        <w:ind w:left="567" w:hanging="113"/>
        <w:rPr>
          <w:lang w:eastAsia="en-ZA"/>
        </w:rPr>
      </w:pPr>
      <w:bookmarkStart w:id="13" w:name="_Toc72714034"/>
      <w:r>
        <w:rPr>
          <w:lang w:eastAsia="en-ZA"/>
        </w:rPr>
        <w:t xml:space="preserve">4.1. </w:t>
      </w:r>
      <w:r w:rsidR="0008306A">
        <w:rPr>
          <w:lang w:eastAsia="en-ZA"/>
        </w:rPr>
        <w:t>Introduction</w:t>
      </w:r>
      <w:bookmarkEnd w:id="13"/>
    </w:p>
    <w:p w14:paraId="4F2E83A4" w14:textId="5D02A5BD" w:rsidR="00D47E6D" w:rsidRDefault="0056757F" w:rsidP="009C1D8F">
      <w:pPr>
        <w:rPr>
          <w:lang w:eastAsia="en-ZA"/>
        </w:rPr>
      </w:pPr>
      <w:r>
        <w:rPr>
          <w:lang w:eastAsia="en-ZA"/>
        </w:rPr>
        <w:t xml:space="preserve">A research methodology is defined as the specific techniques or procedures that can be used to select, identify, analyse and process information or data on a specific topic </w:t>
      </w:r>
      <w:r>
        <w:rPr>
          <w:lang w:eastAsia="en-ZA"/>
        </w:rPr>
        <w:fldChar w:fldCharType="begin"/>
      </w:r>
      <w:r>
        <w:rPr>
          <w:lang w:eastAsia="en-ZA"/>
        </w:rPr>
        <w:instrText xml:space="preserve"> ADDIN EN.CITE &lt;EndNote&gt;&lt;Cite&gt;&lt;Author&gt;Duke&lt;/Author&gt;&lt;Year&gt;2011&lt;/Year&gt;&lt;RecNum&gt;49&lt;/RecNum&gt;&lt;DisplayText&gt;(Duke &amp;amp; Mallette, 2011)&lt;/DisplayText&gt;&lt;record&gt;&lt;rec-number&gt;49&lt;/rec-number&gt;&lt;foreign-keys&gt;&lt;key app="EN" db-id="525d9sr0qsvde5evfr0ps52ifpp52v555xtd" timestamp="1620935258"&gt;49&lt;/key&gt;&lt;/foreign-keys&gt;&lt;ref-type name="Book"&gt;6&lt;/ref-type&gt;&lt;contributors&gt;&lt;authors&gt;&lt;author&gt;Duke, Nell K&lt;/author&gt;&lt;author&gt;Mallette, Marla H&lt;/author&gt;&lt;/authors&gt;&lt;/contributors&gt;&lt;titles&gt;&lt;title&gt;Literacy research methodologies&lt;/title&gt;&lt;/titles&gt;&lt;dates&gt;&lt;year&gt;2011&lt;/year&gt;&lt;/dates&gt;&lt;publisher&gt;Guilford Press&lt;/publisher&gt;&lt;isbn&gt;160918162X&lt;/isbn&gt;&lt;urls&gt;&lt;/urls&gt;&lt;/record&gt;&lt;/Cite&gt;&lt;/EndNote&gt;</w:instrText>
      </w:r>
      <w:r>
        <w:rPr>
          <w:lang w:eastAsia="en-ZA"/>
        </w:rPr>
        <w:fldChar w:fldCharType="separate"/>
      </w:r>
      <w:r>
        <w:rPr>
          <w:noProof/>
          <w:lang w:eastAsia="en-ZA"/>
        </w:rPr>
        <w:t>(Duke &amp; Mallette, 2011)</w:t>
      </w:r>
      <w:r>
        <w:rPr>
          <w:lang w:eastAsia="en-ZA"/>
        </w:rPr>
        <w:fldChar w:fldCharType="end"/>
      </w:r>
      <w:r>
        <w:rPr>
          <w:lang w:eastAsia="en-ZA"/>
        </w:rPr>
        <w:t>. The methodology section in a research paper, allows a reader to assess the overall reliability and validity of a study.</w:t>
      </w:r>
    </w:p>
    <w:p w14:paraId="6B05974C" w14:textId="183E5C49" w:rsidR="00C549B8" w:rsidRPr="009C1D8F" w:rsidRDefault="00D47E6D" w:rsidP="009C1D8F">
      <w:pPr>
        <w:rPr>
          <w:lang w:eastAsia="en-ZA"/>
        </w:rPr>
      </w:pPr>
      <w:r>
        <w:rPr>
          <w:lang w:eastAsia="en-ZA"/>
        </w:rPr>
        <w:t xml:space="preserve">This </w:t>
      </w:r>
      <w:r w:rsidR="00CD374E">
        <w:rPr>
          <w:lang w:eastAsia="en-ZA"/>
        </w:rPr>
        <w:t>following</w:t>
      </w:r>
      <w:r>
        <w:rPr>
          <w:lang w:eastAsia="en-ZA"/>
        </w:rPr>
        <w:t xml:space="preserve"> </w:t>
      </w:r>
      <w:r w:rsidR="00CD374E">
        <w:rPr>
          <w:lang w:eastAsia="en-ZA"/>
        </w:rPr>
        <w:t>section will discuss h</w:t>
      </w:r>
      <w:r>
        <w:rPr>
          <w:lang w:eastAsia="en-ZA"/>
        </w:rPr>
        <w:t xml:space="preserve">ow </w:t>
      </w:r>
      <w:r w:rsidR="00CD374E">
        <w:rPr>
          <w:lang w:eastAsia="en-ZA"/>
        </w:rPr>
        <w:t>the data was</w:t>
      </w:r>
      <w:r>
        <w:rPr>
          <w:lang w:eastAsia="en-ZA"/>
        </w:rPr>
        <w:t xml:space="preserve"> analysed</w:t>
      </w:r>
      <w:r w:rsidR="00CD374E">
        <w:rPr>
          <w:lang w:eastAsia="en-ZA"/>
        </w:rPr>
        <w:t>,</w:t>
      </w:r>
      <w:r>
        <w:rPr>
          <w:lang w:eastAsia="en-ZA"/>
        </w:rPr>
        <w:t xml:space="preserve"> </w:t>
      </w:r>
      <w:r w:rsidR="00CD374E">
        <w:rPr>
          <w:lang w:eastAsia="en-ZA"/>
        </w:rPr>
        <w:t>as well as</w:t>
      </w:r>
      <w:r>
        <w:rPr>
          <w:lang w:eastAsia="en-ZA"/>
        </w:rPr>
        <w:t xml:space="preserve"> how the information and data </w:t>
      </w:r>
      <w:r w:rsidR="00CD374E">
        <w:rPr>
          <w:lang w:eastAsia="en-ZA"/>
        </w:rPr>
        <w:t xml:space="preserve">is </w:t>
      </w:r>
      <w:r>
        <w:rPr>
          <w:lang w:eastAsia="en-ZA"/>
        </w:rPr>
        <w:t xml:space="preserve">generated </w:t>
      </w:r>
      <w:r w:rsidR="00CD374E">
        <w:rPr>
          <w:lang w:eastAsia="en-ZA"/>
        </w:rPr>
        <w:t>and</w:t>
      </w:r>
      <w:r>
        <w:rPr>
          <w:lang w:eastAsia="en-ZA"/>
        </w:rPr>
        <w:t xml:space="preserve"> collected. The literature review for this study includes research on what is functionality in needed in the art</w:t>
      </w:r>
      <w:r w:rsidR="00744E53">
        <w:rPr>
          <w:lang w:eastAsia="en-ZA"/>
        </w:rPr>
        <w:t>e</w:t>
      </w:r>
      <w:r>
        <w:rPr>
          <w:lang w:eastAsia="en-ZA"/>
        </w:rPr>
        <w:t xml:space="preserve">fact. </w:t>
      </w:r>
    </w:p>
    <w:p w14:paraId="7C56B8DB" w14:textId="1A3D58D6" w:rsidR="00234048" w:rsidRDefault="00BC6EBC" w:rsidP="00BC6EBC">
      <w:pPr>
        <w:pStyle w:val="Heading2"/>
        <w:numPr>
          <w:ilvl w:val="0"/>
          <w:numId w:val="0"/>
        </w:numPr>
        <w:ind w:left="567" w:hanging="113"/>
      </w:pPr>
      <w:bookmarkStart w:id="14" w:name="_Toc72714035"/>
      <w:r>
        <w:t xml:space="preserve">4.2. </w:t>
      </w:r>
      <w:r w:rsidR="007E6B46">
        <w:t>Paradigms</w:t>
      </w:r>
      <w:bookmarkEnd w:id="14"/>
    </w:p>
    <w:p w14:paraId="6E6E78E2" w14:textId="7785FE61" w:rsidR="00CE5C72" w:rsidRDefault="00B30F41" w:rsidP="00CE5C72">
      <w:r>
        <w:t xml:space="preserve">According to </w:t>
      </w:r>
      <w:r>
        <w:fldChar w:fldCharType="begin"/>
      </w:r>
      <w:r>
        <w:instrText xml:space="preserve"> ADDIN EN.CITE &lt;EndNote&gt;&lt;Cite AuthorYear="1"&gt;&lt;Author&gt;Sahifa&lt;/Author&gt;&lt;Year&gt;2017&lt;/Year&gt;&lt;RecNum&gt;51&lt;/RecNum&gt;&lt;DisplayText&gt;Sahifa (2017)&lt;/DisplayText&gt;&lt;record&gt;&lt;rec-number&gt;51&lt;/rec-number&gt;&lt;foreign-keys&gt;&lt;key app="EN" db-id="525d9sr0qsvde5evfr0ps52ifpp52v555xtd" timestamp="1621007739"&gt;51&lt;/key&gt;&lt;/foreign-keys&gt;&lt;ref-type name="Journal Article"&gt;17&lt;/ref-type&gt;&lt;contributors&gt;&lt;authors&gt;&lt;author&gt;Sahifa&lt;/author&gt;&lt;/authors&gt;&lt;/contributors&gt;&lt;titles&gt;&lt;title&gt;What is a Research Paradigm?&lt;/title&gt;&lt;/titles&gt;&lt;dates&gt;&lt;year&gt;2017&lt;/year&gt;&lt;/dates&gt;&lt;urls&gt;&lt;related-urls&gt;&lt;url&gt;http://readingcraze.com/index.php/what-is-a-research-paradigm/#:~:text=What%20is%20a%20Research%20Paradigm%3F%201%20Definition.%20A,and%20Interpretivism.%20...%204%20References.%20...%205%20Comments&lt;/url&gt;&lt;/related-urls&gt;&lt;/urls&gt;&lt;/record&gt;&lt;/Cite&gt;&lt;/EndNote&gt;</w:instrText>
      </w:r>
      <w:r>
        <w:fldChar w:fldCharType="separate"/>
      </w:r>
      <w:r>
        <w:rPr>
          <w:noProof/>
        </w:rPr>
        <w:t>Sahifa (2017)</w:t>
      </w:r>
      <w:r>
        <w:fldChar w:fldCharType="end"/>
      </w:r>
      <w:r>
        <w:t xml:space="preserve"> a research paradigm can be defined as a research model or approach used to conduct research. This model or approach has to be verified by the research community as well as be in practice for hundreds of years to be considered a paradigm.</w:t>
      </w:r>
      <w:r w:rsidR="00D131F4">
        <w:t xml:space="preserve"> </w:t>
      </w:r>
      <w:r w:rsidR="0032650F">
        <w:t>T</w:t>
      </w:r>
      <w:r w:rsidR="003427C3">
        <w:t xml:space="preserve">hree paradigms that are common are interpretivism, </w:t>
      </w:r>
      <w:r w:rsidR="00934FE8">
        <w:t xml:space="preserve">design </w:t>
      </w:r>
      <w:r w:rsidR="007A63FA">
        <w:t xml:space="preserve">science </w:t>
      </w:r>
      <w:r w:rsidR="003427C3">
        <w:t xml:space="preserve">and positivism </w:t>
      </w:r>
      <w:r w:rsidR="007A63FA">
        <w:fldChar w:fldCharType="begin"/>
      </w:r>
      <w:r w:rsidR="007A63FA">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7A63FA">
        <w:fldChar w:fldCharType="separate"/>
      </w:r>
      <w:r w:rsidR="007A63FA">
        <w:rPr>
          <w:noProof/>
        </w:rPr>
        <w:t>(Vijay Vaishnavi, 2004)</w:t>
      </w:r>
      <w:r w:rsidR="007A63FA">
        <w:fldChar w:fldCharType="end"/>
      </w:r>
      <w:r w:rsidR="007A63FA">
        <w:t xml:space="preserve">. </w:t>
      </w:r>
      <w:r w:rsidR="003427C3">
        <w:t xml:space="preserve"> </w:t>
      </w:r>
      <w:r w:rsidR="007A63FA">
        <w:t>The research paradigms will be discussed in short in the section below.</w:t>
      </w:r>
      <w:r w:rsidR="00CE5C72" w:rsidRPr="00CE5C72">
        <w:t xml:space="preserve"> </w:t>
      </w:r>
    </w:p>
    <w:p w14:paraId="56D814CD" w14:textId="2E02829C" w:rsidR="003427C3" w:rsidRDefault="004B1AEC" w:rsidP="00F05F89">
      <w:r>
        <w:t>Each</w:t>
      </w:r>
      <w:r w:rsidR="00CE5C72">
        <w:t xml:space="preserve"> paradigm can be broken up into four </w:t>
      </w:r>
      <w:r>
        <w:t xml:space="preserve">philosophical </w:t>
      </w:r>
      <w:r w:rsidR="00CE5C72">
        <w:t xml:space="preserve">assumptions named </w:t>
      </w:r>
      <w:r>
        <w:t>O</w:t>
      </w:r>
      <w:r w:rsidR="00CE5C72">
        <w:t xml:space="preserve">ntology, </w:t>
      </w:r>
      <w:r>
        <w:t>E</w:t>
      </w:r>
      <w:r w:rsidR="00CE5C72">
        <w:t xml:space="preserve">pistemology, </w:t>
      </w:r>
      <w:r>
        <w:t xml:space="preserve">Methodology, and axiology </w:t>
      </w:r>
      <w:r>
        <w:fldChar w:fldCharType="begin"/>
      </w:r>
      <w:r>
        <w:instrText xml:space="preserve"> ADDIN EN.CITE &lt;EndNote&gt;&lt;Cite&gt;&lt;Author&gt;McGregor&lt;/Author&gt;&lt;Year&gt;2010&lt;/Year&gt;&lt;RecNum&gt;59&lt;/RecNum&gt;&lt;DisplayText&gt;(McGregor &amp;amp; Murnane, 2010)&lt;/DisplayText&gt;&lt;record&gt;&lt;rec-number&gt;59&lt;/rec-number&gt;&lt;foreign-keys&gt;&lt;key app="EN" db-id="525d9sr0qsvde5evfr0ps52ifpp52v555xtd" timestamp="1621069188"&gt;59&lt;/key&gt;&lt;/foreign-keys&gt;&lt;ref-type name="Journal Article"&gt;17&lt;/ref-type&gt;&lt;contributors&gt;&lt;authors&gt;&lt;author&gt;McGregor, Sue LT&lt;/author&gt;&lt;author&gt;Murnane, Jennifer A&lt;/author&gt;&lt;/authors&gt;&lt;/contributors&gt;&lt;titles&gt;&lt;title&gt;Paradigm, methodology and method: Intellectual integrity in consumer scholarship&lt;/title&gt;&lt;secondary-title&gt;International journal of consumer studies&lt;/secondary-title&gt;&lt;/titles&gt;&lt;periodical&gt;&lt;full-title&gt;International journal of consumer studies&lt;/full-title&gt;&lt;/periodical&gt;&lt;pages&gt;419-427&lt;/pages&gt;&lt;volume&gt;34&lt;/volume&gt;&lt;number&gt;4&lt;/number&gt;&lt;dates&gt;&lt;year&gt;2010&lt;/year&gt;&lt;/dates&gt;&lt;isbn&gt;1470-6423&lt;/isbn&gt;&lt;urls&gt;&lt;/urls&gt;&lt;/record&gt;&lt;/Cite&gt;&lt;/EndNote&gt;</w:instrText>
      </w:r>
      <w:r>
        <w:fldChar w:fldCharType="separate"/>
      </w:r>
      <w:r>
        <w:rPr>
          <w:noProof/>
        </w:rPr>
        <w:t>(McGregor &amp; Murnane, 2010)</w:t>
      </w:r>
      <w:r>
        <w:fldChar w:fldCharType="end"/>
      </w:r>
      <w:r w:rsidR="00CE5C72">
        <w:t xml:space="preserve">. Ontology focuses on the reality and strives to understand the social world, just like the natural world. </w:t>
      </w:r>
      <w:r w:rsidR="000E348E">
        <w:t>E</w:t>
      </w:r>
      <w:r w:rsidR="00CE5C72">
        <w:t xml:space="preserve">pistemology focuses on objects and strives to study a situation or fact that </w:t>
      </w:r>
      <w:r w:rsidR="00CE5C72">
        <w:lastRenderedPageBreak/>
        <w:t xml:space="preserve">exists or happened, without disturbing or affecting that phenomena </w:t>
      </w:r>
      <w:r w:rsidR="00CE5C72">
        <w:fldChar w:fldCharType="begin"/>
      </w:r>
      <w:r w:rsidR="00CE5C72">
        <w:instrText xml:space="preserve"> ADDIN EN.CITE &lt;EndNote&gt;&lt;Cite&gt;&lt;Author&gt;Vosloo&lt;/Author&gt;&lt;Year&gt;2014&lt;/Year&gt;&lt;RecNum&gt;54&lt;/RecNum&gt;&lt;DisplayText&gt;(Vosloo, 2014)&lt;/DisplayText&gt;&lt;record&gt;&lt;rec-number&gt;54&lt;/rec-number&gt;&lt;foreign-keys&gt;&lt;key app="EN" db-id="525d9sr0qsvde5evfr0ps52ifpp52v555xtd" timestamp="1621018330"&gt;54&lt;/key&gt;&lt;/foreign-keys&gt;&lt;ref-type name="Journal Article"&gt;17&lt;/ref-type&gt;&lt;contributors&gt;&lt;authors&gt;&lt;author&gt;JJ Vosloo&lt;/author&gt;&lt;/authors&gt;&lt;/contributors&gt;&lt;titles&gt;&lt;title&gt;Research design and methodology&lt;/title&gt;&lt;/titles&gt;&lt;dates&gt;&lt;year&gt;2014&lt;/year&gt;&lt;/dates&gt;&lt;urls&gt;&lt;related-urls&gt;&lt;url&gt;http://dspace.nwu.ac.za/bitstream/handle/10394/12269/Vosloo_JJ_Chapter_5.pdf?sequence=&lt;/url&gt;&lt;/related-urls&gt;&lt;/urls&gt;&lt;/record&gt;&lt;/Cite&gt;&lt;/EndNote&gt;</w:instrText>
      </w:r>
      <w:r w:rsidR="00CE5C72">
        <w:fldChar w:fldCharType="separate"/>
      </w:r>
      <w:r w:rsidR="00CE5C72">
        <w:rPr>
          <w:noProof/>
        </w:rPr>
        <w:t>(Vosloo, 2014)</w:t>
      </w:r>
      <w:r w:rsidR="00CE5C72">
        <w:fldChar w:fldCharType="end"/>
      </w:r>
      <w:r w:rsidR="00CE5C72">
        <w:t xml:space="preserve">. </w:t>
      </w:r>
      <w:r>
        <w:t xml:space="preserve">Methodology focuses on the methods and how it is used to capture data. Axiology focuses on the values </w:t>
      </w:r>
      <w:r w:rsidR="000E348E">
        <w:t>that are relevant to the study</w:t>
      </w:r>
      <w:r w:rsidR="001817BF">
        <w:t xml:space="preserve"> and </w:t>
      </w:r>
      <w:r w:rsidR="00A76632">
        <w:t>what those values hold and why</w:t>
      </w:r>
      <w:r w:rsidR="00744E53">
        <w:t>.</w:t>
      </w:r>
      <w:r w:rsidR="00A76632">
        <w:t xml:space="preserve"> </w:t>
      </w:r>
      <w:r w:rsidR="000E348E">
        <w:fldChar w:fldCharType="begin"/>
      </w:r>
      <w:r w:rsidR="000E348E">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0E348E">
        <w:fldChar w:fldCharType="separate"/>
      </w:r>
      <w:r w:rsidR="000E348E">
        <w:rPr>
          <w:noProof/>
        </w:rPr>
        <w:t>(Vijay Vaishnavi, 2004)</w:t>
      </w:r>
      <w:r w:rsidR="000E348E">
        <w:fldChar w:fldCharType="end"/>
      </w:r>
      <w:r w:rsidR="000E348E">
        <w:t>.</w:t>
      </w:r>
    </w:p>
    <w:p w14:paraId="282D6CC4" w14:textId="153655EC" w:rsidR="00233A74" w:rsidRDefault="00950DEE" w:rsidP="00F05F89">
      <w:r>
        <w:t xml:space="preserve">The following table shows the philosophical assumption of the three research perspectives according to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w:t>
      </w:r>
    </w:p>
    <w:p w14:paraId="65A2DFC7" w14:textId="36FFEEF8" w:rsidR="00233A74" w:rsidRDefault="00233A74" w:rsidP="00233A74">
      <w:pPr>
        <w:pStyle w:val="Caption"/>
      </w:pPr>
      <w:bookmarkStart w:id="15" w:name="_Toc72028635"/>
      <w:r>
        <w:t xml:space="preserve">Table </w:t>
      </w:r>
      <w:r>
        <w:fldChar w:fldCharType="begin"/>
      </w:r>
      <w:r>
        <w:instrText xml:space="preserve"> SEQ Table \* ARABIC </w:instrText>
      </w:r>
      <w:r>
        <w:fldChar w:fldCharType="separate"/>
      </w:r>
      <w:r w:rsidR="00157B24">
        <w:rPr>
          <w:noProof/>
        </w:rPr>
        <w:t>1</w:t>
      </w:r>
      <w:r>
        <w:fldChar w:fldCharType="end"/>
      </w:r>
      <w:r>
        <w:t xml:space="preserve">: </w:t>
      </w:r>
      <w:r w:rsidRPr="003B3039">
        <w:t xml:space="preserve">Philosophical Assumption of </w:t>
      </w:r>
      <w:r>
        <w:t>Interpretive, Design and Positivist</w:t>
      </w:r>
      <w:bookmarkEnd w:id="15"/>
    </w:p>
    <w:tbl>
      <w:tblPr>
        <w:tblStyle w:val="TableGrid"/>
        <w:tblW w:w="0" w:type="auto"/>
        <w:tblLook w:val="04A0" w:firstRow="1" w:lastRow="0" w:firstColumn="1" w:lastColumn="0" w:noHBand="0" w:noVBand="1"/>
      </w:tblPr>
      <w:tblGrid>
        <w:gridCol w:w="2335"/>
        <w:gridCol w:w="2340"/>
        <w:gridCol w:w="2562"/>
        <w:gridCol w:w="2334"/>
      </w:tblGrid>
      <w:tr w:rsidR="00950DEE" w14:paraId="0460BD7F" w14:textId="77777777" w:rsidTr="00F87BAB">
        <w:tc>
          <w:tcPr>
            <w:tcW w:w="2392" w:type="dxa"/>
            <w:vMerge w:val="restart"/>
          </w:tcPr>
          <w:p w14:paraId="3888A7F5" w14:textId="42425C95" w:rsidR="00950DEE" w:rsidRPr="00950DEE" w:rsidRDefault="00950DEE" w:rsidP="00486D04">
            <w:pPr>
              <w:jc w:val="left"/>
            </w:pPr>
            <w:r>
              <w:t>Basic Belief</w:t>
            </w:r>
          </w:p>
        </w:tc>
        <w:tc>
          <w:tcPr>
            <w:tcW w:w="7179" w:type="dxa"/>
            <w:gridSpan w:val="3"/>
          </w:tcPr>
          <w:p w14:paraId="4252FA7F" w14:textId="46C4F3FC" w:rsidR="00950DEE" w:rsidRDefault="00950DEE" w:rsidP="00486D04">
            <w:pPr>
              <w:jc w:val="center"/>
            </w:pPr>
            <w:r>
              <w:t>Research Perspective</w:t>
            </w:r>
          </w:p>
        </w:tc>
      </w:tr>
      <w:tr w:rsidR="00950DEE" w14:paraId="27B55C92" w14:textId="77777777" w:rsidTr="00950DEE">
        <w:tc>
          <w:tcPr>
            <w:tcW w:w="2392" w:type="dxa"/>
            <w:vMerge/>
          </w:tcPr>
          <w:p w14:paraId="0E525F12" w14:textId="77777777" w:rsidR="00950DEE" w:rsidRDefault="00950DEE" w:rsidP="00486D04">
            <w:pPr>
              <w:jc w:val="left"/>
            </w:pPr>
          </w:p>
        </w:tc>
        <w:tc>
          <w:tcPr>
            <w:tcW w:w="2393" w:type="dxa"/>
          </w:tcPr>
          <w:p w14:paraId="0915F648" w14:textId="1B9CFE1B" w:rsidR="00950DEE" w:rsidRDefault="00950DEE" w:rsidP="00486D04">
            <w:pPr>
              <w:jc w:val="left"/>
            </w:pPr>
            <w:r>
              <w:t>Interpretive</w:t>
            </w:r>
          </w:p>
        </w:tc>
        <w:tc>
          <w:tcPr>
            <w:tcW w:w="2393" w:type="dxa"/>
          </w:tcPr>
          <w:p w14:paraId="2A95D93C" w14:textId="553BEDD7" w:rsidR="00950DEE" w:rsidRDefault="00950DEE" w:rsidP="00486D04">
            <w:pPr>
              <w:jc w:val="left"/>
            </w:pPr>
            <w:r>
              <w:t xml:space="preserve">Design </w:t>
            </w:r>
          </w:p>
        </w:tc>
        <w:tc>
          <w:tcPr>
            <w:tcW w:w="2393" w:type="dxa"/>
          </w:tcPr>
          <w:p w14:paraId="51BBABA9" w14:textId="3B133690" w:rsidR="00950DEE" w:rsidRDefault="00950DEE" w:rsidP="00486D04">
            <w:pPr>
              <w:jc w:val="left"/>
            </w:pPr>
            <w:r>
              <w:t>Positivist</w:t>
            </w:r>
          </w:p>
        </w:tc>
      </w:tr>
      <w:tr w:rsidR="00950DEE" w14:paraId="6652FC0B" w14:textId="77777777" w:rsidTr="00950DEE">
        <w:tc>
          <w:tcPr>
            <w:tcW w:w="2392" w:type="dxa"/>
          </w:tcPr>
          <w:p w14:paraId="73AD0F46" w14:textId="09C64119" w:rsidR="00950DEE" w:rsidRDefault="00486D04" w:rsidP="00486D04">
            <w:pPr>
              <w:jc w:val="left"/>
            </w:pPr>
            <w:r>
              <w:t>Ontology</w:t>
            </w:r>
          </w:p>
        </w:tc>
        <w:tc>
          <w:tcPr>
            <w:tcW w:w="2393" w:type="dxa"/>
          </w:tcPr>
          <w:p w14:paraId="512FE026" w14:textId="2BEA9647" w:rsidR="00950DEE" w:rsidRPr="00835534" w:rsidRDefault="00486D04" w:rsidP="00486D04">
            <w:pPr>
              <w:jc w:val="left"/>
              <w:rPr>
                <w:sz w:val="22"/>
                <w:szCs w:val="22"/>
              </w:rPr>
            </w:pPr>
            <w:r w:rsidRPr="00835534">
              <w:rPr>
                <w:sz w:val="22"/>
                <w:szCs w:val="22"/>
              </w:rPr>
              <w:t>Socially constructed</w:t>
            </w:r>
            <w:r w:rsidR="00835534" w:rsidRPr="00835534">
              <w:rPr>
                <w:sz w:val="22"/>
                <w:szCs w:val="22"/>
              </w:rPr>
              <w:t xml:space="preserve"> and </w:t>
            </w:r>
            <w:r w:rsidRPr="00835534">
              <w:rPr>
                <w:sz w:val="22"/>
                <w:szCs w:val="22"/>
              </w:rPr>
              <w:t>Multiple realities</w:t>
            </w:r>
            <w:r w:rsidR="003263AE">
              <w:rPr>
                <w:sz w:val="22"/>
                <w:szCs w:val="22"/>
              </w:rPr>
              <w:t>.</w:t>
            </w:r>
          </w:p>
        </w:tc>
        <w:tc>
          <w:tcPr>
            <w:tcW w:w="2393" w:type="dxa"/>
          </w:tcPr>
          <w:p w14:paraId="34B6E50D" w14:textId="0D2E6D94" w:rsidR="00950DEE" w:rsidRPr="00835534" w:rsidRDefault="003263AE" w:rsidP="00486D04">
            <w:pPr>
              <w:jc w:val="left"/>
              <w:rPr>
                <w:sz w:val="22"/>
                <w:szCs w:val="22"/>
              </w:rPr>
            </w:pPr>
            <w:r w:rsidRPr="00835534">
              <w:rPr>
                <w:sz w:val="22"/>
                <w:szCs w:val="22"/>
              </w:rPr>
              <w:t>Socio-technologically enabled</w:t>
            </w:r>
            <w:r>
              <w:rPr>
                <w:sz w:val="22"/>
                <w:szCs w:val="22"/>
              </w:rPr>
              <w:t>. C</w:t>
            </w:r>
            <w:r w:rsidR="00486D04" w:rsidRPr="00835534">
              <w:rPr>
                <w:sz w:val="22"/>
                <w:szCs w:val="22"/>
              </w:rPr>
              <w:t>ontextually situated</w:t>
            </w:r>
            <w:r>
              <w:rPr>
                <w:sz w:val="22"/>
                <w:szCs w:val="22"/>
              </w:rPr>
              <w:t xml:space="preserve">, </w:t>
            </w:r>
            <w:r w:rsidRPr="00835534">
              <w:rPr>
                <w:sz w:val="22"/>
                <w:szCs w:val="22"/>
              </w:rPr>
              <w:t>Multiple</w:t>
            </w:r>
            <w:r w:rsidR="00486D04" w:rsidRPr="00835534">
              <w:rPr>
                <w:sz w:val="22"/>
                <w:szCs w:val="22"/>
              </w:rPr>
              <w:t xml:space="preserve"> alternative world-states. </w:t>
            </w:r>
          </w:p>
        </w:tc>
        <w:tc>
          <w:tcPr>
            <w:tcW w:w="2393" w:type="dxa"/>
          </w:tcPr>
          <w:p w14:paraId="677DF5FE" w14:textId="64FF2BC1" w:rsidR="00950DEE" w:rsidRPr="00835534" w:rsidRDefault="00486D04" w:rsidP="00486D04">
            <w:pPr>
              <w:jc w:val="left"/>
              <w:rPr>
                <w:sz w:val="22"/>
                <w:szCs w:val="22"/>
              </w:rPr>
            </w:pPr>
            <w:r w:rsidRPr="00835534">
              <w:rPr>
                <w:sz w:val="22"/>
                <w:szCs w:val="22"/>
              </w:rPr>
              <w:t>A single reality</w:t>
            </w:r>
            <w:r w:rsidR="00233A74">
              <w:rPr>
                <w:sz w:val="22"/>
                <w:szCs w:val="22"/>
              </w:rPr>
              <w:t>,</w:t>
            </w:r>
            <w:r w:rsidRPr="00835534">
              <w:rPr>
                <w:sz w:val="22"/>
                <w:szCs w:val="22"/>
              </w:rPr>
              <w:t xml:space="preserve"> </w:t>
            </w:r>
            <w:r w:rsidR="00352184" w:rsidRPr="00835534">
              <w:rPr>
                <w:sz w:val="22"/>
                <w:szCs w:val="22"/>
              </w:rPr>
              <w:t>probabilistic</w:t>
            </w:r>
            <w:r w:rsidR="00352184">
              <w:rPr>
                <w:sz w:val="22"/>
                <w:szCs w:val="22"/>
              </w:rPr>
              <w:t xml:space="preserve">, </w:t>
            </w:r>
            <w:r w:rsidRPr="00835534">
              <w:rPr>
                <w:sz w:val="22"/>
                <w:szCs w:val="22"/>
              </w:rPr>
              <w:t>knowable</w:t>
            </w:r>
            <w:r w:rsidR="003263AE">
              <w:rPr>
                <w:sz w:val="22"/>
                <w:szCs w:val="22"/>
              </w:rPr>
              <w:t>.</w:t>
            </w:r>
          </w:p>
        </w:tc>
      </w:tr>
      <w:tr w:rsidR="00950DEE" w14:paraId="11C5FBB6" w14:textId="77777777" w:rsidTr="00950DEE">
        <w:tc>
          <w:tcPr>
            <w:tcW w:w="2392" w:type="dxa"/>
          </w:tcPr>
          <w:p w14:paraId="189C2BFB" w14:textId="32C24439" w:rsidR="00950DEE" w:rsidRDefault="00486D04" w:rsidP="00486D04">
            <w:pPr>
              <w:jc w:val="left"/>
            </w:pPr>
            <w:r>
              <w:t>Epistemology</w:t>
            </w:r>
          </w:p>
        </w:tc>
        <w:tc>
          <w:tcPr>
            <w:tcW w:w="2393" w:type="dxa"/>
          </w:tcPr>
          <w:p w14:paraId="3A500AEF" w14:textId="3524FB84" w:rsidR="00950DEE" w:rsidRPr="00835534" w:rsidRDefault="00486D04" w:rsidP="00486D04">
            <w:pPr>
              <w:jc w:val="left"/>
              <w:rPr>
                <w:sz w:val="22"/>
                <w:szCs w:val="22"/>
              </w:rPr>
            </w:pPr>
            <w:r w:rsidRPr="00835534">
              <w:rPr>
                <w:sz w:val="22"/>
                <w:szCs w:val="22"/>
              </w:rPr>
              <w:t xml:space="preserve">Subjective </w:t>
            </w:r>
            <w:r w:rsidR="00835534">
              <w:rPr>
                <w:sz w:val="22"/>
                <w:szCs w:val="22"/>
              </w:rPr>
              <w:t>that is</w:t>
            </w:r>
            <w:r w:rsidRPr="00835534">
              <w:rPr>
                <w:sz w:val="22"/>
                <w:szCs w:val="22"/>
              </w:rPr>
              <w:t xml:space="preserve"> </w:t>
            </w:r>
            <w:r w:rsidR="00835534" w:rsidRPr="00835534">
              <w:rPr>
                <w:sz w:val="22"/>
                <w:szCs w:val="22"/>
              </w:rPr>
              <w:t xml:space="preserve">knowledge </w:t>
            </w:r>
            <w:r w:rsidR="00835534">
              <w:rPr>
                <w:sz w:val="22"/>
                <w:szCs w:val="22"/>
              </w:rPr>
              <w:t xml:space="preserve">and </w:t>
            </w:r>
            <w:r w:rsidRPr="00835534">
              <w:rPr>
                <w:sz w:val="22"/>
                <w:szCs w:val="22"/>
              </w:rPr>
              <w:t>values</w:t>
            </w:r>
            <w:r w:rsidR="00835534">
              <w:rPr>
                <w:sz w:val="22"/>
                <w:szCs w:val="22"/>
              </w:rPr>
              <w:t xml:space="preserve"> </w:t>
            </w:r>
            <w:r w:rsidRPr="00835534">
              <w:rPr>
                <w:sz w:val="22"/>
                <w:szCs w:val="22"/>
              </w:rPr>
              <w:t>emerge from the researcher-participant interaction.</w:t>
            </w:r>
          </w:p>
        </w:tc>
        <w:tc>
          <w:tcPr>
            <w:tcW w:w="2393" w:type="dxa"/>
          </w:tcPr>
          <w:p w14:paraId="2BC048FE" w14:textId="7F80713E" w:rsidR="00950DEE" w:rsidRPr="00835534" w:rsidRDefault="00486D04" w:rsidP="00486D04">
            <w:pPr>
              <w:jc w:val="left"/>
              <w:rPr>
                <w:sz w:val="22"/>
                <w:szCs w:val="22"/>
              </w:rPr>
            </w:pPr>
            <w:r w:rsidRPr="00835534">
              <w:rPr>
                <w:sz w:val="22"/>
                <w:szCs w:val="22"/>
              </w:rPr>
              <w:t xml:space="preserve">Knowing through </w:t>
            </w:r>
            <w:r w:rsidR="003263AE">
              <w:rPr>
                <w:sz w:val="22"/>
                <w:szCs w:val="22"/>
              </w:rPr>
              <w:t>constructing</w:t>
            </w:r>
            <w:r w:rsidR="00233A74">
              <w:rPr>
                <w:sz w:val="22"/>
                <w:szCs w:val="22"/>
              </w:rPr>
              <w:t>.</w:t>
            </w:r>
            <w:r w:rsidRPr="00835534">
              <w:rPr>
                <w:sz w:val="22"/>
                <w:szCs w:val="22"/>
              </w:rPr>
              <w:t xml:space="preserve"> </w:t>
            </w:r>
            <w:r w:rsidR="00233A74">
              <w:rPr>
                <w:sz w:val="22"/>
                <w:szCs w:val="22"/>
              </w:rPr>
              <w:t>O</w:t>
            </w:r>
            <w:r w:rsidRPr="00835534">
              <w:rPr>
                <w:sz w:val="22"/>
                <w:szCs w:val="22"/>
              </w:rPr>
              <w:t>bjectively constrained construction within a context. Iterative circumscription reveals meaning</w:t>
            </w:r>
            <w:r w:rsidR="003263AE">
              <w:rPr>
                <w:sz w:val="22"/>
                <w:szCs w:val="22"/>
              </w:rPr>
              <w:t>.</w:t>
            </w:r>
          </w:p>
        </w:tc>
        <w:tc>
          <w:tcPr>
            <w:tcW w:w="2393" w:type="dxa"/>
          </w:tcPr>
          <w:p w14:paraId="0B7A0A9D" w14:textId="5914661C" w:rsidR="00950DEE" w:rsidRPr="00835534" w:rsidRDefault="00486D04" w:rsidP="00486D04">
            <w:pPr>
              <w:jc w:val="left"/>
              <w:rPr>
                <w:sz w:val="22"/>
                <w:szCs w:val="22"/>
              </w:rPr>
            </w:pPr>
            <w:r w:rsidRPr="00835534">
              <w:rPr>
                <w:sz w:val="22"/>
                <w:szCs w:val="22"/>
              </w:rPr>
              <w:t>Objective</w:t>
            </w:r>
            <w:r w:rsidR="00233A74">
              <w:rPr>
                <w:sz w:val="22"/>
                <w:szCs w:val="22"/>
              </w:rPr>
              <w:t>.</w:t>
            </w:r>
            <w:r w:rsidR="00352184">
              <w:rPr>
                <w:sz w:val="22"/>
                <w:szCs w:val="22"/>
              </w:rPr>
              <w:t xml:space="preserve"> </w:t>
            </w:r>
            <w:r w:rsidRPr="00835534">
              <w:rPr>
                <w:sz w:val="22"/>
                <w:szCs w:val="22"/>
              </w:rPr>
              <w:t>Detached observer of truth.</w:t>
            </w:r>
            <w:r w:rsidR="00352184">
              <w:rPr>
                <w:sz w:val="22"/>
                <w:szCs w:val="22"/>
              </w:rPr>
              <w:t xml:space="preserve"> </w:t>
            </w:r>
            <w:r w:rsidR="00352184" w:rsidRPr="00835534">
              <w:rPr>
                <w:sz w:val="22"/>
                <w:szCs w:val="22"/>
              </w:rPr>
              <w:t>Dispassionate</w:t>
            </w:r>
            <w:r w:rsidR="00352184">
              <w:rPr>
                <w:sz w:val="22"/>
                <w:szCs w:val="22"/>
              </w:rPr>
              <w:t>.</w:t>
            </w:r>
          </w:p>
          <w:p w14:paraId="0ABD0DC5" w14:textId="054D8F2B" w:rsidR="00486D04" w:rsidRPr="00835534" w:rsidRDefault="00486D04" w:rsidP="00486D04">
            <w:pPr>
              <w:jc w:val="center"/>
              <w:rPr>
                <w:sz w:val="22"/>
                <w:szCs w:val="22"/>
              </w:rPr>
            </w:pPr>
          </w:p>
        </w:tc>
      </w:tr>
      <w:tr w:rsidR="00950DEE" w14:paraId="55EBA7E7" w14:textId="77777777" w:rsidTr="00950DEE">
        <w:tc>
          <w:tcPr>
            <w:tcW w:w="2392" w:type="dxa"/>
          </w:tcPr>
          <w:p w14:paraId="735630FB" w14:textId="476D66B4" w:rsidR="00950DEE" w:rsidRDefault="00486D04" w:rsidP="00486D04">
            <w:pPr>
              <w:jc w:val="left"/>
            </w:pPr>
            <w:r>
              <w:t>Methodology</w:t>
            </w:r>
          </w:p>
        </w:tc>
        <w:tc>
          <w:tcPr>
            <w:tcW w:w="2393" w:type="dxa"/>
          </w:tcPr>
          <w:p w14:paraId="4CA21268" w14:textId="69E39E90" w:rsidR="00950DEE" w:rsidRPr="00835534" w:rsidRDefault="00486D04" w:rsidP="00486D04">
            <w:pPr>
              <w:jc w:val="left"/>
              <w:rPr>
                <w:sz w:val="22"/>
                <w:szCs w:val="22"/>
              </w:rPr>
            </w:pPr>
            <w:r w:rsidRPr="00835534">
              <w:rPr>
                <w:sz w:val="22"/>
                <w:szCs w:val="22"/>
              </w:rPr>
              <w:t>Participation</w:t>
            </w:r>
            <w:r w:rsidR="00835534">
              <w:rPr>
                <w:sz w:val="22"/>
                <w:szCs w:val="22"/>
              </w:rPr>
              <w:t>.</w:t>
            </w:r>
            <w:r w:rsidRPr="00835534">
              <w:rPr>
                <w:sz w:val="22"/>
                <w:szCs w:val="22"/>
              </w:rPr>
              <w:t xml:space="preserve"> qualitative</w:t>
            </w:r>
            <w:r w:rsidR="00835534">
              <w:rPr>
                <w:sz w:val="22"/>
                <w:szCs w:val="22"/>
              </w:rPr>
              <w:t>,</w:t>
            </w:r>
            <w:r w:rsidRPr="00835534">
              <w:rPr>
                <w:sz w:val="22"/>
                <w:szCs w:val="22"/>
              </w:rPr>
              <w:t xml:space="preserve"> </w:t>
            </w:r>
            <w:r w:rsidR="00835534" w:rsidRPr="00835534">
              <w:rPr>
                <w:sz w:val="22"/>
                <w:szCs w:val="22"/>
              </w:rPr>
              <w:t>dialectical,</w:t>
            </w:r>
            <w:r w:rsidR="00835534">
              <w:rPr>
                <w:sz w:val="22"/>
                <w:szCs w:val="22"/>
              </w:rPr>
              <w:t xml:space="preserve"> and</w:t>
            </w:r>
            <w:r w:rsidRPr="00835534">
              <w:rPr>
                <w:sz w:val="22"/>
                <w:szCs w:val="22"/>
              </w:rPr>
              <w:t xml:space="preserve"> </w:t>
            </w:r>
            <w:r w:rsidR="00835534">
              <w:rPr>
                <w:sz w:val="22"/>
                <w:szCs w:val="22"/>
              </w:rPr>
              <w:t>h</w:t>
            </w:r>
            <w:r w:rsidRPr="00835534">
              <w:rPr>
                <w:sz w:val="22"/>
                <w:szCs w:val="22"/>
              </w:rPr>
              <w:t>ermeneutical.</w:t>
            </w:r>
          </w:p>
        </w:tc>
        <w:tc>
          <w:tcPr>
            <w:tcW w:w="2393" w:type="dxa"/>
          </w:tcPr>
          <w:p w14:paraId="00A8F820" w14:textId="7F20FE10" w:rsidR="00950DEE" w:rsidRPr="00835534" w:rsidRDefault="00486D04" w:rsidP="00486D04">
            <w:pPr>
              <w:jc w:val="left"/>
              <w:rPr>
                <w:sz w:val="22"/>
                <w:szCs w:val="22"/>
              </w:rPr>
            </w:pPr>
            <w:r w:rsidRPr="00835534">
              <w:rPr>
                <w:sz w:val="22"/>
                <w:szCs w:val="22"/>
              </w:rPr>
              <w:t>Developmental. Measure artefactual impacts on the composite system.</w:t>
            </w:r>
          </w:p>
        </w:tc>
        <w:tc>
          <w:tcPr>
            <w:tcW w:w="2393" w:type="dxa"/>
          </w:tcPr>
          <w:p w14:paraId="6D439D05" w14:textId="169D059F" w:rsidR="00950DEE" w:rsidRPr="00835534" w:rsidRDefault="00486D04" w:rsidP="00486D04">
            <w:pPr>
              <w:jc w:val="left"/>
              <w:rPr>
                <w:sz w:val="22"/>
                <w:szCs w:val="22"/>
              </w:rPr>
            </w:pPr>
            <w:r w:rsidRPr="00835534">
              <w:rPr>
                <w:sz w:val="22"/>
                <w:szCs w:val="22"/>
              </w:rPr>
              <w:t>Observation</w:t>
            </w:r>
            <w:r w:rsidR="00233A74">
              <w:rPr>
                <w:sz w:val="22"/>
                <w:szCs w:val="22"/>
              </w:rPr>
              <w:t>.</w:t>
            </w:r>
            <w:r w:rsidRPr="00835534">
              <w:rPr>
                <w:sz w:val="22"/>
                <w:szCs w:val="22"/>
              </w:rPr>
              <w:t xml:space="preserve"> </w:t>
            </w:r>
            <w:r w:rsidR="00352184" w:rsidRPr="00835534">
              <w:rPr>
                <w:sz w:val="22"/>
                <w:szCs w:val="22"/>
              </w:rPr>
              <w:t>statistical</w:t>
            </w:r>
            <w:r w:rsidR="00352184">
              <w:rPr>
                <w:sz w:val="22"/>
                <w:szCs w:val="22"/>
              </w:rPr>
              <w:t xml:space="preserve">, </w:t>
            </w:r>
            <w:r w:rsidRPr="00835534">
              <w:rPr>
                <w:sz w:val="22"/>
                <w:szCs w:val="22"/>
              </w:rPr>
              <w:t>quantitative.</w:t>
            </w:r>
          </w:p>
        </w:tc>
      </w:tr>
      <w:tr w:rsidR="00950DEE" w14:paraId="797D9C2E" w14:textId="77777777" w:rsidTr="00950DEE">
        <w:tc>
          <w:tcPr>
            <w:tcW w:w="2392" w:type="dxa"/>
          </w:tcPr>
          <w:p w14:paraId="4C951B44" w14:textId="702E6464" w:rsidR="00950DEE" w:rsidRDefault="00486D04" w:rsidP="00486D04">
            <w:pPr>
              <w:jc w:val="left"/>
            </w:pPr>
            <w:r>
              <w:t>Axiology</w:t>
            </w:r>
          </w:p>
        </w:tc>
        <w:tc>
          <w:tcPr>
            <w:tcW w:w="2393" w:type="dxa"/>
          </w:tcPr>
          <w:p w14:paraId="0F43CB16" w14:textId="10C3DBB3" w:rsidR="00950DEE" w:rsidRPr="00835534" w:rsidRDefault="00486D04" w:rsidP="00486D04">
            <w:pPr>
              <w:jc w:val="left"/>
              <w:rPr>
                <w:sz w:val="22"/>
                <w:szCs w:val="22"/>
              </w:rPr>
            </w:pPr>
            <w:r w:rsidRPr="00835534">
              <w:rPr>
                <w:sz w:val="22"/>
                <w:szCs w:val="22"/>
              </w:rPr>
              <w:t>Understanding</w:t>
            </w:r>
            <w:r w:rsidR="00A21C9E">
              <w:rPr>
                <w:sz w:val="22"/>
                <w:szCs w:val="22"/>
              </w:rPr>
              <w:t>.</w:t>
            </w:r>
            <w:r w:rsidRPr="00835534">
              <w:rPr>
                <w:sz w:val="22"/>
                <w:szCs w:val="22"/>
              </w:rPr>
              <w:t xml:space="preserve"> </w:t>
            </w:r>
            <w:r w:rsidR="00A21C9E">
              <w:rPr>
                <w:sz w:val="22"/>
                <w:szCs w:val="22"/>
              </w:rPr>
              <w:t>D</w:t>
            </w:r>
            <w:r w:rsidRPr="00835534">
              <w:rPr>
                <w:sz w:val="22"/>
                <w:szCs w:val="22"/>
              </w:rPr>
              <w:t xml:space="preserve">escription and situated. </w:t>
            </w:r>
          </w:p>
        </w:tc>
        <w:tc>
          <w:tcPr>
            <w:tcW w:w="2393" w:type="dxa"/>
          </w:tcPr>
          <w:p w14:paraId="36D2B421" w14:textId="2C4F3F38" w:rsidR="00950DEE" w:rsidRPr="00835534" w:rsidRDefault="00352184" w:rsidP="00486D04">
            <w:pPr>
              <w:jc w:val="left"/>
              <w:rPr>
                <w:sz w:val="22"/>
                <w:szCs w:val="22"/>
              </w:rPr>
            </w:pPr>
            <w:r w:rsidRPr="00835534">
              <w:rPr>
                <w:sz w:val="22"/>
                <w:szCs w:val="22"/>
              </w:rPr>
              <w:t>Creation</w:t>
            </w:r>
            <w:r>
              <w:rPr>
                <w:sz w:val="22"/>
                <w:szCs w:val="22"/>
              </w:rPr>
              <w:t xml:space="preserve">, </w:t>
            </w:r>
            <w:r w:rsidR="00486D04" w:rsidRPr="00835534">
              <w:rPr>
                <w:sz w:val="22"/>
                <w:szCs w:val="22"/>
              </w:rPr>
              <w:t>Control</w:t>
            </w:r>
            <w:r>
              <w:rPr>
                <w:sz w:val="22"/>
                <w:szCs w:val="22"/>
              </w:rPr>
              <w:t>,</w:t>
            </w:r>
            <w:r w:rsidR="00486D04" w:rsidRPr="00835534">
              <w:rPr>
                <w:sz w:val="22"/>
                <w:szCs w:val="22"/>
              </w:rPr>
              <w:t xml:space="preserve"> </w:t>
            </w:r>
            <w:r>
              <w:rPr>
                <w:sz w:val="22"/>
                <w:szCs w:val="22"/>
              </w:rPr>
              <w:t>P</w:t>
            </w:r>
            <w:r w:rsidR="00486D04" w:rsidRPr="00835534">
              <w:rPr>
                <w:sz w:val="22"/>
                <w:szCs w:val="22"/>
              </w:rPr>
              <w:t>rogress</w:t>
            </w:r>
            <w:r>
              <w:rPr>
                <w:sz w:val="22"/>
                <w:szCs w:val="22"/>
              </w:rPr>
              <w:t>(</w:t>
            </w:r>
            <w:r w:rsidRPr="00835534">
              <w:rPr>
                <w:sz w:val="22"/>
                <w:szCs w:val="22"/>
              </w:rPr>
              <w:t>improvement</w:t>
            </w:r>
            <w:r>
              <w:rPr>
                <w:sz w:val="22"/>
                <w:szCs w:val="22"/>
              </w:rPr>
              <w:t>), and</w:t>
            </w:r>
            <w:r w:rsidR="00486D04" w:rsidRPr="00835534">
              <w:rPr>
                <w:sz w:val="22"/>
                <w:szCs w:val="22"/>
              </w:rPr>
              <w:t xml:space="preserve"> understanding</w:t>
            </w:r>
            <w:r w:rsidR="003263AE">
              <w:rPr>
                <w:sz w:val="22"/>
                <w:szCs w:val="22"/>
              </w:rPr>
              <w:t>.</w:t>
            </w:r>
          </w:p>
        </w:tc>
        <w:tc>
          <w:tcPr>
            <w:tcW w:w="2393" w:type="dxa"/>
          </w:tcPr>
          <w:p w14:paraId="4C55251D" w14:textId="4D5BE273" w:rsidR="00950DEE" w:rsidRPr="00835534" w:rsidRDefault="00486D04" w:rsidP="00486D04">
            <w:pPr>
              <w:jc w:val="left"/>
              <w:rPr>
                <w:sz w:val="22"/>
                <w:szCs w:val="22"/>
              </w:rPr>
            </w:pPr>
            <w:r w:rsidRPr="00835534">
              <w:rPr>
                <w:sz w:val="22"/>
                <w:szCs w:val="22"/>
              </w:rPr>
              <w:t>Truth</w:t>
            </w:r>
            <w:r w:rsidR="00233A74">
              <w:rPr>
                <w:sz w:val="22"/>
                <w:szCs w:val="22"/>
              </w:rPr>
              <w:t>.</w:t>
            </w:r>
            <w:r w:rsidR="00352184">
              <w:rPr>
                <w:sz w:val="22"/>
                <w:szCs w:val="22"/>
              </w:rPr>
              <w:t xml:space="preserve"> </w:t>
            </w:r>
            <w:r w:rsidR="00352184" w:rsidRPr="00835534">
              <w:rPr>
                <w:sz w:val="22"/>
                <w:szCs w:val="22"/>
              </w:rPr>
              <w:t>beautiful</w:t>
            </w:r>
            <w:r w:rsidR="00352184">
              <w:rPr>
                <w:sz w:val="22"/>
                <w:szCs w:val="22"/>
              </w:rPr>
              <w:t xml:space="preserve"> and</w:t>
            </w:r>
            <w:r w:rsidRPr="00835534">
              <w:rPr>
                <w:sz w:val="22"/>
                <w:szCs w:val="22"/>
              </w:rPr>
              <w:t xml:space="preserve"> universal</w:t>
            </w:r>
            <w:r w:rsidR="00352184">
              <w:rPr>
                <w:sz w:val="22"/>
                <w:szCs w:val="22"/>
              </w:rPr>
              <w:t>. P</w:t>
            </w:r>
            <w:r w:rsidRPr="00835534">
              <w:rPr>
                <w:sz w:val="22"/>
                <w:szCs w:val="22"/>
              </w:rPr>
              <w:t>rediction</w:t>
            </w:r>
            <w:r w:rsidR="003263AE">
              <w:rPr>
                <w:sz w:val="22"/>
                <w:szCs w:val="22"/>
              </w:rPr>
              <w:t>.</w:t>
            </w:r>
          </w:p>
        </w:tc>
      </w:tr>
    </w:tbl>
    <w:p w14:paraId="7EB7F716" w14:textId="152AEE9D" w:rsidR="0032650F" w:rsidRDefault="0032650F" w:rsidP="0032650F"/>
    <w:p w14:paraId="2B10C3B2" w14:textId="69BCA6CC" w:rsidR="0032650F" w:rsidRDefault="0032650F" w:rsidP="0032650F">
      <w:r>
        <w:lastRenderedPageBreak/>
        <w:t xml:space="preserve">The next section in the paper will discuss the three common paradigms according to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rsidR="00CC64E9">
        <w:t>, followed by an in depth discussion of</w:t>
      </w:r>
      <w:r w:rsidR="00744E53">
        <w:t xml:space="preserve"> the chosen paradigm, </w:t>
      </w:r>
      <w:r w:rsidR="00CC64E9">
        <w:t>Design Science Research</w:t>
      </w:r>
      <w:r w:rsidR="00BA670E">
        <w:t>.</w:t>
      </w:r>
    </w:p>
    <w:p w14:paraId="39E45A10" w14:textId="0985F24A" w:rsidR="00D56974" w:rsidRPr="0032650F" w:rsidRDefault="0037105C" w:rsidP="0037105C">
      <w:pPr>
        <w:pStyle w:val="Heading2"/>
        <w:numPr>
          <w:ilvl w:val="0"/>
          <w:numId w:val="0"/>
        </w:numPr>
        <w:ind w:left="567"/>
      </w:pPr>
      <w:bookmarkStart w:id="16" w:name="_Toc72714036"/>
      <w:r>
        <w:t xml:space="preserve">4.2.1. </w:t>
      </w:r>
      <w:r w:rsidR="00D56974" w:rsidRPr="0032650F">
        <w:t>The interpretivism paradigm</w:t>
      </w:r>
      <w:bookmarkEnd w:id="16"/>
    </w:p>
    <w:p w14:paraId="22B63A09" w14:textId="2061A067" w:rsidR="00BE3D6D" w:rsidRDefault="00DB4C44" w:rsidP="00F05F89">
      <w:r>
        <w:t>The i</w:t>
      </w:r>
      <w:r w:rsidR="001F799C">
        <w:t>nterpretivism</w:t>
      </w:r>
      <w:r>
        <w:t xml:space="preserve"> paradigm is there to understand and research the subjective world of human experience and emphasises the understanding of individuals and the interpretation of the world around them </w:t>
      </w:r>
      <w:r>
        <w:fldChar w:fldCharType="begin"/>
      </w:r>
      <w:r>
        <w:instrText xml:space="preserve"> ADDIN EN.CITE &lt;EndNote&gt;&lt;Cite&gt;&lt;Author&gt;Dean&lt;/Author&gt;&lt;Year&gt;2018&lt;/Year&gt;&lt;RecNum&gt;57&lt;/RecNum&gt;&lt;DisplayText&gt;(Dean, 2018)&lt;/DisplayText&gt;&lt;record&gt;&lt;rec-number&gt;57&lt;/rec-number&gt;&lt;foreign-keys&gt;&lt;key app="EN" db-id="525d9sr0qsvde5evfr0ps52ifpp52v555xtd" timestamp="1621020244"&gt;57&lt;/key&gt;&lt;/foreign-keys&gt;&lt;ref-type name="Journal Article"&gt;17&lt;/ref-type&gt;&lt;contributors&gt;&lt;authors&gt;&lt;author&gt;Bonnie Amelia Dean &lt;/author&gt;&lt;/authors&gt;&lt;/contributors&gt;&lt;titles&gt;&lt;title&gt;THE INTERPRETIVIST AND THE LEARNER&lt;/title&gt;&lt;/titles&gt;&lt;dates&gt;&lt;year&gt;2018&lt;/year&gt;&lt;/dates&gt;&lt;urls&gt;&lt;related-urls&gt;&lt;url&gt;http://ijds.org/Volume13/IJDSv13p001-008Dean3944.pdf&lt;/url&gt;&lt;/related-urls&gt;&lt;/urls&gt;&lt;/record&gt;&lt;/Cite&gt;&lt;/EndNote&gt;</w:instrText>
      </w:r>
      <w:r>
        <w:fldChar w:fldCharType="separate"/>
      </w:r>
      <w:r>
        <w:rPr>
          <w:noProof/>
        </w:rPr>
        <w:t>(Dean, 2018)</w:t>
      </w:r>
      <w:r>
        <w:fldChar w:fldCharType="end"/>
      </w:r>
      <w:r>
        <w:t xml:space="preserve">. Through a consistent manner, grounding theory is used to analyse and gather data, and researchers try to discover patterns in the data collected to understand </w:t>
      </w:r>
      <w:r w:rsidR="00D214FB">
        <w:t xml:space="preserve">a generated theory or phenomenon </w:t>
      </w:r>
      <w:r w:rsidR="00D214FB">
        <w:fldChar w:fldCharType="begin"/>
      </w:r>
      <w:r w:rsidR="00D214FB">
        <w:instrText xml:space="preserve"> ADDIN EN.CITE &lt;EndNote&gt;&lt;Cite&gt;&lt;Author&gt;Strauss&lt;/Author&gt;&lt;Year&gt;1990&lt;/Year&gt;&lt;RecNum&gt;58&lt;/RecNum&gt;&lt;DisplayText&gt;(Strauss &amp;amp; Corbin, 1990)&lt;/DisplayText&gt;&lt;record&gt;&lt;rec-number&gt;58&lt;/rec-number&gt;&lt;foreign-keys&gt;&lt;key app="EN" db-id="525d9sr0qsvde5evfr0ps52ifpp52v555xtd" timestamp="1621020781"&gt;58&lt;/key&gt;&lt;/foreign-keys&gt;&lt;ref-type name="Book"&gt;6&lt;/ref-type&gt;&lt;contributors&gt;&lt;authors&gt;&lt;author&gt;Strauss, Anselm&lt;/author&gt;&lt;author&gt;Corbin, Juliet&lt;/author&gt;&lt;/authors&gt;&lt;/contributors&gt;&lt;titles&gt;&lt;title&gt;Basics of qualitative research&lt;/title&gt;&lt;/titles&gt;&lt;dates&gt;&lt;year&gt;1990&lt;/year&gt;&lt;/dates&gt;&lt;publisher&gt;Sage publications&lt;/publisher&gt;&lt;isbn&gt;0803932502&lt;/isbn&gt;&lt;urls&gt;&lt;/urls&gt;&lt;/record&gt;&lt;/Cite&gt;&lt;/EndNote&gt;</w:instrText>
      </w:r>
      <w:r w:rsidR="00D214FB">
        <w:fldChar w:fldCharType="separate"/>
      </w:r>
      <w:r w:rsidR="00D214FB">
        <w:rPr>
          <w:noProof/>
        </w:rPr>
        <w:t>(Strauss &amp; Corbin, 1990)</w:t>
      </w:r>
      <w:r w:rsidR="00D214FB">
        <w:fldChar w:fldCharType="end"/>
      </w:r>
      <w:r>
        <w:t>.</w:t>
      </w:r>
      <w:r w:rsidR="001F799C">
        <w:t xml:space="preserve"> </w:t>
      </w:r>
    </w:p>
    <w:p w14:paraId="5EE30349" w14:textId="1A12F514" w:rsidR="00D56974" w:rsidRDefault="0037105C" w:rsidP="0037105C">
      <w:pPr>
        <w:pStyle w:val="Heading2"/>
        <w:numPr>
          <w:ilvl w:val="0"/>
          <w:numId w:val="0"/>
        </w:numPr>
        <w:ind w:left="567"/>
      </w:pPr>
      <w:bookmarkStart w:id="17" w:name="_Toc72714037"/>
      <w:r>
        <w:t xml:space="preserve">4.2.2. </w:t>
      </w:r>
      <w:r w:rsidR="00D56974">
        <w:t>Design science paradigm</w:t>
      </w:r>
      <w:bookmarkEnd w:id="17"/>
    </w:p>
    <w:p w14:paraId="57D21D20" w14:textId="43BAB269" w:rsidR="00BE3D6D" w:rsidRDefault="00BE3D6D" w:rsidP="00F05F89">
      <w:r>
        <w:t xml:space="preserve">Design science as a </w:t>
      </w:r>
      <w:r w:rsidR="00DB4C44">
        <w:t xml:space="preserve">paradigm </w:t>
      </w:r>
      <w:r>
        <w:t xml:space="preserve">is based on two major activities that are design, and investigation of the artifact </w:t>
      </w:r>
      <w:r>
        <w:fldChar w:fldCharType="begin"/>
      </w:r>
      <w:r>
        <w:instrText xml:space="preserve"> ADDIN EN.CITE &lt;EndNote&gt;&lt;Cite&gt;&lt;Author&gt;Wieringa&lt;/Author&gt;&lt;Year&gt;2014&lt;/Year&gt;&lt;RecNum&gt;55&lt;/RecNum&gt;&lt;DisplayText&gt;(Wieringa, 2014)&lt;/DisplayText&gt;&lt;record&gt;&lt;rec-number&gt;55&lt;/rec-number&gt;&lt;foreign-keys&gt;&lt;key app="EN" db-id="525d9sr0qsvde5evfr0ps52ifpp52v555xtd" timestamp="1621019198"&gt;55&lt;/key&gt;&lt;/foreign-keys&gt;&lt;ref-type name="Book"&gt;6&lt;/ref-type&gt;&lt;contributors&gt;&lt;authors&gt;&lt;author&gt;Wieringa, Roel J&lt;/author&gt;&lt;/authors&gt;&lt;/contributors&gt;&lt;titles&gt;&lt;title&gt;Design science methodology for information systems and software engineering&lt;/title&gt;&lt;/titles&gt;&lt;dates&gt;&lt;year&gt;2014&lt;/year&gt;&lt;/dates&gt;&lt;publisher&gt;Springer&lt;/publisher&gt;&lt;isbn&gt;3662438399&lt;/isbn&gt;&lt;urls&gt;&lt;/urls&gt;&lt;/record&gt;&lt;/Cite&gt;&lt;/EndNote&gt;</w:instrText>
      </w:r>
      <w:r>
        <w:fldChar w:fldCharType="separate"/>
      </w:r>
      <w:r>
        <w:rPr>
          <w:noProof/>
        </w:rPr>
        <w:t>(Wieringa, 2014)</w:t>
      </w:r>
      <w:r>
        <w:fldChar w:fldCharType="end"/>
      </w:r>
      <w:r>
        <w:t>. The design of the art</w:t>
      </w:r>
      <w:r w:rsidR="00E564C4">
        <w:t>e</w:t>
      </w:r>
      <w:r>
        <w:t xml:space="preserve">fact is </w:t>
      </w:r>
      <w:r w:rsidR="00E564C4">
        <w:t>intended</w:t>
      </w:r>
      <w:r>
        <w:t xml:space="preserve"> to interact with someone or something to solve a certain problem. Evaluation methods in design science are to develop prototypes of the artifact, interviews and field experiments </w:t>
      </w:r>
      <w:r>
        <w:fldChar w:fldCharType="begin"/>
      </w:r>
      <w:r>
        <w:instrText xml:space="preserve"> ADDIN EN.CITE &lt;EndNote&gt;&lt;Cite&gt;&lt;Author&gt;Ken Peffers&lt;/Author&gt;&lt;Year&gt;2008&lt;/Year&gt;&lt;RecNum&gt;56&lt;/RecNum&gt;&lt;DisplayText&gt;(Ken Peffers, 2008)&lt;/DisplayText&gt;&lt;record&gt;&lt;rec-number&gt;56&lt;/rec-number&gt;&lt;foreign-keys&gt;&lt;key app="EN" db-id="525d9sr0qsvde5evfr0ps52ifpp52v555xtd" timestamp="1621020035"&gt;56&lt;/key&gt;&lt;/foreign-keys&gt;&lt;ref-type name="Journal Article"&gt;17&lt;/ref-type&gt;&lt;contributors&gt;&lt;authors&gt;&lt;author&gt;Ken Peffers, Marcus Rothenberger, Tuure Tuunanen and Reza Vaezi&lt;/author&gt;&lt;/authors&gt;&lt;/contributors&gt;&lt;titles&gt;&lt;title&gt;Design Science Research Evaluation&lt;/title&gt;&lt;/titles&gt;&lt;dates&gt;&lt;year&gt;2008&lt;/year&gt;&lt;/dates&gt;&lt;urls&gt;&lt;related-urls&gt;&lt;url&gt;http://www.sirel.fi/ttt/Downloads/Peffers%20et%20al%20DSR%20Evaluation.pdf&lt;/url&gt;&lt;/related-urls&gt;&lt;/urls&gt;&lt;/record&gt;&lt;/Cite&gt;&lt;/EndNote&gt;</w:instrText>
      </w:r>
      <w:r>
        <w:fldChar w:fldCharType="separate"/>
      </w:r>
      <w:r>
        <w:rPr>
          <w:noProof/>
        </w:rPr>
        <w:t>(Ken Peffers, 2008)</w:t>
      </w:r>
      <w:r>
        <w:fldChar w:fldCharType="end"/>
      </w:r>
      <w:r>
        <w:t>.</w:t>
      </w:r>
    </w:p>
    <w:p w14:paraId="2D38068C" w14:textId="14B163FC" w:rsidR="00D56974" w:rsidRDefault="0037105C" w:rsidP="0037105C">
      <w:pPr>
        <w:pStyle w:val="Heading2"/>
        <w:numPr>
          <w:ilvl w:val="0"/>
          <w:numId w:val="0"/>
        </w:numPr>
        <w:ind w:left="567"/>
      </w:pPr>
      <w:bookmarkStart w:id="18" w:name="_Toc72714038"/>
      <w:r>
        <w:t xml:space="preserve">4.2.3. </w:t>
      </w:r>
      <w:r w:rsidR="00E564C4">
        <w:t>P</w:t>
      </w:r>
      <w:r w:rsidR="00D56974">
        <w:t>ositivism paradigm</w:t>
      </w:r>
      <w:bookmarkEnd w:id="18"/>
    </w:p>
    <w:p w14:paraId="51B02AAC" w14:textId="12531F35" w:rsidR="00CE5C72" w:rsidRDefault="009330B7" w:rsidP="00F05F89">
      <w:r>
        <w:t>T</w:t>
      </w:r>
      <w:r w:rsidR="00F322B4">
        <w:t>he positivism</w:t>
      </w:r>
      <w:r>
        <w:t xml:space="preserve"> paradigm is based on the theory that to maximise the understanding of humanity is trough reason and observation </w:t>
      </w:r>
      <w:r>
        <w:fldChar w:fldCharType="begin"/>
      </w:r>
      <w:r>
        <w:instrText xml:space="preserve"> ADDIN EN.CITE &lt;EndNote&gt;&lt;Cite&gt;&lt;Author&gt;Ntgrty&lt;/Author&gt;&lt;Year&gt;2016&lt;/Year&gt;&lt;RecNum&gt;53&lt;/RecNum&gt;&lt;DisplayText&gt;(Ntgrty, 2016)&lt;/DisplayText&gt;&lt;record&gt;&lt;rec-number&gt;53&lt;/rec-number&gt;&lt;foreign-keys&gt;&lt;key app="EN" db-id="525d9sr0qsvde5evfr0ps52ifpp52v555xtd" timestamp="1621017654"&gt;53&lt;/key&gt;&lt;/foreign-keys&gt;&lt;ref-type name="Web Page"&gt;12&lt;/ref-type&gt;&lt;contributors&gt;&lt;authors&gt;&lt;author&gt;Ntgrty&lt;/author&gt;&lt;/authors&gt;&lt;/contributors&gt;&lt;titles&gt;&lt;title&gt;The research paradigms: Positivism&lt;/title&gt;&lt;/titles&gt;&lt;dates&gt;&lt;year&gt;2016&lt;/year&gt;&lt;/dates&gt;&lt;urls&gt;&lt;related-urls&gt;&lt;url&gt;https://www.intgrty.co.za/2016/07/19/the-research-paradigms-positivism/#:~:text=The%20positivist%20paradigm%20of%20exploring,be%20the%20basis%20for%20science.&lt;/url&gt;&lt;/related-urls&gt;&lt;/urls&gt;&lt;/record&gt;&lt;/Cite&gt;&lt;/EndNote&gt;</w:instrText>
      </w:r>
      <w:r>
        <w:fldChar w:fldCharType="separate"/>
      </w:r>
      <w:r>
        <w:rPr>
          <w:noProof/>
        </w:rPr>
        <w:t>(Ntgrty, 2016)</w:t>
      </w:r>
      <w:r>
        <w:fldChar w:fldCharType="end"/>
      </w:r>
      <w:r>
        <w:t>.</w:t>
      </w:r>
      <w:r w:rsidR="00D8274A">
        <w:t xml:space="preserve"> According to this paradigm</w:t>
      </w:r>
      <w:r w:rsidR="0001616B">
        <w:t xml:space="preserve">, the assumption is made that reality is independent from humanity. </w:t>
      </w:r>
      <w:r w:rsidR="00934FE8">
        <w:t xml:space="preserve">It focuses on getting facts through empirical qualitative analysis and methods and is based on solving everyday problems with the use of analysing statistics </w:t>
      </w:r>
      <w:r w:rsidR="00934FE8">
        <w:fldChar w:fldCharType="begin"/>
      </w:r>
      <w:r w:rsidR="00934FE8">
        <w:instrText xml:space="preserve"> ADDIN EN.CITE &lt;EndNote&gt;&lt;Cite&gt;&lt;Author&gt;Vosloo&lt;/Author&gt;&lt;Year&gt;2014&lt;/Year&gt;&lt;RecNum&gt;54&lt;/RecNum&gt;&lt;DisplayText&gt;(Vosloo, 2014)&lt;/DisplayText&gt;&lt;record&gt;&lt;rec-number&gt;54&lt;/rec-number&gt;&lt;foreign-keys&gt;&lt;key app="EN" db-id="525d9sr0qsvde5evfr0ps52ifpp52v555xtd" timestamp="1621018330"&gt;54&lt;/key&gt;&lt;/foreign-keys&gt;&lt;ref-type name="Journal Article"&gt;17&lt;/ref-type&gt;&lt;contributors&gt;&lt;authors&gt;&lt;author&gt;JJ Vosloo&lt;/author&gt;&lt;/authors&gt;&lt;/contributors&gt;&lt;titles&gt;&lt;title&gt;Research design and methodology&lt;/title&gt;&lt;/titles&gt;&lt;dates&gt;&lt;year&gt;2014&lt;/year&gt;&lt;/dates&gt;&lt;urls&gt;&lt;related-urls&gt;&lt;url&gt;http://dspace.nwu.ac.za/bitstream/handle/10394/12269/Vosloo_JJ_Chapter_5.pdf?sequence=&lt;/url&gt;&lt;/related-urls&gt;&lt;/urls&gt;&lt;/record&gt;&lt;/Cite&gt;&lt;/EndNote&gt;</w:instrText>
      </w:r>
      <w:r w:rsidR="00934FE8">
        <w:fldChar w:fldCharType="separate"/>
      </w:r>
      <w:r w:rsidR="00934FE8">
        <w:rPr>
          <w:noProof/>
        </w:rPr>
        <w:t>(Vosloo, 2014)</w:t>
      </w:r>
      <w:r w:rsidR="00934FE8">
        <w:fldChar w:fldCharType="end"/>
      </w:r>
      <w:r w:rsidR="00934FE8">
        <w:t>.</w:t>
      </w:r>
    </w:p>
    <w:p w14:paraId="33A58DF4" w14:textId="72B19574" w:rsidR="007E6B46" w:rsidRDefault="0037105C" w:rsidP="0037105C">
      <w:pPr>
        <w:pStyle w:val="Heading2"/>
        <w:numPr>
          <w:ilvl w:val="0"/>
          <w:numId w:val="0"/>
        </w:numPr>
        <w:ind w:left="567"/>
      </w:pPr>
      <w:bookmarkStart w:id="19" w:name="_Toc72714039"/>
      <w:r>
        <w:t xml:space="preserve">4.3. </w:t>
      </w:r>
      <w:r w:rsidR="007E6B46">
        <w:t>Positioning and motivation of the chosen paradigm</w:t>
      </w:r>
      <w:bookmarkEnd w:id="19"/>
    </w:p>
    <w:p w14:paraId="61454A59" w14:textId="5C4F2B6A" w:rsidR="005617B8" w:rsidRDefault="00D47E6D" w:rsidP="00F05F89">
      <w:r>
        <w:t>As the primary objective of t</w:t>
      </w:r>
      <w:r w:rsidR="006C717B">
        <w:t>his study is to develop a web application to improve communication in the industry</w:t>
      </w:r>
      <w:r>
        <w:t xml:space="preserve">, design science research was chosen to be the most applicable paradigm for this study. </w:t>
      </w:r>
      <w:r w:rsidR="006C717B">
        <w:t xml:space="preserve"> Researchers using design science use and artifact to solve a certain problem</w:t>
      </w:r>
      <w:r w:rsidR="00674F48">
        <w:t xml:space="preserve"> </w:t>
      </w:r>
      <w:r w:rsidR="00674F48">
        <w:fldChar w:fldCharType="begin"/>
      </w:r>
      <w:r w:rsidR="00674F48">
        <w:instrText xml:space="preserve"> ADDIN EN.CITE &lt;EndNote&gt;&lt;Cite&gt;&lt;Author&gt;Peffers&lt;/Author&gt;&lt;Year&gt;2008&lt;/Year&gt;&lt;RecNum&gt;28&lt;/RecNum&gt;&lt;DisplayText&gt;(Peffers, 2008)&lt;/DisplayText&gt;&lt;record&gt;&lt;rec-number&gt;28&lt;/rec-number&gt;&lt;foreign-keys&gt;&lt;key app="EN" db-id="525d9sr0qsvde5evfr0ps52ifpp52v555xtd" timestamp="1619377404"&gt;28&lt;/key&gt;&lt;/foreign-keys&gt;&lt;ref-type name="Journal Article"&gt;17&lt;/ref-type&gt;&lt;contributors&gt;&lt;authors&gt;&lt;author&gt;Peffers, Ken and Tuunanen, Tuure and Rothenberger, Marcus A. and Chatterjee, Samir&lt;/author&gt;&lt;/authors&gt;&lt;/contributors&gt;&lt;titles&gt;&lt;title&gt;Peffers et al. (2008) A Design Science Research Methodology for Information Systems Research&lt;/title&gt;&lt;/titles&gt;&lt;dates&gt;&lt;year&gt;2008&lt;/year&gt;&lt;/dates&gt;&lt;urls&gt;&lt;related-urls&gt;&lt;url&gt;http://www.umfundi.barbourians.org/article/peffers2008design&lt;/url&gt;&lt;/related-urls&gt;&lt;/urls&gt;&lt;/record&gt;&lt;/Cite&gt;&lt;/EndNote&gt;</w:instrText>
      </w:r>
      <w:r w:rsidR="00674F48">
        <w:fldChar w:fldCharType="separate"/>
      </w:r>
      <w:r w:rsidR="00674F48">
        <w:rPr>
          <w:noProof/>
        </w:rPr>
        <w:t>(Peffers, 2008)</w:t>
      </w:r>
      <w:r w:rsidR="00674F48">
        <w:fldChar w:fldCharType="end"/>
      </w:r>
      <w:r w:rsidR="006C717B">
        <w:t xml:space="preserve">, </w:t>
      </w:r>
      <w:r w:rsidR="00E564C4">
        <w:t xml:space="preserve">thus designing and investigating a web </w:t>
      </w:r>
      <w:r w:rsidR="00E564C4">
        <w:lastRenderedPageBreak/>
        <w:t>application will be most effective in achieving the main objective of this study</w:t>
      </w:r>
      <w:r w:rsidR="00674F48">
        <w:t>.</w:t>
      </w:r>
      <w:r w:rsidR="005617B8">
        <w:t xml:space="preserve"> Where other paradigms where they have different philosophies regarding that is knowledge, truth and understanding, design science research can create part or all of the phenomenon as opposed to naturally occurring </w:t>
      </w:r>
      <w:r w:rsidR="005617B8">
        <w:fldChar w:fldCharType="begin"/>
      </w:r>
      <w:r w:rsidR="005617B8">
        <w:instrText xml:space="preserve"> ADDIN EN.CITE &lt;EndNote&gt;&lt;Cite&gt;&lt;Author&gt;McGregor&lt;/Author&gt;&lt;Year&gt;2010&lt;/Year&gt;&lt;RecNum&gt;59&lt;/RecNum&gt;&lt;DisplayText&gt;(McGregor &amp;amp; Murnane, 2010)&lt;/DisplayText&gt;&lt;record&gt;&lt;rec-number&gt;59&lt;/rec-number&gt;&lt;foreign-keys&gt;&lt;key app="EN" db-id="525d9sr0qsvde5evfr0ps52ifpp52v555xtd" timestamp="1621069188"&gt;59&lt;/key&gt;&lt;/foreign-keys&gt;&lt;ref-type name="Journal Article"&gt;17&lt;/ref-type&gt;&lt;contributors&gt;&lt;authors&gt;&lt;author&gt;McGregor, Sue LT&lt;/author&gt;&lt;author&gt;Murnane, Jennifer A&lt;/author&gt;&lt;/authors&gt;&lt;/contributors&gt;&lt;titles&gt;&lt;title&gt;Paradigm, methodology and method: Intellectual integrity in consumer scholarship&lt;/title&gt;&lt;secondary-title&gt;International journal of consumer studies&lt;/secondary-title&gt;&lt;/titles&gt;&lt;periodical&gt;&lt;full-title&gt;International journal of consumer studies&lt;/full-title&gt;&lt;/periodical&gt;&lt;pages&gt;419-427&lt;/pages&gt;&lt;volume&gt;34&lt;/volume&gt;&lt;number&gt;4&lt;/number&gt;&lt;dates&gt;&lt;year&gt;2010&lt;/year&gt;&lt;/dates&gt;&lt;isbn&gt;1470-6423&lt;/isbn&gt;&lt;urls&gt;&lt;/urls&gt;&lt;/record&gt;&lt;/Cite&gt;&lt;/EndNote&gt;</w:instrText>
      </w:r>
      <w:r w:rsidR="005617B8">
        <w:fldChar w:fldCharType="separate"/>
      </w:r>
      <w:r w:rsidR="005617B8">
        <w:rPr>
          <w:noProof/>
        </w:rPr>
        <w:t>(McGregor &amp; Murnane, 2010)</w:t>
      </w:r>
      <w:r w:rsidR="005617B8">
        <w:fldChar w:fldCharType="end"/>
      </w:r>
      <w:r w:rsidR="005617B8">
        <w:t xml:space="preserve">.   </w:t>
      </w:r>
    </w:p>
    <w:p w14:paraId="30BA1640" w14:textId="1AE1FA89" w:rsidR="00F05F89" w:rsidRDefault="00D47E6D" w:rsidP="00F05F89">
      <w:r>
        <w:t xml:space="preserve">A web application </w:t>
      </w:r>
      <w:r w:rsidR="00C75465">
        <w:t xml:space="preserve">servers as </w:t>
      </w:r>
      <w:r>
        <w:t>a way of getting information easily and is accessible on any computer device that has an internet connection</w:t>
      </w:r>
      <w:r w:rsidR="005617B8">
        <w:t xml:space="preserve"> </w:t>
      </w:r>
      <w:r w:rsidR="005617B8">
        <w:fldChar w:fldCharType="begin"/>
      </w:r>
      <w:r w:rsidR="005617B8">
        <w:instrText xml:space="preserve"> ADDIN EN.CITE &lt;EndNote&gt;&lt;Cite&gt;&lt;Author&gt;Vivek&lt;/Author&gt;&lt;Year&gt;2018&lt;/Year&gt;&lt;RecNum&gt;8&lt;/RecNum&gt;&lt;DisplayText&gt;(Vivek, 2018)&lt;/DisplayText&gt;&lt;record&gt;&lt;rec-number&gt;8&lt;/rec-number&gt;&lt;foreign-keys&gt;&lt;key app="EN" db-id="525d9sr0qsvde5evfr0ps52ifpp52v555xtd" timestamp="1618061115"&gt;8&lt;/key&gt;&lt;/foreign-keys&gt;&lt;ref-type name="Web Page"&gt;12&lt;/ref-type&gt;&lt;contributors&gt;&lt;authors&gt;&lt;author&gt;Vivek&lt;/author&gt;&lt;/authors&gt;&lt;/contributors&gt;&lt;titles&gt;&lt;title&gt;7 advantages of using Vue.JS | The Progressive Framewor&lt;/title&gt;&lt;/titles&gt;&lt;dates&gt;&lt;year&gt;2018&lt;/year&gt;&lt;pub-dates&gt;&lt;date&gt;14 October&lt;/date&gt;&lt;/pub-dates&gt;&lt;/dates&gt;&lt;urls&gt;&lt;related-urls&gt;&lt;url&gt;https://www.inkoop.io/blog/7-advantages-of-using-vue-js/#:~:text=%207%20advantages%20of%20using%20Vue.JS%20%7C%20The,popular%20among%20the%20web%20developers%20because...%20More%20&lt;/url&gt;&lt;/related-urls&gt;&lt;/urls&gt;&lt;/record&gt;&lt;/Cite&gt;&lt;/EndNote&gt;</w:instrText>
      </w:r>
      <w:r w:rsidR="005617B8">
        <w:fldChar w:fldCharType="separate"/>
      </w:r>
      <w:r w:rsidR="005617B8">
        <w:rPr>
          <w:noProof/>
        </w:rPr>
        <w:t>(Vivek, 2018)</w:t>
      </w:r>
      <w:r w:rsidR="005617B8">
        <w:fldChar w:fldCharType="end"/>
      </w:r>
      <w:r>
        <w:t>.</w:t>
      </w:r>
      <w:r w:rsidR="001856FD">
        <w:t xml:space="preserve"> This will further increase the effectiveness of the artifact and achieve the objectives of this study.</w:t>
      </w:r>
      <w:r w:rsidR="006C717B">
        <w:t xml:space="preserve"> </w:t>
      </w:r>
    </w:p>
    <w:p w14:paraId="59AC1299" w14:textId="62C4D531" w:rsidR="00674F48" w:rsidRPr="00F05F89" w:rsidRDefault="00674F48" w:rsidP="00F05F89">
      <w:r>
        <w:t>Design science research was the most suitable paradigm and will be discussed in the next section</w:t>
      </w:r>
      <w:r w:rsidR="00013945">
        <w:t xml:space="preserve"> of the paper</w:t>
      </w:r>
      <w:r>
        <w:t>.</w:t>
      </w:r>
    </w:p>
    <w:p w14:paraId="6F51882F" w14:textId="0EF7D102" w:rsidR="007E6B46" w:rsidRDefault="0037105C" w:rsidP="0037105C">
      <w:pPr>
        <w:pStyle w:val="Heading2"/>
        <w:numPr>
          <w:ilvl w:val="0"/>
          <w:numId w:val="0"/>
        </w:numPr>
        <w:ind w:left="567"/>
      </w:pPr>
      <w:bookmarkStart w:id="20" w:name="_Toc72714040"/>
      <w:r>
        <w:t xml:space="preserve">4.4. </w:t>
      </w:r>
      <w:r w:rsidR="00DA688A">
        <w:t xml:space="preserve">Design Science </w:t>
      </w:r>
      <w:r w:rsidR="007E6B46">
        <w:t>Research methodology literature</w:t>
      </w:r>
      <w:bookmarkEnd w:id="20"/>
    </w:p>
    <w:p w14:paraId="59661379" w14:textId="0AABE757" w:rsidR="009212BD" w:rsidRDefault="005A7326" w:rsidP="00E85FA5">
      <w:r>
        <w:t xml:space="preserve">According to </w:t>
      </w:r>
      <w:r>
        <w:fldChar w:fldCharType="begin"/>
      </w:r>
      <w:r>
        <w:instrText xml:space="preserve"> ADDIN EN.CITE &lt;EndNote&gt;&lt;Cite AuthorYear="1"&gt;&lt;Author&gt;Pello&lt;/Author&gt;&lt;Year&gt;2018&lt;/Year&gt;&lt;RecNum&gt;66&lt;/RecNum&gt;&lt;DisplayText&gt;Pello (2018)&lt;/DisplayText&gt;&lt;record&gt;&lt;rec-number&gt;66&lt;/rec-number&gt;&lt;foreign-keys&gt;&lt;key app="EN" db-id="525d9sr0qsvde5evfr0ps52ifpp52v555xtd" timestamp="1621108562"&gt;66&lt;/key&gt;&lt;/foreign-keys&gt;&lt;ref-type name="Journal Article"&gt;17&lt;/ref-type&gt;&lt;contributors&gt;&lt;authors&gt;&lt;author&gt;Rauno Pello&lt;/author&gt;&lt;/authors&gt;&lt;/contributors&gt;&lt;titles&gt;&lt;title&gt;Design science research — a short summary&lt;/title&gt;&lt;/titles&gt;&lt;dates&gt;&lt;year&gt;2018&lt;/year&gt;&lt;/dates&gt;&lt;urls&gt;&lt;related-urls&gt;&lt;url&gt;https://medium.com/@pello/design-science-research-a-summary-bb538a40f669&lt;/url&gt;&lt;/related-urls&gt;&lt;/urls&gt;&lt;/record&gt;&lt;/Cite&gt;&lt;/EndNote&gt;</w:instrText>
      </w:r>
      <w:r>
        <w:fldChar w:fldCharType="separate"/>
      </w:r>
      <w:r>
        <w:rPr>
          <w:noProof/>
        </w:rPr>
        <w:t>Pello (2018)</w:t>
      </w:r>
      <w:r>
        <w:fldChar w:fldCharType="end"/>
      </w:r>
      <w:r>
        <w:t xml:space="preserve"> design science research is a new approach to research to reach a goal of creating a new reality, instead of making sense of an existing reality. Whereas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defines design science research as a set or “lens” of analytical and synthetic perspectives and techniques for conducting research in Information Systems.</w:t>
      </w:r>
      <w:r w:rsidR="002B24FE">
        <w:t xml:space="preserve"> </w:t>
      </w:r>
      <w:r>
        <w:t xml:space="preserve">Design science research usually involves the development of a design theory or an artifact as well as finding a way to improve the current state of the way that it is being used, as well as researching existing knowledge </w:t>
      </w:r>
      <w:r>
        <w:fldChar w:fldCharType="begin"/>
      </w:r>
      <w:r>
        <w:instrText xml:space="preserve"> ADDIN EN.CITE &lt;EndNote&gt;&lt;Cite&gt;&lt;Author&gt;Ken Peffers&lt;/Author&gt;&lt;Year&gt;2008&lt;/Year&gt;&lt;RecNum&gt;56&lt;/RecNum&gt;&lt;DisplayText&gt;(Ken Peffers, 2008)&lt;/DisplayText&gt;&lt;record&gt;&lt;rec-number&gt;56&lt;/rec-number&gt;&lt;foreign-keys&gt;&lt;key app="EN" db-id="525d9sr0qsvde5evfr0ps52ifpp52v555xtd" timestamp="1621020035"&gt;56&lt;/key&gt;&lt;/foreign-keys&gt;&lt;ref-type name="Journal Article"&gt;17&lt;/ref-type&gt;&lt;contributors&gt;&lt;authors&gt;&lt;author&gt;Ken Peffers, Marcus Rothenberger, Tuure Tuunanen and Reza Vaezi&lt;/author&gt;&lt;/authors&gt;&lt;/contributors&gt;&lt;titles&gt;&lt;title&gt;Design Science Research Evaluation&lt;/title&gt;&lt;/titles&gt;&lt;dates&gt;&lt;year&gt;2008&lt;/year&gt;&lt;/dates&gt;&lt;urls&gt;&lt;related-urls&gt;&lt;url&gt;http://www.sirel.fi/ttt/Downloads/Peffers%20et%20al%20DSR%20Evaluation.pdf&lt;/url&gt;&lt;/related-urls&gt;&lt;/urls&gt;&lt;/record&gt;&lt;/Cite&gt;&lt;/EndNote&gt;</w:instrText>
      </w:r>
      <w:r>
        <w:fldChar w:fldCharType="separate"/>
      </w:r>
      <w:r>
        <w:rPr>
          <w:noProof/>
        </w:rPr>
        <w:t>(Ken Peffers, 2008)</w:t>
      </w:r>
      <w:r>
        <w:fldChar w:fldCharType="end"/>
      </w:r>
      <w:r>
        <w:t>.</w:t>
      </w:r>
      <w:r w:rsidR="009212BD">
        <w:t xml:space="preserve"> </w:t>
      </w:r>
    </w:p>
    <w:p w14:paraId="3609058D" w14:textId="48AE2BAB" w:rsidR="005A7326" w:rsidRDefault="009212BD" w:rsidP="00E85FA5">
      <w:r>
        <w:t>Design science primarily focuses on two activities that can be used to understand the behaviour of certain aspects and improvement of Information Systems. These</w:t>
      </w:r>
      <w:r w:rsidR="0067598B">
        <w:t xml:space="preserve"> two activities that are focused on </w:t>
      </w:r>
      <w:r>
        <w:t>are: (1) the making of new knowledge with the use of the development of innovative art</w:t>
      </w:r>
      <w:r w:rsidR="002B24FE">
        <w:t>e</w:t>
      </w:r>
      <w:r>
        <w:t xml:space="preserve">facts </w:t>
      </w:r>
      <w:r w:rsidR="005A7326">
        <w:t xml:space="preserve"> </w:t>
      </w:r>
      <w:r>
        <w:t>and (2) analysing the art</w:t>
      </w:r>
      <w:r w:rsidR="002B24FE">
        <w:t>e</w:t>
      </w:r>
      <w:r>
        <w:t>facts for its usefulness and performance with abstraction and reflection</w:t>
      </w:r>
      <w:r w:rsidR="002B24FE">
        <w:t xml:space="preserve"> </w:t>
      </w:r>
      <w:r w:rsidR="002B24FE">
        <w:fldChar w:fldCharType="begin"/>
      </w:r>
      <w:r w:rsidR="002B24FE">
        <w:instrText xml:space="preserve"> ADDIN EN.CITE &lt;EndNote&gt;&lt;Cite&gt;&lt;Author&gt;Peffers&lt;/Author&gt;&lt;Year&gt;2006&lt;/Year&gt;&lt;RecNum&gt;68&lt;/RecNum&gt;&lt;DisplayText&gt;(Peffers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2B24FE">
        <w:fldChar w:fldCharType="separate"/>
      </w:r>
      <w:r w:rsidR="002B24FE">
        <w:rPr>
          <w:noProof/>
        </w:rPr>
        <w:t>(Peffers et al., 2006)</w:t>
      </w:r>
      <w:r w:rsidR="002B24FE">
        <w:fldChar w:fldCharType="end"/>
      </w:r>
      <w:r>
        <w:t xml:space="preserve">. Some artifacts in the process of design science </w:t>
      </w:r>
      <w:r w:rsidR="000F2BD0">
        <w:t>include</w:t>
      </w:r>
      <w:r>
        <w:t xml:space="preserve"> computer interfaces, </w:t>
      </w:r>
      <w:r w:rsidR="000F2BD0">
        <w:t>algorithms,</w:t>
      </w:r>
      <w:r>
        <w:t xml:space="preserve"> or system design methodologies.</w:t>
      </w:r>
    </w:p>
    <w:p w14:paraId="792B0201" w14:textId="385054EB" w:rsidR="009212BD" w:rsidRDefault="000F2BD0" w:rsidP="00E85FA5">
      <w:pPr>
        <w:rPr>
          <w:i/>
          <w:iCs/>
        </w:rPr>
      </w:pPr>
      <w:r>
        <w:t xml:space="preserve">The word design as defined by </w:t>
      </w:r>
      <w:r w:rsidR="00877E4C">
        <w:fldChar w:fldCharType="begin"/>
      </w:r>
      <w:r w:rsidR="00877E4C">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877E4C">
        <w:fldChar w:fldCharType="separate"/>
      </w:r>
      <w:r w:rsidR="00877E4C">
        <w:rPr>
          <w:noProof/>
        </w:rPr>
        <w:t>Vijay Vaishnavi (2004)</w:t>
      </w:r>
      <w:r w:rsidR="00877E4C">
        <w:fldChar w:fldCharType="end"/>
      </w:r>
      <w:r w:rsidR="00877E4C">
        <w:t xml:space="preserve">, is to invent something and bring it into being. Thus, design science has the intention to create something new that does not exist. If there is already a design out there with the same intentions as the one </w:t>
      </w:r>
      <w:r w:rsidR="00877E4C">
        <w:lastRenderedPageBreak/>
        <w:t>being developed then the design is seen as</w:t>
      </w:r>
      <w:r w:rsidR="00877E4C" w:rsidRPr="00877E4C">
        <w:rPr>
          <w:i/>
          <w:iCs/>
        </w:rPr>
        <w:t xml:space="preserve"> routine</w:t>
      </w:r>
      <w:r w:rsidR="00877E4C">
        <w:t xml:space="preserve">, if it does not exist outside of the research, then it is seen as </w:t>
      </w:r>
      <w:r w:rsidR="00877E4C" w:rsidRPr="00877E4C">
        <w:rPr>
          <w:i/>
          <w:iCs/>
        </w:rPr>
        <w:t>innovative</w:t>
      </w:r>
      <w:r w:rsidR="00877E4C">
        <w:rPr>
          <w:i/>
          <w:iCs/>
        </w:rPr>
        <w:t xml:space="preserve">. </w:t>
      </w:r>
    </w:p>
    <w:p w14:paraId="7CD688D8" w14:textId="320D2668" w:rsidR="003B10B0" w:rsidRDefault="003B10B0" w:rsidP="00E85FA5">
      <w:r>
        <w:t xml:space="preserve">This study is seen as routine, because there are existing knowledge for creating the artifact and there is no need for conducting research to fill the gap where there is a lack of knowledge </w:t>
      </w:r>
      <w:r>
        <w:fldChar w:fldCharType="begin"/>
      </w:r>
      <w:r>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w:t>
      </w:r>
    </w:p>
    <w:p w14:paraId="3EBDCD6C" w14:textId="740FE873" w:rsidR="00CC0489" w:rsidRDefault="007C5E66" w:rsidP="00795D3C">
      <w:r>
        <w:t>Different</w:t>
      </w:r>
      <w:r w:rsidR="001F049D">
        <w:t xml:space="preserve"> Design Science</w:t>
      </w:r>
      <w:r>
        <w:t xml:space="preserve"> research </w:t>
      </w:r>
      <w:r w:rsidR="001F049D">
        <w:t xml:space="preserve">can </w:t>
      </w:r>
      <w:r>
        <w:t xml:space="preserve">follow different approaches and </w:t>
      </w:r>
      <w:r w:rsidR="001F049D">
        <w:t>processes</w:t>
      </w:r>
      <w:r>
        <w:t xml:space="preserve">. </w:t>
      </w:r>
      <w:r w:rsidR="001F049D">
        <w:t xml:space="preserve">An example is the use of either the Process Model developed by </w:t>
      </w:r>
      <w:r w:rsidR="001F049D">
        <w:fldChar w:fldCharType="begin"/>
      </w:r>
      <w:r w:rsidR="001F049D">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1F049D">
        <w:fldChar w:fldCharType="separate"/>
      </w:r>
      <w:r w:rsidR="001F049D">
        <w:rPr>
          <w:noProof/>
        </w:rPr>
        <w:t>Peffers et al. (2006)</w:t>
      </w:r>
      <w:r w:rsidR="001F049D">
        <w:fldChar w:fldCharType="end"/>
      </w:r>
      <w:r w:rsidR="001F049D">
        <w:t xml:space="preserve"> or the Process Model developed by </w:t>
      </w:r>
      <w:r w:rsidR="001F049D">
        <w:fldChar w:fldCharType="begin"/>
      </w:r>
      <w:r w:rsidR="001F049D">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1F049D">
        <w:fldChar w:fldCharType="separate"/>
      </w:r>
      <w:r w:rsidR="001F049D">
        <w:rPr>
          <w:noProof/>
        </w:rPr>
        <w:t>Vijay Vaishnavi (2004)</w:t>
      </w:r>
      <w:r w:rsidR="001F049D">
        <w:fldChar w:fldCharType="end"/>
      </w:r>
      <w:r w:rsidR="001F049D">
        <w:t xml:space="preserve"> to help with</w:t>
      </w:r>
      <w:r w:rsidR="00EC0099">
        <w:t xml:space="preserve"> the</w:t>
      </w:r>
      <w:r w:rsidR="001F049D">
        <w:t xml:space="preserve"> guidance</w:t>
      </w:r>
      <w:r w:rsidR="00EC0099">
        <w:t xml:space="preserve"> of</w:t>
      </w:r>
      <w:r w:rsidR="001F049D">
        <w:t xml:space="preserve"> doing Design Science Research.</w:t>
      </w:r>
      <w:r w:rsidR="002B24FE">
        <w:t xml:space="preserve"> For research purposes, a study on both</w:t>
      </w:r>
      <w:r w:rsidR="00167EF6">
        <w:t xml:space="preserve"> Process Model</w:t>
      </w:r>
      <w:r w:rsidR="002B24FE">
        <w:t>s</w:t>
      </w:r>
      <w:r w:rsidR="00167EF6">
        <w:t xml:space="preserve"> </w:t>
      </w:r>
      <w:r w:rsidR="002B24FE">
        <w:t>needs to be done, to conclude</w:t>
      </w:r>
      <w:r w:rsidR="00167EF6">
        <w:t xml:space="preserve"> the most applicable to this study</w:t>
      </w:r>
      <w:r w:rsidR="000A0652">
        <w:t xml:space="preserve"> and will be discussed in-depth in the next section of the paper.</w:t>
      </w:r>
    </w:p>
    <w:p w14:paraId="46C90E1B" w14:textId="5D08F4FF" w:rsidR="00721EA3" w:rsidRPr="00E67312" w:rsidRDefault="00CE4D17" w:rsidP="00CE4D17">
      <w:pPr>
        <w:pStyle w:val="Heading2"/>
        <w:numPr>
          <w:ilvl w:val="0"/>
          <w:numId w:val="0"/>
        </w:numPr>
        <w:ind w:left="567"/>
        <w:rPr>
          <w:rStyle w:val="SubtleEmphasis"/>
          <w:i/>
          <w:iCs/>
          <w:color w:val="auto"/>
        </w:rPr>
      </w:pPr>
      <w:bookmarkStart w:id="21" w:name="_Toc72714041"/>
      <w:r>
        <w:rPr>
          <w:rStyle w:val="SubtleEmphasis"/>
          <w:i/>
          <w:color w:val="auto"/>
        </w:rPr>
        <w:t>4.</w:t>
      </w:r>
      <w:r w:rsidR="00DA790B">
        <w:rPr>
          <w:rStyle w:val="SubtleEmphasis"/>
          <w:i/>
          <w:color w:val="auto"/>
        </w:rPr>
        <w:t>4</w:t>
      </w:r>
      <w:r>
        <w:rPr>
          <w:rStyle w:val="SubtleEmphasis"/>
          <w:i/>
          <w:color w:val="auto"/>
        </w:rPr>
        <w:t>.</w:t>
      </w:r>
      <w:r w:rsidR="00DA790B">
        <w:rPr>
          <w:rStyle w:val="SubtleEmphasis"/>
          <w:i/>
          <w:color w:val="auto"/>
        </w:rPr>
        <w:t>1.</w:t>
      </w:r>
      <w:r>
        <w:rPr>
          <w:rStyle w:val="SubtleEmphasis"/>
          <w:i/>
          <w:color w:val="auto"/>
        </w:rPr>
        <w:t xml:space="preserve"> </w:t>
      </w:r>
      <w:r w:rsidR="00721EA3" w:rsidRPr="00E67312">
        <w:rPr>
          <w:rStyle w:val="SubtleEmphasis"/>
          <w:i/>
          <w:color w:val="auto"/>
        </w:rPr>
        <w:t>Conclusion</w:t>
      </w:r>
      <w:bookmarkEnd w:id="21"/>
    </w:p>
    <w:p w14:paraId="76C7EDD7" w14:textId="77777777" w:rsidR="00714C3A" w:rsidRDefault="00380FC8" w:rsidP="00D96978">
      <w:r>
        <w:t xml:space="preserve">After </w:t>
      </w:r>
      <w:r w:rsidR="00A315F0">
        <w:t xml:space="preserve">researching both the </w:t>
      </w:r>
      <w:r w:rsidR="00E954A1">
        <w:t xml:space="preserve">Process Model developed by </w:t>
      </w:r>
      <w:r w:rsidR="00E954A1">
        <w:fldChar w:fldCharType="begin"/>
      </w:r>
      <w:r w:rsidR="00E954A1">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E954A1">
        <w:fldChar w:fldCharType="separate"/>
      </w:r>
      <w:r w:rsidR="00E954A1">
        <w:rPr>
          <w:noProof/>
        </w:rPr>
        <w:t>Vijay Vaishnavi (2004)</w:t>
      </w:r>
      <w:r w:rsidR="00E954A1">
        <w:fldChar w:fldCharType="end"/>
      </w:r>
      <w:r w:rsidR="00E954A1">
        <w:t xml:space="preserve"> </w:t>
      </w:r>
      <w:r w:rsidR="00A315F0">
        <w:t xml:space="preserve">and the Process Model developed by </w:t>
      </w:r>
      <w:r w:rsidR="00A315F0">
        <w:fldChar w:fldCharType="begin"/>
      </w:r>
      <w:r w:rsidR="00A315F0">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A315F0">
        <w:fldChar w:fldCharType="separate"/>
      </w:r>
      <w:r w:rsidR="00A315F0">
        <w:rPr>
          <w:noProof/>
        </w:rPr>
        <w:t>Peffers et al. (2006)</w:t>
      </w:r>
      <w:r w:rsidR="00A315F0">
        <w:fldChar w:fldCharType="end"/>
      </w:r>
      <w:r w:rsidR="00A315F0">
        <w:t xml:space="preserve">, the </w:t>
      </w:r>
      <w:r w:rsidR="00A315F0">
        <w:fldChar w:fldCharType="begin"/>
      </w:r>
      <w:r w:rsidR="00A315F0">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A315F0">
        <w:fldChar w:fldCharType="separate"/>
      </w:r>
      <w:r w:rsidR="00A315F0">
        <w:rPr>
          <w:noProof/>
        </w:rPr>
        <w:t>Vijay Vaishnavi (2004)</w:t>
      </w:r>
      <w:r w:rsidR="00A315F0">
        <w:fldChar w:fldCharType="end"/>
      </w:r>
      <w:r w:rsidR="00A315F0">
        <w:t xml:space="preserve"> Process Model </w:t>
      </w:r>
      <w:r w:rsidR="00E954A1">
        <w:t>was chosen because of the easier flow of phases and more time spent on the development phase.</w:t>
      </w:r>
      <w:r w:rsidR="00A315F0">
        <w:t xml:space="preserve"> Due to the size of the research, there was no need for the additional phases that the </w:t>
      </w:r>
      <w:r w:rsidR="00A315F0">
        <w:fldChar w:fldCharType="begin"/>
      </w:r>
      <w:r w:rsidR="00A315F0">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A315F0">
        <w:fldChar w:fldCharType="separate"/>
      </w:r>
      <w:r w:rsidR="00A315F0">
        <w:rPr>
          <w:noProof/>
        </w:rPr>
        <w:t>Peffers et al. (2006)</w:t>
      </w:r>
      <w:r w:rsidR="00A315F0">
        <w:fldChar w:fldCharType="end"/>
      </w:r>
      <w:r w:rsidR="00A315F0">
        <w:t xml:space="preserve"> Process Model had to offer</w:t>
      </w:r>
      <w:r w:rsidR="00560654">
        <w:t xml:space="preserve">. Due to more time in the Development phase, the </w:t>
      </w:r>
      <w:r w:rsidR="00560654">
        <w:fldChar w:fldCharType="begin"/>
      </w:r>
      <w:r w:rsidR="00560654">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560654">
        <w:fldChar w:fldCharType="separate"/>
      </w:r>
      <w:r w:rsidR="00560654">
        <w:rPr>
          <w:noProof/>
        </w:rPr>
        <w:t>Vijay Vaishnavi (2004)</w:t>
      </w:r>
      <w:r w:rsidR="00560654">
        <w:fldChar w:fldCharType="end"/>
      </w:r>
      <w:r w:rsidR="00560654">
        <w:t xml:space="preserve"> Process Model also allowed the use of an Agile methodology in the Development phase</w:t>
      </w:r>
      <w:r w:rsidR="00714C3A">
        <w:t xml:space="preserve">. The Agile Methodology will be discussed later in the paper. </w:t>
      </w:r>
    </w:p>
    <w:p w14:paraId="1A5E1812" w14:textId="6FF40217" w:rsidR="00A315F0" w:rsidRPr="00E954A1" w:rsidRDefault="00A315F0" w:rsidP="00D96978">
      <w:pPr>
        <w:rPr>
          <w:rStyle w:val="SubtleEmphasis"/>
          <w:i w:val="0"/>
          <w:iCs w:val="0"/>
          <w:color w:val="auto"/>
        </w:rPr>
      </w:pPr>
      <w:r>
        <w:t>Following is the an in-depth discussion</w:t>
      </w:r>
      <w:r w:rsidR="00795D3C">
        <w:t xml:space="preserve"> on the</w:t>
      </w:r>
      <w:r w:rsidR="00795D3C" w:rsidRPr="00795D3C">
        <w:t xml:space="preserve"> </w:t>
      </w:r>
      <w:r w:rsidR="00795D3C">
        <w:t xml:space="preserve">Process Model developed by </w:t>
      </w:r>
      <w:r w:rsidR="00795D3C">
        <w:fldChar w:fldCharType="begin"/>
      </w:r>
      <w:r w:rsidR="00795D3C">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795D3C">
        <w:fldChar w:fldCharType="separate"/>
      </w:r>
      <w:r w:rsidR="00795D3C">
        <w:rPr>
          <w:noProof/>
        </w:rPr>
        <w:t>Peffers et al. (2006)</w:t>
      </w:r>
      <w:r w:rsidR="00795D3C">
        <w:fldChar w:fldCharType="end"/>
      </w:r>
      <w:r>
        <w:t xml:space="preserve"> </w:t>
      </w:r>
      <w:r w:rsidR="00795D3C">
        <w:t xml:space="preserve">and </w:t>
      </w:r>
      <w:r>
        <w:t>on the</w:t>
      </w:r>
      <w:r w:rsidR="00795D3C">
        <w:t xml:space="preserve"> Process Model developed by</w:t>
      </w:r>
      <w:r>
        <w:t xml:space="preserve">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rsidR="00795D3C">
        <w:t xml:space="preserve">, as well as why the </w:t>
      </w:r>
      <w:r w:rsidR="00795D3C">
        <w:fldChar w:fldCharType="begin"/>
      </w:r>
      <w:r w:rsidR="00795D3C">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795D3C">
        <w:fldChar w:fldCharType="separate"/>
      </w:r>
      <w:r w:rsidR="00795D3C">
        <w:rPr>
          <w:noProof/>
        </w:rPr>
        <w:t>Vijay Vaishnavi (2004)</w:t>
      </w:r>
      <w:r w:rsidR="00795D3C">
        <w:fldChar w:fldCharType="end"/>
      </w:r>
      <w:r w:rsidR="00795D3C">
        <w:t xml:space="preserve"> Process Model was chosen for this study.</w:t>
      </w:r>
    </w:p>
    <w:p w14:paraId="5431F26C" w14:textId="4CA08995" w:rsidR="00E85FA5" w:rsidRPr="00E85FA5" w:rsidRDefault="00CC0489" w:rsidP="00CC0489">
      <w:pPr>
        <w:pStyle w:val="Heading2"/>
        <w:numPr>
          <w:ilvl w:val="0"/>
          <w:numId w:val="0"/>
        </w:numPr>
        <w:ind w:left="567"/>
      </w:pPr>
      <w:bookmarkStart w:id="22" w:name="_Toc72714042"/>
      <w:r>
        <w:t>4.</w:t>
      </w:r>
      <w:r w:rsidR="00B0240A">
        <w:t>5</w:t>
      </w:r>
      <w:r>
        <w:t xml:space="preserve">. </w:t>
      </w:r>
      <w:r w:rsidR="00E85FA5">
        <w:t>Reflection and Integration</w:t>
      </w:r>
      <w:bookmarkEnd w:id="22"/>
    </w:p>
    <w:p w14:paraId="54C9BD5D" w14:textId="4FFF7895" w:rsidR="00F05F89" w:rsidRDefault="00815F08" w:rsidP="00F05F89">
      <w:r>
        <w:t xml:space="preserve">In this section of the paper, </w:t>
      </w:r>
      <w:r w:rsidR="008A2C7F">
        <w:t xml:space="preserve">the </w:t>
      </w:r>
      <w:r>
        <w:t>focus will be on design science research methodology that is used to achieve the aims and objectives of this study</w:t>
      </w:r>
      <w:r w:rsidR="008A2C7F">
        <w:t xml:space="preserve"> through the creation of an artifact</w:t>
      </w:r>
      <w:r>
        <w:t>.</w:t>
      </w:r>
    </w:p>
    <w:p w14:paraId="44900360" w14:textId="77777777" w:rsidR="00CC0489" w:rsidRDefault="00CC0489" w:rsidP="00CC0489">
      <w:r>
        <w:lastRenderedPageBreak/>
        <w:t xml:space="preserve">Following is the process model developed by </w:t>
      </w:r>
      <w:r>
        <w:fldChar w:fldCharType="begin"/>
      </w:r>
      <w:r>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fldChar w:fldCharType="separate"/>
      </w:r>
      <w:r>
        <w:rPr>
          <w:noProof/>
        </w:rPr>
        <w:t>Peffers et al. (2006)</w:t>
      </w:r>
      <w:r>
        <w:fldChar w:fldCharType="end"/>
      </w:r>
      <w:r>
        <w:t xml:space="preserve">. </w:t>
      </w:r>
    </w:p>
    <w:p w14:paraId="63DE43D4" w14:textId="1484B507" w:rsidR="00CC0489" w:rsidRDefault="00CC0489" w:rsidP="00CC0489">
      <w:pPr>
        <w:pStyle w:val="Heading2"/>
        <w:numPr>
          <w:ilvl w:val="0"/>
          <w:numId w:val="0"/>
        </w:numPr>
        <w:ind w:left="567"/>
      </w:pPr>
      <w:bookmarkStart w:id="23" w:name="_Toc72714043"/>
      <w:r>
        <w:t>4.</w:t>
      </w:r>
      <w:r w:rsidR="00B0240A">
        <w:t>5</w:t>
      </w:r>
      <w:r>
        <w:t xml:space="preserve">.1. </w:t>
      </w:r>
      <w:proofErr w:type="spellStart"/>
      <w:r>
        <w:t>Peffers</w:t>
      </w:r>
      <w:proofErr w:type="spellEnd"/>
      <w:r>
        <w:t xml:space="preserve"> Process Model</w:t>
      </w:r>
      <w:bookmarkEnd w:id="23"/>
    </w:p>
    <w:p w14:paraId="60DD0091" w14:textId="77777777" w:rsidR="00CC0489" w:rsidRDefault="00CC0489" w:rsidP="00CC0489">
      <w:r>
        <w:rPr>
          <w:noProof/>
        </w:rPr>
        <w:drawing>
          <wp:inline distT="0" distB="0" distL="0" distR="0" wp14:anchorId="79585036" wp14:editId="4C0A208D">
            <wp:extent cx="5932805" cy="3104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104515"/>
                    </a:xfrm>
                    <a:prstGeom prst="rect">
                      <a:avLst/>
                    </a:prstGeom>
                    <a:noFill/>
                    <a:ln>
                      <a:noFill/>
                    </a:ln>
                  </pic:spPr>
                </pic:pic>
              </a:graphicData>
            </a:graphic>
          </wp:inline>
        </w:drawing>
      </w:r>
    </w:p>
    <w:p w14:paraId="196BB1BD" w14:textId="4C44AA4D" w:rsidR="00CC0489" w:rsidRDefault="00CC0489" w:rsidP="00CC0489">
      <w:pPr>
        <w:pStyle w:val="Caption"/>
      </w:pPr>
      <w:bookmarkStart w:id="24" w:name="_Toc72028632"/>
      <w:r>
        <w:t xml:space="preserve">Figure </w:t>
      </w:r>
      <w:r>
        <w:fldChar w:fldCharType="begin"/>
      </w:r>
      <w:r>
        <w:instrText xml:space="preserve"> SEQ Figure \* ARABIC </w:instrText>
      </w:r>
      <w:r>
        <w:fldChar w:fldCharType="separate"/>
      </w:r>
      <w:r w:rsidR="00157B24">
        <w:rPr>
          <w:noProof/>
        </w:rPr>
        <w:t>1</w:t>
      </w:r>
      <w:r>
        <w:fldChar w:fldCharType="end"/>
      </w:r>
      <w:r>
        <w:t xml:space="preserve">: </w:t>
      </w:r>
      <w:proofErr w:type="spellStart"/>
      <w:r>
        <w:t>Peffers</w:t>
      </w:r>
      <w:proofErr w:type="spellEnd"/>
      <w:r>
        <w:t xml:space="preserve"> Design Science Research </w:t>
      </w:r>
      <w:proofErr w:type="spellStart"/>
      <w:r>
        <w:t>Proccess</w:t>
      </w:r>
      <w:proofErr w:type="spellEnd"/>
      <w:r>
        <w:t xml:space="preserve"> Model</w:t>
      </w:r>
      <w:bookmarkEnd w:id="24"/>
    </w:p>
    <w:p w14:paraId="538E6B30" w14:textId="77777777" w:rsidR="00CC0489" w:rsidRDefault="00CC0489" w:rsidP="00CC0489">
      <w:r>
        <w:t>This process model consists of six steps and will be discussed shortly in the following section of the paper.</w:t>
      </w:r>
    </w:p>
    <w:p w14:paraId="19B2EDE0" w14:textId="77777777" w:rsidR="00CC0489" w:rsidRDefault="00CC0489" w:rsidP="00CC0489">
      <w:pPr>
        <w:pStyle w:val="ListNumberRomanBrackets"/>
      </w:pPr>
      <w:r w:rsidRPr="00FA2BAE">
        <w:t>Problem identification and motivation</w:t>
      </w:r>
    </w:p>
    <w:p w14:paraId="005C7143" w14:textId="77777777" w:rsidR="00CC0489" w:rsidRDefault="00CC0489" w:rsidP="00CC0489">
      <w:r>
        <w:t>This is the recognition that there is a need for this process model in Information Systems and that there is a need for design science research to be done on this topic.</w:t>
      </w:r>
    </w:p>
    <w:p w14:paraId="7571C45E" w14:textId="77777777" w:rsidR="00CC0489" w:rsidRPr="00FA2BAE" w:rsidRDefault="00CC0489" w:rsidP="00CC0489">
      <w:pPr>
        <w:pStyle w:val="ListNumberRomanBrackets"/>
      </w:pPr>
      <w:r>
        <w:t>Objectives of a solution</w:t>
      </w:r>
    </w:p>
    <w:p w14:paraId="288750B9" w14:textId="77777777" w:rsidR="00CC0489" w:rsidRDefault="00CC0489" w:rsidP="00CC0489">
      <w:r>
        <w:t>This is the development of the objectives that is needed to be reached in the research, as well as a mental model for the Design Science Research output.</w:t>
      </w:r>
    </w:p>
    <w:p w14:paraId="6A3093C2" w14:textId="77777777" w:rsidR="00CC0489" w:rsidRDefault="00CC0489" w:rsidP="00CC0489">
      <w:pPr>
        <w:pStyle w:val="ListNumberRomanBrackets"/>
      </w:pPr>
      <w:r>
        <w:t>Design and Development</w:t>
      </w:r>
    </w:p>
    <w:p w14:paraId="64A16F69" w14:textId="77777777" w:rsidR="00CC0489" w:rsidRDefault="00CC0489" w:rsidP="00CC0489">
      <w:r>
        <w:t>This is where an artifact solution is created. This includes the activity of determining the functionality that the artifact must have.</w:t>
      </w:r>
    </w:p>
    <w:p w14:paraId="203C0B9A" w14:textId="77777777" w:rsidR="00CC0489" w:rsidRDefault="00CC0489" w:rsidP="00CC0489">
      <w:pPr>
        <w:pStyle w:val="ListNumberRomanBrackets"/>
      </w:pPr>
      <w:r>
        <w:t>Demonstration</w:t>
      </w:r>
    </w:p>
    <w:p w14:paraId="3A95E179" w14:textId="77777777" w:rsidR="00CC0489" w:rsidRDefault="00CC0489" w:rsidP="00CC0489">
      <w:r>
        <w:lastRenderedPageBreak/>
        <w:t>This is where the researcher has to demonstrate how the artifact can solve the given problem. This includes experimentation, case studies, simulations, or any other activity to show its effectiveness.</w:t>
      </w:r>
    </w:p>
    <w:p w14:paraId="22F7A039" w14:textId="77777777" w:rsidR="00CC0489" w:rsidRDefault="00CC0489" w:rsidP="00CC0489">
      <w:pPr>
        <w:pStyle w:val="ListNumberRomanBrackets"/>
      </w:pPr>
      <w:r>
        <w:t>Evaluation</w:t>
      </w:r>
    </w:p>
    <w:p w14:paraId="10CA6634" w14:textId="77777777" w:rsidR="00CC0489" w:rsidRDefault="00CC0489" w:rsidP="00CC0489">
      <w:r>
        <w:t>This is the measurement on how well the artifact can solve the given problem. This is comparing the objectives given in the objectives of a solution phase to the functionality of the artifact.</w:t>
      </w:r>
    </w:p>
    <w:p w14:paraId="3FBF94E9" w14:textId="77777777" w:rsidR="00CC0489" w:rsidRDefault="00CC0489" w:rsidP="00CC0489">
      <w:pPr>
        <w:pStyle w:val="ListNumberRomanBrackets"/>
      </w:pPr>
      <w:r>
        <w:t>Communication</w:t>
      </w:r>
    </w:p>
    <w:p w14:paraId="3BEB14F6" w14:textId="20F85259" w:rsidR="00CC0489" w:rsidRDefault="00CC0489" w:rsidP="00CC0489">
      <w:r>
        <w:t>This is the communication of the problem, how important the artifact is, and how effectively it can solve the problem.</w:t>
      </w:r>
    </w:p>
    <w:p w14:paraId="717BDAB3" w14:textId="1E30C285" w:rsidR="002F49B0" w:rsidRPr="00CC0489" w:rsidRDefault="002F49B0" w:rsidP="002F49B0">
      <w:pPr>
        <w:pStyle w:val="Heading2"/>
        <w:numPr>
          <w:ilvl w:val="0"/>
          <w:numId w:val="0"/>
        </w:numPr>
        <w:ind w:left="567"/>
      </w:pPr>
      <w:bookmarkStart w:id="25" w:name="_Toc72714044"/>
      <w:r>
        <w:rPr>
          <w:noProof/>
        </w:rPr>
        <w:t>4.</w:t>
      </w:r>
      <w:r w:rsidR="00B0240A">
        <w:rPr>
          <w:noProof/>
        </w:rPr>
        <w:t>5</w:t>
      </w:r>
      <w:r>
        <w:rPr>
          <w:noProof/>
        </w:rPr>
        <w:t>.2. Vaishnavi Process Model</w:t>
      </w:r>
      <w:bookmarkEnd w:id="25"/>
    </w:p>
    <w:p w14:paraId="0E711A4A" w14:textId="04465492" w:rsidR="009B4F33" w:rsidRDefault="008A2C7F" w:rsidP="00815F08">
      <w:r>
        <w:t xml:space="preserve">In this section, a model of the overall process that is followed by design science will be discussed as described by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w:t>
      </w:r>
    </w:p>
    <w:p w14:paraId="37E99346" w14:textId="157EEE63" w:rsidR="00C646BF" w:rsidRDefault="00AE3A99" w:rsidP="00815F08">
      <w:r>
        <w:t>Following is the</w:t>
      </w:r>
      <w:r w:rsidR="00C646BF">
        <w:t xml:space="preserve"> </w:t>
      </w:r>
      <w:r w:rsidR="00C646BF">
        <w:fldChar w:fldCharType="begin"/>
      </w:r>
      <w:r w:rsidR="00C646BF">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C646BF">
        <w:fldChar w:fldCharType="separate"/>
      </w:r>
      <w:r w:rsidR="00C646BF">
        <w:rPr>
          <w:noProof/>
        </w:rPr>
        <w:t>Vijay Vaishnavi (2004)</w:t>
      </w:r>
      <w:r w:rsidR="00C646BF">
        <w:fldChar w:fldCharType="end"/>
      </w:r>
      <w:r w:rsidR="00C646BF">
        <w:t xml:space="preserve"> </w:t>
      </w:r>
      <w:r>
        <w:t>Process Model.</w:t>
      </w:r>
    </w:p>
    <w:p w14:paraId="7C5EB611" w14:textId="37393B1F" w:rsidR="00C646BF" w:rsidRDefault="00C646BF" w:rsidP="00815F08">
      <w:r>
        <w:rPr>
          <w:noProof/>
        </w:rPr>
        <w:drawing>
          <wp:inline distT="0" distB="0" distL="0" distR="0" wp14:anchorId="1DC166E4" wp14:editId="3BA15ACE">
            <wp:extent cx="4162425" cy="29390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3603" cy="2946940"/>
                    </a:xfrm>
                    <a:prstGeom prst="rect">
                      <a:avLst/>
                    </a:prstGeom>
                    <a:noFill/>
                    <a:ln>
                      <a:noFill/>
                    </a:ln>
                  </pic:spPr>
                </pic:pic>
              </a:graphicData>
            </a:graphic>
          </wp:inline>
        </w:drawing>
      </w:r>
    </w:p>
    <w:p w14:paraId="7A70C15F" w14:textId="096123C8" w:rsidR="0087691C" w:rsidRDefault="000244F9" w:rsidP="0087691C">
      <w:pPr>
        <w:pStyle w:val="Caption"/>
      </w:pPr>
      <w:bookmarkStart w:id="26" w:name="_Toc72028633"/>
      <w:r>
        <w:t xml:space="preserve">Figure </w:t>
      </w:r>
      <w:r>
        <w:fldChar w:fldCharType="begin"/>
      </w:r>
      <w:r>
        <w:instrText xml:space="preserve"> SEQ Figure \* ARABIC </w:instrText>
      </w:r>
      <w:r>
        <w:fldChar w:fldCharType="separate"/>
      </w:r>
      <w:r w:rsidR="00157B24">
        <w:rPr>
          <w:noProof/>
        </w:rPr>
        <w:t>2</w:t>
      </w:r>
      <w:r>
        <w:fldChar w:fldCharType="end"/>
      </w:r>
      <w:r>
        <w:t xml:space="preserve">: </w:t>
      </w:r>
      <w:r w:rsidRPr="00B61209">
        <w:t>Vijay Vaishnavi</w:t>
      </w:r>
      <w:r>
        <w:t xml:space="preserve"> </w:t>
      </w:r>
      <w:r w:rsidRPr="00B61209">
        <w:t>D</w:t>
      </w:r>
      <w:r>
        <w:t>esign</w:t>
      </w:r>
      <w:r w:rsidRPr="00B61209">
        <w:t xml:space="preserve"> S</w:t>
      </w:r>
      <w:r>
        <w:t>cience</w:t>
      </w:r>
      <w:r w:rsidRPr="00B61209">
        <w:t xml:space="preserve"> R</w:t>
      </w:r>
      <w:r>
        <w:t>esearch</w:t>
      </w:r>
      <w:r w:rsidRPr="00B61209">
        <w:t xml:space="preserve"> P</w:t>
      </w:r>
      <w:r>
        <w:t>rocess</w:t>
      </w:r>
      <w:r w:rsidRPr="00B61209">
        <w:t xml:space="preserve"> M</w:t>
      </w:r>
      <w:r>
        <w:t>odel</w:t>
      </w:r>
      <w:bookmarkEnd w:id="26"/>
    </w:p>
    <w:p w14:paraId="12B7EDB3" w14:textId="77777777" w:rsidR="00CA1DAA" w:rsidRDefault="00CA1DAA" w:rsidP="00AE3A99"/>
    <w:p w14:paraId="41D25D36" w14:textId="73270824" w:rsidR="00AE3A99" w:rsidRPr="00AE3A99" w:rsidRDefault="00CA1DAA" w:rsidP="00AE3A99">
      <w:r>
        <w:lastRenderedPageBreak/>
        <w:t xml:space="preserve">The Vaishnavi model is based on the process model developed by </w:t>
      </w:r>
      <w:r>
        <w:fldChar w:fldCharType="begin"/>
      </w:r>
      <w:r>
        <w:instrText xml:space="preserve"> ADDIN EN.CITE &lt;EndNote&gt;&lt;Cite AuthorYear="1"&gt;&lt;Author&gt;Takeda&lt;/Author&gt;&lt;Year&gt;1990&lt;/Year&gt;&lt;RecNum&gt;60&lt;/RecNum&gt;&lt;DisplayText&gt;Takeda et al. (1990)&lt;/DisplayText&gt;&lt;record&gt;&lt;rec-number&gt;60&lt;/rec-number&gt;&lt;foreign-keys&gt;&lt;key app="EN" db-id="525d9sr0qsvde5evfr0ps52ifpp52v555xtd" timestamp="1621075051"&gt;60&lt;/key&gt;&lt;/foreign-keys&gt;&lt;ref-type name="Journal Article"&gt;17&lt;/ref-type&gt;&lt;contributors&gt;&lt;authors&gt;&lt;author&gt;Takeda, Hideaki&lt;/author&gt;&lt;author&gt;Veerkamp, Paul&lt;/author&gt;&lt;author&gt;Yoshikawa, Hiroyuki&lt;/author&gt;&lt;/authors&gt;&lt;/contributors&gt;&lt;titles&gt;&lt;title&gt;Modeling design process&lt;/title&gt;&lt;secondary-title&gt;AI magazine&lt;/secondary-title&gt;&lt;/titles&gt;&lt;periodical&gt;&lt;full-title&gt;AI magazine&lt;/full-title&gt;&lt;/periodical&gt;&lt;pages&gt;37-37&lt;/pages&gt;&lt;volume&gt;11&lt;/volume&gt;&lt;number&gt;4&lt;/number&gt;&lt;dates&gt;&lt;year&gt;1990&lt;/year&gt;&lt;/dates&gt;&lt;isbn&gt;2371-9621&lt;/isbn&gt;&lt;urls&gt;&lt;/urls&gt;&lt;/record&gt;&lt;/Cite&gt;&lt;/EndNote&gt;</w:instrText>
      </w:r>
      <w:r>
        <w:fldChar w:fldCharType="separate"/>
      </w:r>
      <w:r>
        <w:rPr>
          <w:noProof/>
        </w:rPr>
        <w:t>Takeda et al. (1990)</w:t>
      </w:r>
      <w:r>
        <w:fldChar w:fldCharType="end"/>
      </w:r>
      <w:r>
        <w:t xml:space="preserve">. Although there are similarities in the design process, activities in the different phases are not the same. The Vaishnavi process model also focuses more on the contribution of new knowledge. </w:t>
      </w:r>
      <w:r w:rsidR="00AE3A99">
        <w:t>This process model consists of five steps and will be discussed shortly in the following section of the paper.</w:t>
      </w:r>
    </w:p>
    <w:p w14:paraId="354D5AE6" w14:textId="3C4B6C9F" w:rsidR="00A35E17" w:rsidRDefault="00A35E17" w:rsidP="008B240A">
      <w:pPr>
        <w:pStyle w:val="ListNumberRomanBrackets"/>
        <w:numPr>
          <w:ilvl w:val="0"/>
          <w:numId w:val="26"/>
        </w:numPr>
      </w:pPr>
      <w:r>
        <w:t>Awareness of problem</w:t>
      </w:r>
    </w:p>
    <w:p w14:paraId="3492E4A8" w14:textId="69F703B5" w:rsidR="00A35E17" w:rsidRDefault="00A35E17" w:rsidP="00A35E17">
      <w:r>
        <w:t xml:space="preserve">According to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this phase can come from different sources and include identification of problems or new developments in the industry. Reading different articles on this field opens up the opportunity for new findings in other fields. Typically, the questions in this phase are focused on finding an approach to solve the problem, and not questions that can be answered through explanation.</w:t>
      </w:r>
    </w:p>
    <w:p w14:paraId="7F197C40" w14:textId="07FCE2CF" w:rsidR="00191A50" w:rsidRDefault="002F5897" w:rsidP="00A35E17">
      <w:r>
        <w:t>Part of this phase is to become familiar with ways in which the final artifact can be evaluated to see if it had solved all of the objectives. The output of this phase is an informal or formal proposal for a new attempt on research.</w:t>
      </w:r>
    </w:p>
    <w:p w14:paraId="0B95C7F7" w14:textId="6A5A01C9" w:rsidR="00191A50" w:rsidRDefault="00191A50" w:rsidP="00A35E17">
      <w:r>
        <w:t xml:space="preserve">In this study, the </w:t>
      </w:r>
      <w:r w:rsidR="00714C3A">
        <w:t xml:space="preserve">objective </w:t>
      </w:r>
      <w:r>
        <w:t>is t</w:t>
      </w:r>
      <w:r w:rsidR="00714C3A">
        <w:t>o</w:t>
      </w:r>
      <w:r>
        <w:t xml:space="preserve"> improv</w:t>
      </w:r>
      <w:r w:rsidR="00714C3A">
        <w:t>e</w:t>
      </w:r>
      <w:r>
        <w:t xml:space="preserve"> the communication between project managers and project developers, by having an easy way to access to important communication related information.</w:t>
      </w:r>
    </w:p>
    <w:p w14:paraId="441482F7" w14:textId="6862D9A8" w:rsidR="002F5897" w:rsidRDefault="002F5897" w:rsidP="00721EA3">
      <w:pPr>
        <w:pStyle w:val="ListNumberRomanBrackets"/>
      </w:pPr>
      <w:r>
        <w:t>Suggestion</w:t>
      </w:r>
    </w:p>
    <w:p w14:paraId="6F622E7B" w14:textId="064CE5D7" w:rsidR="00E266B8" w:rsidRDefault="00191A50" w:rsidP="002F5897">
      <w:r>
        <w:t xml:space="preserve">After the Awareness of problem phase is the suggestion phase. </w:t>
      </w:r>
      <w:r w:rsidR="00B35631">
        <w:t xml:space="preserve">The central idea of this phase is creativity and new functionality </w:t>
      </w:r>
      <w:r>
        <w:t xml:space="preserve">based on the novel configurations from either existing or new elements. </w:t>
      </w:r>
      <w:r w:rsidR="00E266B8">
        <w:t xml:space="preserve">As part of the integral proposal, a Tentative Design and performance of that design is needed. </w:t>
      </w:r>
    </w:p>
    <w:p w14:paraId="3344EE4E" w14:textId="6AD23C07" w:rsidR="002F5897" w:rsidRDefault="00E266B8" w:rsidP="002F5897">
      <w:r>
        <w:t xml:space="preserve">When the researcher is </w:t>
      </w:r>
      <w:r w:rsidR="00B35631">
        <w:t xml:space="preserve">dissatisfied </w:t>
      </w:r>
      <w:r>
        <w:t xml:space="preserve">with the with the Tentative </w:t>
      </w:r>
      <w:r w:rsidR="00D91236">
        <w:t>D</w:t>
      </w:r>
      <w:r>
        <w:t>esign</w:t>
      </w:r>
      <w:r w:rsidR="00D91236">
        <w:t xml:space="preserve"> and considerable effort was put into it, the Proposal will be set aside. Thus, t</w:t>
      </w:r>
      <w:r>
        <w:t>he</w:t>
      </w:r>
      <w:r w:rsidR="00D91236">
        <w:t>re are</w:t>
      </w:r>
      <w:r>
        <w:t xml:space="preserve"> dotted lines over the Proposal and Tentative Design</w:t>
      </w:r>
      <w:r w:rsidR="00A71230">
        <w:t xml:space="preserve"> (as shown in Figure 1)</w:t>
      </w:r>
      <w:r>
        <w:t xml:space="preserve"> for the connection between the Awareness of Problem phase and Suggestion phase. </w:t>
      </w:r>
    </w:p>
    <w:p w14:paraId="43331119" w14:textId="3DF9E232" w:rsidR="00D91236" w:rsidRDefault="00E42492" w:rsidP="002F5897">
      <w:r>
        <w:lastRenderedPageBreak/>
        <w:t xml:space="preserve">In this study, an interview will be held with </w:t>
      </w:r>
      <w:r w:rsidR="00B35631">
        <w:t>an experienced</w:t>
      </w:r>
      <w:r>
        <w:t xml:space="preserve"> project manager</w:t>
      </w:r>
      <w:r w:rsidR="00B35631">
        <w:t xml:space="preserve"> from</w:t>
      </w:r>
      <w:r>
        <w:t xml:space="preserve"> the industry. The Tentative Design will be made according to the project manager suggestions. This will form part of the requirement analysis.</w:t>
      </w:r>
    </w:p>
    <w:p w14:paraId="75D8909D" w14:textId="7AE1C084" w:rsidR="00FE0375" w:rsidRDefault="00FE0375" w:rsidP="00721EA3">
      <w:pPr>
        <w:pStyle w:val="ListNumberRomanBrackets"/>
      </w:pPr>
      <w:r>
        <w:t>Development</w:t>
      </w:r>
    </w:p>
    <w:p w14:paraId="68B7D126" w14:textId="717D0365" w:rsidR="008C41D1" w:rsidRDefault="007245B0" w:rsidP="00FE0375">
      <w:r>
        <w:t xml:space="preserve">In this phase the Tentative Design is developed and implemented further. </w:t>
      </w:r>
      <w:r w:rsidR="00F46999">
        <w:t xml:space="preserve">There are </w:t>
      </w:r>
      <w:r w:rsidR="00E101FE">
        <w:t xml:space="preserve">various </w:t>
      </w:r>
      <w:r w:rsidR="00FD625E">
        <w:t xml:space="preserve">ways to develop an artifact, from design theories </w:t>
      </w:r>
      <w:r w:rsidR="00FD625E">
        <w:fldChar w:fldCharType="begin"/>
      </w:r>
      <w:r w:rsidR="00FD625E">
        <w:instrText xml:space="preserve"> ADDIN EN.CITE &lt;EndNote&gt;&lt;Cite&gt;&lt;Author&gt;Lindner&lt;/Author&gt;&lt;Year&gt;2017&lt;/Year&gt;&lt;RecNum&gt;61&lt;/RecNum&gt;&lt;DisplayText&gt;(Lindner &amp;amp; Rodger, 2017)&lt;/DisplayText&gt;&lt;record&gt;&lt;rec-number&gt;61&lt;/rec-number&gt;&lt;foreign-keys&gt;&lt;key app="EN" db-id="525d9sr0qsvde5evfr0ps52ifpp52v555xtd" timestamp="1621093041"&gt;61&lt;/key&gt;&lt;/foreign-keys&gt;&lt;ref-type name="Book"&gt;6&lt;/ref-type&gt;&lt;contributors&gt;&lt;authors&gt;&lt;author&gt;Lindner, Charles C&lt;/author&gt;&lt;author&gt;Rodger, Christopher A&lt;/author&gt;&lt;/authors&gt;&lt;/contributors&gt;&lt;titles&gt;&lt;title&gt;Design theory&lt;/title&gt;&lt;/titles&gt;&lt;dates&gt;&lt;year&gt;2017&lt;/year&gt;&lt;/dates&gt;&lt;publisher&gt;CRC press&lt;/publisher&gt;&lt;isbn&gt;1420082973&lt;/isbn&gt;&lt;urls&gt;&lt;/urls&gt;&lt;/record&gt;&lt;/Cite&gt;&lt;/EndNote&gt;</w:instrText>
      </w:r>
      <w:r w:rsidR="00FD625E">
        <w:fldChar w:fldCharType="separate"/>
      </w:r>
      <w:r w:rsidR="00FD625E">
        <w:rPr>
          <w:noProof/>
        </w:rPr>
        <w:t>(Lindner &amp; Rodger, 2017)</w:t>
      </w:r>
      <w:r w:rsidR="00FD625E">
        <w:fldChar w:fldCharType="end"/>
      </w:r>
      <w:r w:rsidR="00FD625E">
        <w:t xml:space="preserve"> to </w:t>
      </w:r>
      <w:r w:rsidR="001F5DE7">
        <w:t xml:space="preserve">instantiations, models, concepts or processes </w:t>
      </w:r>
      <w:r w:rsidR="001F5DE7">
        <w:fldChar w:fldCharType="begin"/>
      </w:r>
      <w:r w:rsidR="001F5DE7">
        <w:instrText xml:space="preserve"> ADDIN EN.CITE &lt;EndNote&gt;&lt;Cite&gt;&lt;Author&gt;Laurillard&lt;/Author&gt;&lt;Year&gt;2013&lt;/Year&gt;&lt;RecNum&gt;62&lt;/RecNum&gt;&lt;DisplayText&gt;(Laurillard, 2013)&lt;/DisplayText&gt;&lt;record&gt;&lt;rec-number&gt;62&lt;/rec-number&gt;&lt;foreign-keys&gt;&lt;key app="EN" db-id="525d9sr0qsvde5evfr0ps52ifpp52v555xtd" timestamp="1621093289"&gt;62&lt;/key&gt;&lt;/foreign-keys&gt;&lt;ref-type name="Book"&gt;6&lt;/ref-type&gt;&lt;contributors&gt;&lt;authors&gt;&lt;author&gt;Laurillard, Diana&lt;/author&gt;&lt;/authors&gt;&lt;/contributors&gt;&lt;titles&gt;&lt;title&gt;Teaching as a design science: Building pedagogical patterns for learning and technology&lt;/title&gt;&lt;/titles&gt;&lt;dates&gt;&lt;year&gt;2013&lt;/year&gt;&lt;/dates&gt;&lt;publisher&gt;Routledge&lt;/publisher&gt;&lt;isbn&gt;1136448209&lt;/isbn&gt;&lt;urls&gt;&lt;/urls&gt;&lt;/record&gt;&lt;/Cite&gt;&lt;/EndNote&gt;</w:instrText>
      </w:r>
      <w:r w:rsidR="001F5DE7">
        <w:fldChar w:fldCharType="separate"/>
      </w:r>
      <w:r w:rsidR="001F5DE7">
        <w:rPr>
          <w:noProof/>
        </w:rPr>
        <w:t>(Laurillard, 2013)</w:t>
      </w:r>
      <w:r w:rsidR="001F5DE7">
        <w:fldChar w:fldCharType="end"/>
      </w:r>
      <w:r w:rsidR="001F5DE7">
        <w:t xml:space="preserve">. The techniques will vary from one artifact to another. In some </w:t>
      </w:r>
      <w:r w:rsidR="005032FC">
        <w:t>cases,</w:t>
      </w:r>
      <w:r w:rsidR="001F5DE7">
        <w:t xml:space="preserve"> a formal proof may need to be constructed to </w:t>
      </w:r>
      <w:r w:rsidR="0087691C">
        <w:t xml:space="preserve">show </w:t>
      </w:r>
      <w:r w:rsidR="001F5DE7">
        <w:t>correctness.</w:t>
      </w:r>
      <w:r w:rsidR="008C41D1">
        <w:t xml:space="preserve"> For this study, a model will be made to achieve its objectives and get the desired outcome.  </w:t>
      </w:r>
    </w:p>
    <w:p w14:paraId="2890AFEB" w14:textId="421A2DA3" w:rsidR="0087691C" w:rsidRDefault="00D46FB6" w:rsidP="00D46FB6">
      <w:pPr>
        <w:pStyle w:val="Heading2"/>
        <w:numPr>
          <w:ilvl w:val="0"/>
          <w:numId w:val="0"/>
        </w:numPr>
        <w:ind w:left="567"/>
      </w:pPr>
      <w:bookmarkStart w:id="27" w:name="_Toc72714045"/>
      <w:r>
        <w:t>4.</w:t>
      </w:r>
      <w:r w:rsidR="00B0240A">
        <w:t>5</w:t>
      </w:r>
      <w:r>
        <w:t xml:space="preserve">.3 </w:t>
      </w:r>
      <w:r w:rsidR="0087691C">
        <w:t>Agile Methodology</w:t>
      </w:r>
      <w:bookmarkEnd w:id="27"/>
    </w:p>
    <w:p w14:paraId="48CE2865" w14:textId="51552AAB" w:rsidR="0087691C" w:rsidRDefault="0087691C" w:rsidP="0087691C">
      <w:r>
        <w:t xml:space="preserve">In the development phase, an Agile methodology will be followed to break the development phase into smaller pieces. </w:t>
      </w:r>
    </w:p>
    <w:p w14:paraId="246F8CAF" w14:textId="77777777" w:rsidR="000947F1" w:rsidRDefault="0087691C" w:rsidP="0087691C">
      <w:r w:rsidRPr="0087691C">
        <w:t>Agile was designed to overcome the old waterfall way of programming,</w:t>
      </w:r>
      <w:r>
        <w:t xml:space="preserve"> by using the agile methodology, </w:t>
      </w:r>
      <w:r w:rsidR="00200024">
        <w:t xml:space="preserve">the prevention is made from having to start the whole project from the start because of something that happened in the Awareness of Problem phase </w:t>
      </w:r>
      <w:r w:rsidR="00200024">
        <w:fldChar w:fldCharType="begin"/>
      </w:r>
      <w:r w:rsidR="00200024">
        <w:instrText xml:space="preserve"> ADDIN EN.CITE &lt;EndNote&gt;&lt;Cite&gt;&lt;Author&gt;Kumar&lt;/Author&gt;&lt;Year&gt;2012&lt;/Year&gt;&lt;RecNum&gt;16&lt;/RecNum&gt;&lt;DisplayText&gt;(Kumar &amp;amp; Bhatia, 2012)&lt;/DisplayText&gt;&lt;record&gt;&lt;rec-number&gt;16&lt;/rec-number&gt;&lt;foreign-keys&gt;&lt;key app="EN" db-id="525d9sr0qsvde5evfr0ps52ifpp52v555xtd" timestamp="1618182951"&gt;16&lt;/key&gt;&lt;/foreign-keys&gt;&lt;ref-type name="Journal Article"&gt;17&lt;/ref-type&gt;&lt;contributors&gt;&lt;authors&gt;&lt;author&gt;Kumar, Gaurav&lt;/author&gt;&lt;author&gt;Bhatia, Pradeep Kumar&lt;/author&gt;&lt;/authors&gt;&lt;/contributors&gt;&lt;titles&gt;&lt;title&gt;Impact of agile methodology on software development process&lt;/title&gt;&lt;secondary-title&gt;International Journal of Computer Technology and Electronics Engineering (IJCTEE)&lt;/secondary-title&gt;&lt;/titles&gt;&lt;periodical&gt;&lt;full-title&gt;International Journal of Computer Technology and Electronics Engineering (IJCTEE)&lt;/full-title&gt;&lt;/periodical&gt;&lt;pages&gt;46-50&lt;/pages&gt;&lt;volume&gt;2&lt;/volume&gt;&lt;number&gt;4&lt;/number&gt;&lt;dates&gt;&lt;year&gt;2012&lt;/year&gt;&lt;/dates&gt;&lt;urls&gt;&lt;/urls&gt;&lt;/record&gt;&lt;/Cite&gt;&lt;/EndNote&gt;</w:instrText>
      </w:r>
      <w:r w:rsidR="00200024">
        <w:fldChar w:fldCharType="separate"/>
      </w:r>
      <w:r w:rsidR="00200024">
        <w:rPr>
          <w:noProof/>
        </w:rPr>
        <w:t>(Kumar &amp; Bhatia, 2012)</w:t>
      </w:r>
      <w:r w:rsidR="00200024">
        <w:fldChar w:fldCharType="end"/>
      </w:r>
      <w:r w:rsidRPr="0087691C">
        <w:t xml:space="preserve">. </w:t>
      </w:r>
    </w:p>
    <w:p w14:paraId="1AF38E2D" w14:textId="2B959485" w:rsidR="00200024" w:rsidRDefault="00A65B09" w:rsidP="0087691C">
      <w:r>
        <w:rPr>
          <w:noProof/>
        </w:rPr>
        <w:drawing>
          <wp:inline distT="0" distB="0" distL="0" distR="0" wp14:anchorId="261B4F5D" wp14:editId="00C07895">
            <wp:extent cx="4484747" cy="30624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95208" cy="3069616"/>
                    </a:xfrm>
                    <a:prstGeom prst="rect">
                      <a:avLst/>
                    </a:prstGeom>
                    <a:noFill/>
                    <a:ln>
                      <a:noFill/>
                    </a:ln>
                  </pic:spPr>
                </pic:pic>
              </a:graphicData>
            </a:graphic>
          </wp:inline>
        </w:drawing>
      </w:r>
    </w:p>
    <w:p w14:paraId="36322E8A" w14:textId="3FD52A83" w:rsidR="00A65B09" w:rsidRDefault="00A65B09" w:rsidP="00A65B09">
      <w:pPr>
        <w:pStyle w:val="Caption"/>
      </w:pPr>
      <w:bookmarkStart w:id="28" w:name="_Toc72028634"/>
      <w:r>
        <w:lastRenderedPageBreak/>
        <w:t xml:space="preserve">Figure </w:t>
      </w:r>
      <w:r>
        <w:fldChar w:fldCharType="begin"/>
      </w:r>
      <w:r>
        <w:instrText xml:space="preserve"> SEQ Figure \* ARABIC </w:instrText>
      </w:r>
      <w:r>
        <w:fldChar w:fldCharType="separate"/>
      </w:r>
      <w:r w:rsidR="00157B24">
        <w:rPr>
          <w:noProof/>
        </w:rPr>
        <w:t>3</w:t>
      </w:r>
      <w:r>
        <w:fldChar w:fldCharType="end"/>
      </w:r>
      <w:r>
        <w:t xml:space="preserve">: Agile Methodology </w:t>
      </w:r>
      <w:r>
        <w:fldChar w:fldCharType="begin"/>
      </w:r>
      <w:r>
        <w:instrText xml:space="preserve"> ADDIN EN.CITE &lt;EndNote&gt;&lt;Cite&gt;&lt;Author&gt;Roman&lt;/Author&gt;&lt;Year&gt;2018&lt;/Year&gt;&lt;RecNum&gt;63&lt;/RecNum&gt;&lt;DisplayText&gt;(Roman, 2018)&lt;/DisplayText&gt;&lt;record&gt;&lt;rec-number&gt;63&lt;/rec-number&gt;&lt;foreign-keys&gt;&lt;key app="EN" db-id="525d9sr0qsvde5evfr0ps52ifpp52v555xtd" timestamp="1621102641"&gt;63&lt;/key&gt;&lt;/foreign-keys&gt;&lt;ref-type name="Journal Article"&gt;17&lt;/ref-type&gt;&lt;contributors&gt;&lt;authors&gt;&lt;author&gt;Victor Roman&lt;/author&gt;&lt;/authors&gt;&lt;/contributors&gt;&lt;titles&gt;&lt;title&gt;Agile Methodology: Revolutionizing Project Management&lt;/title&gt;&lt;/titles&gt;&lt;dates&gt;&lt;year&gt;2018&lt;/year&gt;&lt;/dates&gt;&lt;urls&gt;&lt;related-urls&gt;&lt;url&gt;https://rromanss23.medium.com/agile-methedology-revolutionizing-project-management-91636775191d&lt;/url&gt;&lt;/related-urls&gt;&lt;/urls&gt;&lt;/record&gt;&lt;/Cite&gt;&lt;/EndNote&gt;</w:instrText>
      </w:r>
      <w:r>
        <w:fldChar w:fldCharType="separate"/>
      </w:r>
      <w:r>
        <w:rPr>
          <w:noProof/>
        </w:rPr>
        <w:t>(Roman, 2018)</w:t>
      </w:r>
      <w:bookmarkEnd w:id="28"/>
      <w:r>
        <w:fldChar w:fldCharType="end"/>
      </w:r>
    </w:p>
    <w:p w14:paraId="6C58F0C4" w14:textId="6DE35B9C" w:rsidR="00200024" w:rsidRDefault="00200024" w:rsidP="0087691C">
      <w:r>
        <w:t>In this M</w:t>
      </w:r>
      <w:r w:rsidR="0087691C" w:rsidRPr="0087691C">
        <w:t xml:space="preserve">ethodology </w:t>
      </w:r>
      <w:r w:rsidR="00A65B09">
        <w:t>the idea is to</w:t>
      </w:r>
      <w:r w:rsidR="0087691C" w:rsidRPr="0087691C">
        <w:t xml:space="preserve"> creat</w:t>
      </w:r>
      <w:r w:rsidR="00A65B09">
        <w:t>e</w:t>
      </w:r>
      <w:r w:rsidR="0087691C" w:rsidRPr="0087691C">
        <w:t xml:space="preserve"> smaller phases of the project called sprints.</w:t>
      </w:r>
      <w:r w:rsidR="00A65B09">
        <w:t xml:space="preserve"> A sprint is a short period of time that is allocated for a small part of the project that helps focus only on the most important work that needs to be done</w:t>
      </w:r>
      <w:r w:rsidR="00B916AC">
        <w:t xml:space="preserve"> </w:t>
      </w:r>
      <w:r w:rsidR="00B916AC">
        <w:fldChar w:fldCharType="begin"/>
      </w:r>
      <w:r w:rsidR="00B916AC">
        <w:instrText xml:space="preserve"> ADDIN EN.CITE &lt;EndNote&gt;&lt;Cite&gt;&lt;Author&gt;Kumar&lt;/Author&gt;&lt;Year&gt;2012&lt;/Year&gt;&lt;RecNum&gt;16&lt;/RecNum&gt;&lt;DisplayText&gt;(Kumar &amp;amp; Bhatia, 2012)&lt;/DisplayText&gt;&lt;record&gt;&lt;rec-number&gt;16&lt;/rec-number&gt;&lt;foreign-keys&gt;&lt;key app="EN" db-id="525d9sr0qsvde5evfr0ps52ifpp52v555xtd" timestamp="1618182951"&gt;16&lt;/key&gt;&lt;/foreign-keys&gt;&lt;ref-type name="Journal Article"&gt;17&lt;/ref-type&gt;&lt;contributors&gt;&lt;authors&gt;&lt;author&gt;Kumar, Gaurav&lt;/author&gt;&lt;author&gt;Bhatia, Pradeep Kumar&lt;/author&gt;&lt;/authors&gt;&lt;/contributors&gt;&lt;titles&gt;&lt;title&gt;Impact of agile methodology on software development process&lt;/title&gt;&lt;secondary-title&gt;International Journal of Computer Technology and Electronics Engineering (IJCTEE)&lt;/secondary-title&gt;&lt;/titles&gt;&lt;periodical&gt;&lt;full-title&gt;International Journal of Computer Technology and Electronics Engineering (IJCTEE)&lt;/full-title&gt;&lt;/periodical&gt;&lt;pages&gt;46-50&lt;/pages&gt;&lt;volume&gt;2&lt;/volume&gt;&lt;number&gt;4&lt;/number&gt;&lt;dates&gt;&lt;year&gt;2012&lt;/year&gt;&lt;/dates&gt;&lt;urls&gt;&lt;/urls&gt;&lt;/record&gt;&lt;/Cite&gt;&lt;/EndNote&gt;</w:instrText>
      </w:r>
      <w:r w:rsidR="00B916AC">
        <w:fldChar w:fldCharType="separate"/>
      </w:r>
      <w:r w:rsidR="00B916AC">
        <w:rPr>
          <w:noProof/>
        </w:rPr>
        <w:t>(Kumar &amp; Bhatia, 2012)</w:t>
      </w:r>
      <w:r w:rsidR="00B916AC">
        <w:fldChar w:fldCharType="end"/>
      </w:r>
      <w:r w:rsidR="00A65B09">
        <w:t xml:space="preserve">. </w:t>
      </w:r>
      <w:r>
        <w:t xml:space="preserve">As shown in Figure 2, you break every feature into three phases namely: Define, Build, and </w:t>
      </w:r>
      <w:r w:rsidR="008C41D1">
        <w:t>R</w:t>
      </w:r>
      <w:r>
        <w:t>elease.</w:t>
      </w:r>
    </w:p>
    <w:p w14:paraId="4D7CBA24" w14:textId="3BC0625D" w:rsidR="00200024" w:rsidRDefault="00200024" w:rsidP="0087691C">
      <w:r w:rsidRPr="008C41D1">
        <w:rPr>
          <w:b/>
          <w:bCs/>
        </w:rPr>
        <w:t>Define</w:t>
      </w:r>
      <w:r>
        <w:t xml:space="preserve"> is where you take one feature that comes from </w:t>
      </w:r>
      <w:r w:rsidR="008C41D1">
        <w:t>the</w:t>
      </w:r>
      <w:r>
        <w:t xml:space="preserve"> backlog</w:t>
      </w:r>
      <w:r w:rsidR="008C41D1">
        <w:t xml:space="preserve"> of the project</w:t>
      </w:r>
      <w:r>
        <w:t xml:space="preserve">. A backlog is a list of features that still needs to be done. </w:t>
      </w:r>
      <w:r w:rsidR="00A65B09">
        <w:t xml:space="preserve">Unless told otherwise, the highest priority that will satisfy the customer will be picked to be done first </w:t>
      </w:r>
      <w:r w:rsidR="00A65B09">
        <w:fldChar w:fldCharType="begin"/>
      </w:r>
      <w:r w:rsidR="00A65B09">
        <w:instrText xml:space="preserve"> ADDIN EN.CITE &lt;EndNote&gt;&lt;Cite&gt;&lt;Author&gt;Roman&lt;/Author&gt;&lt;Year&gt;2018&lt;/Year&gt;&lt;RecNum&gt;63&lt;/RecNum&gt;&lt;DisplayText&gt;(Roman, 2018)&lt;/DisplayText&gt;&lt;record&gt;&lt;rec-number&gt;63&lt;/rec-number&gt;&lt;foreign-keys&gt;&lt;key app="EN" db-id="525d9sr0qsvde5evfr0ps52ifpp52v555xtd" timestamp="1621102641"&gt;63&lt;/key&gt;&lt;/foreign-keys&gt;&lt;ref-type name="Journal Article"&gt;17&lt;/ref-type&gt;&lt;contributors&gt;&lt;authors&gt;&lt;author&gt;Victor Roman&lt;/author&gt;&lt;/authors&gt;&lt;/contributors&gt;&lt;titles&gt;&lt;title&gt;Agile Methodology: Revolutionizing Project Management&lt;/title&gt;&lt;/titles&gt;&lt;dates&gt;&lt;year&gt;2018&lt;/year&gt;&lt;/dates&gt;&lt;urls&gt;&lt;related-urls&gt;&lt;url&gt;https://rromanss23.medium.com/agile-methedology-revolutionizing-project-management-91636775191d&lt;/url&gt;&lt;/related-urls&gt;&lt;/urls&gt;&lt;/record&gt;&lt;/Cite&gt;&lt;/EndNote&gt;</w:instrText>
      </w:r>
      <w:r w:rsidR="00A65B09">
        <w:fldChar w:fldCharType="separate"/>
      </w:r>
      <w:r w:rsidR="00A65B09">
        <w:rPr>
          <w:noProof/>
        </w:rPr>
        <w:t>(Roman, 2018)</w:t>
      </w:r>
      <w:r w:rsidR="00A65B09">
        <w:fldChar w:fldCharType="end"/>
      </w:r>
      <w:r w:rsidR="00A65B09">
        <w:t xml:space="preserve">.  </w:t>
      </w:r>
    </w:p>
    <w:p w14:paraId="674FCCE7" w14:textId="6B56893C" w:rsidR="00A65B09" w:rsidRDefault="00A65B09" w:rsidP="0087691C">
      <w:r w:rsidRPr="008C41D1">
        <w:rPr>
          <w:b/>
          <w:bCs/>
        </w:rPr>
        <w:t>Build</w:t>
      </w:r>
      <w:r>
        <w:t xml:space="preserve"> is where </w:t>
      </w:r>
      <w:r w:rsidR="00363963">
        <w:t xml:space="preserve">you spend time on building the new feature. This usually takes the most time and can also be broken down into </w:t>
      </w:r>
      <w:r w:rsidR="00FD154C">
        <w:t>steps</w:t>
      </w:r>
      <w:r w:rsidR="00B916AC">
        <w:t xml:space="preserve"> </w:t>
      </w:r>
      <w:r w:rsidR="00B916AC">
        <w:fldChar w:fldCharType="begin"/>
      </w:r>
      <w:r w:rsidR="00B916AC">
        <w:instrText xml:space="preserve"> ADDIN EN.CITE &lt;EndNote&gt;&lt;Cite&gt;&lt;Author&gt;Hoek&lt;/Author&gt;&lt;Year&gt;2018&lt;/Year&gt;&lt;RecNum&gt;30&lt;/RecNum&gt;&lt;DisplayText&gt;(Hoek, 2018)&lt;/DisplayText&gt;&lt;record&gt;&lt;rec-number&gt;30&lt;/rec-number&gt;&lt;foreign-keys&gt;&lt;key app="EN" db-id="525d9sr0qsvde5evfr0ps52ifpp52v555xtd" timestamp="1619381458"&gt;30&lt;/key&gt;&lt;/foreign-keys&gt;&lt;ref-type name="Web Page"&gt;12&lt;/ref-type&gt;&lt;contributors&gt;&lt;authors&gt;&lt;author&gt;Jasper van der Hoek&lt;/author&gt;&lt;/authors&gt;&lt;/contributors&gt;&lt;titles&gt;&lt;title&gt;Pursuing a Full Agile Software Development Life Cycle&lt;/title&gt;&lt;/titles&gt;&lt;dates&gt;&lt;year&gt;2018&lt;/year&gt;&lt;/dates&gt;&lt;urls&gt;&lt;related-urls&gt;&lt;url&gt;https://www.mendix.com/blog/pursuing-a-full-agile-software-lifecycle/&lt;/url&gt;&lt;/related-urls&gt;&lt;/urls&gt;&lt;/record&gt;&lt;/Cite&gt;&lt;/EndNote&gt;</w:instrText>
      </w:r>
      <w:r w:rsidR="00B916AC">
        <w:fldChar w:fldCharType="separate"/>
      </w:r>
      <w:r w:rsidR="00B916AC">
        <w:rPr>
          <w:noProof/>
        </w:rPr>
        <w:t>(Hoek, 2018)</w:t>
      </w:r>
      <w:r w:rsidR="00B916AC">
        <w:fldChar w:fldCharType="end"/>
      </w:r>
      <w:r w:rsidR="00FD154C">
        <w:t xml:space="preserve">. </w:t>
      </w:r>
      <w:r w:rsidR="000947F1">
        <w:t>If the build is not successful, the developers need to come back to the phase to fix the bugs or change the whole feature.</w:t>
      </w:r>
    </w:p>
    <w:p w14:paraId="25B2CAE9" w14:textId="1A8124C4" w:rsidR="000947F1" w:rsidRPr="0087691C" w:rsidRDefault="000947F1" w:rsidP="0087691C">
      <w:r w:rsidRPr="008C41D1">
        <w:rPr>
          <w:b/>
          <w:bCs/>
        </w:rPr>
        <w:t>Release</w:t>
      </w:r>
      <w:r>
        <w:t xml:space="preserve"> is where you release the final feature </w:t>
      </w:r>
      <w:r w:rsidR="009F0448">
        <w:t>into</w:t>
      </w:r>
      <w:r>
        <w:t xml:space="preserve"> the live environment.</w:t>
      </w:r>
      <w:r w:rsidR="00200024">
        <w:t xml:space="preserve"> </w:t>
      </w:r>
      <w:r w:rsidR="0087691C" w:rsidRPr="0087691C">
        <w:t>Feedback is needed from the customer on a daily basis, to ensure that the project is on track</w:t>
      </w:r>
      <w:r>
        <w:t xml:space="preserve"> and that the feature is what they wanted</w:t>
      </w:r>
      <w:r w:rsidR="00B916AC">
        <w:t xml:space="preserve"> </w:t>
      </w:r>
      <w:r w:rsidR="00B916AC">
        <w:fldChar w:fldCharType="begin"/>
      </w:r>
      <w:r w:rsidR="00B916AC">
        <w:instrText xml:space="preserve"> ADDIN EN.CITE &lt;EndNote&gt;&lt;Cite&gt;&lt;Author&gt;Roman&lt;/Author&gt;&lt;Year&gt;2018&lt;/Year&gt;&lt;RecNum&gt;63&lt;/RecNum&gt;&lt;DisplayText&gt;(Roman, 2018)&lt;/DisplayText&gt;&lt;record&gt;&lt;rec-number&gt;63&lt;/rec-number&gt;&lt;foreign-keys&gt;&lt;key app="EN" db-id="525d9sr0qsvde5evfr0ps52ifpp52v555xtd" timestamp="1621102641"&gt;63&lt;/key&gt;&lt;/foreign-keys&gt;&lt;ref-type name="Journal Article"&gt;17&lt;/ref-type&gt;&lt;contributors&gt;&lt;authors&gt;&lt;author&gt;Victor Roman&lt;/author&gt;&lt;/authors&gt;&lt;/contributors&gt;&lt;titles&gt;&lt;title&gt;Agile Methodology: Revolutionizing Project Management&lt;/title&gt;&lt;/titles&gt;&lt;dates&gt;&lt;year&gt;2018&lt;/year&gt;&lt;/dates&gt;&lt;urls&gt;&lt;related-urls&gt;&lt;url&gt;https://rromanss23.medium.com/agile-methedology-revolutionizing-project-management-91636775191d&lt;/url&gt;&lt;/related-urls&gt;&lt;/urls&gt;&lt;/record&gt;&lt;/Cite&gt;&lt;/EndNote&gt;</w:instrText>
      </w:r>
      <w:r w:rsidR="00B916AC">
        <w:fldChar w:fldCharType="separate"/>
      </w:r>
      <w:r w:rsidR="00B916AC">
        <w:rPr>
          <w:noProof/>
        </w:rPr>
        <w:t>(Roman, 2018)</w:t>
      </w:r>
      <w:r w:rsidR="00B916AC">
        <w:fldChar w:fldCharType="end"/>
      </w:r>
      <w:r w:rsidR="0087691C" w:rsidRPr="0087691C">
        <w:t>.</w:t>
      </w:r>
    </w:p>
    <w:p w14:paraId="4485313C" w14:textId="3B0E243B" w:rsidR="0087691C" w:rsidRDefault="0087691C" w:rsidP="00FE0375">
      <w:r>
        <w:t>For this study, a web application will be designed according to the requirements given by the interview done in the Suggestion phase.</w:t>
      </w:r>
    </w:p>
    <w:p w14:paraId="4A8D198B" w14:textId="6E20DD06" w:rsidR="00FC2124" w:rsidRDefault="00125C7E" w:rsidP="00721EA3">
      <w:pPr>
        <w:pStyle w:val="ListNumberRomanBrackets"/>
      </w:pPr>
      <w:r>
        <w:t>Evaluation</w:t>
      </w:r>
    </w:p>
    <w:p w14:paraId="7DCC1C6C" w14:textId="495BFEBA" w:rsidR="002A7505" w:rsidRPr="002A7505" w:rsidRDefault="002A7505" w:rsidP="002A7505">
      <w:r>
        <w:t xml:space="preserve">Once the development phase is complete, the artefact is evaluated according to the </w:t>
      </w:r>
      <w:r w:rsidR="0033299B">
        <w:t xml:space="preserve">criteria that was </w:t>
      </w:r>
      <w:r w:rsidR="00E440EF">
        <w:t xml:space="preserve">created </w:t>
      </w:r>
      <w:r w:rsidR="0033299B">
        <w:t xml:space="preserve">in the Awareness of Problem phase. In positivist research this is where the evaluation will result in either a contradiction or confirmation of the hypothesis by in design science research the results of the evaluation can be used to </w:t>
      </w:r>
      <w:r w:rsidR="00D67F22">
        <w:t xml:space="preserve">gain information and be used to improve the artifact </w:t>
      </w:r>
      <w:r w:rsidR="00D67F22">
        <w:fldChar w:fldCharType="begin"/>
      </w:r>
      <w:r w:rsidR="00D67F22">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D67F22">
        <w:fldChar w:fldCharType="separate"/>
      </w:r>
      <w:r w:rsidR="00D67F22">
        <w:rPr>
          <w:noProof/>
        </w:rPr>
        <w:t>(Vijay Vaishnavi, 2004)</w:t>
      </w:r>
      <w:r w:rsidR="00D67F22">
        <w:fldChar w:fldCharType="end"/>
      </w:r>
      <w:r w:rsidR="00D67F22">
        <w:t>.</w:t>
      </w:r>
    </w:p>
    <w:p w14:paraId="7C8B05F1" w14:textId="7F27753F" w:rsidR="00E66BD6" w:rsidRDefault="003605C4" w:rsidP="00125C7E">
      <w:r>
        <w:t xml:space="preserve">Design science focuses on the utility of the artifact </w:t>
      </w:r>
      <w:r>
        <w:fldChar w:fldCharType="begin"/>
      </w:r>
      <w:r>
        <w:instrText xml:space="preserve"> ADDIN EN.CITE &lt;EndNote&gt;&lt;Cite&gt;&lt;Author&gt;Alan Hevner&lt;/Author&gt;&lt;Year&gt;2004&lt;/Year&gt;&lt;RecNum&gt;64&lt;/RecNum&gt;&lt;DisplayText&gt;(Alan Hevner, 2004)&lt;/DisplayText&gt;&lt;record&gt;&lt;rec-number&gt;64&lt;/rec-number&gt;&lt;foreign-keys&gt;&lt;key app="EN" db-id="525d9sr0qsvde5evfr0ps52ifpp52v555xtd" timestamp="1621105229"&gt;64&lt;/key&gt;&lt;/foreign-keys&gt;&lt;ref-type name="Journal Article"&gt;17&lt;/ref-type&gt;&lt;contributors&gt;&lt;authors&gt;&lt;author&gt;Alan Hevner, Salvatore March, Jinsoo Park, Sudha Ram&lt;/author&gt;&lt;/authors&gt;&lt;/contributors&gt;&lt;titles&gt;&lt;title&gt;Design Science Research in Information Systems&lt;/title&gt;&lt;/titles&gt;&lt;dates&gt;&lt;year&gt;2004&lt;/year&gt;&lt;/dates&gt;&lt;urls&gt;&lt;related-urls&gt;&lt;url&gt;http://www3.cis.gsu.edu/vvaishnavi/9220Sp07/Documents/Hevner%20et%20al.%202004%20MISQ.pdf&lt;/url&gt;&lt;/related-urls&gt;&lt;/urls&gt;&lt;/record&gt;&lt;/Cite&gt;&lt;/EndNote&gt;</w:instrText>
      </w:r>
      <w:r>
        <w:fldChar w:fldCharType="separate"/>
      </w:r>
      <w:r>
        <w:rPr>
          <w:noProof/>
        </w:rPr>
        <w:t>(Alan Hevner, 2004)</w:t>
      </w:r>
      <w:r>
        <w:fldChar w:fldCharType="end"/>
      </w:r>
      <w:r>
        <w:t>, but in this study it should also be considered to be evaluated for its fitness to survive and adapt within the industry environment as suggested by</w:t>
      </w:r>
      <w:r w:rsidR="00B972A0">
        <w:t xml:space="preserve"> </w:t>
      </w:r>
      <w:r w:rsidR="00B972A0">
        <w:fldChar w:fldCharType="begin"/>
      </w:r>
      <w:r w:rsidR="00B972A0">
        <w:instrText xml:space="preserve"> ADDIN EN.CITE &lt;EndNote&gt;&lt;Cite AuthorYear="1"&gt;&lt;Author&gt;T. Grandon Gill&lt;/Author&gt;&lt;Year&gt;2013&lt;/Year&gt;&lt;RecNum&gt;65&lt;/RecNum&gt;&lt;DisplayText&gt;T. Grandon Gill (2013)&lt;/DisplayText&gt;&lt;record&gt;&lt;rec-number&gt;65&lt;/rec-number&gt;&lt;foreign-keys&gt;&lt;key app="EN" db-id="525d9sr0qsvde5evfr0ps52ifpp52v555xtd" timestamp="1621105396"&gt;65&lt;/key&gt;&lt;/foreign-keys&gt;&lt;ref-type name="Journal Article"&gt;17&lt;/ref-type&gt;&lt;contributors&gt;&lt;authors&gt;&lt;author&gt;T. Grandon Gill, Alan R. Hevner&lt;/author&gt;&lt;/authors&gt;&lt;/contributors&gt;&lt;titles&gt;&lt;title&gt;A Fitness-Utility Model for Design Science Research&lt;/title&gt;&lt;/titles&gt;&lt;dates&gt;&lt;year&gt;2013&lt;/year&gt;&lt;/dates&gt;&lt;urls&gt;&lt;related-urls&gt;&lt;url&gt;https://www.grandongill.com/publications/GillHevner-ACM-TMIS-Fitness-2013.pdf&lt;/url&gt;&lt;/related-urls&gt;&lt;/urls&gt;&lt;/record&gt;&lt;/Cite&gt;&lt;/EndNote&gt;</w:instrText>
      </w:r>
      <w:r w:rsidR="00B972A0">
        <w:fldChar w:fldCharType="separate"/>
      </w:r>
      <w:r w:rsidR="00B972A0">
        <w:rPr>
          <w:noProof/>
        </w:rPr>
        <w:t>T. Grandon Gill (2013)</w:t>
      </w:r>
      <w:r w:rsidR="00B972A0">
        <w:fldChar w:fldCharType="end"/>
      </w:r>
      <w:r w:rsidR="00E66BD6">
        <w:t>.</w:t>
      </w:r>
    </w:p>
    <w:p w14:paraId="6A649711" w14:textId="77777777" w:rsidR="00E66BD6" w:rsidRDefault="00E66BD6" w:rsidP="00125C7E">
      <w:r>
        <w:lastRenderedPageBreak/>
        <w:t>The results of the evaluation will either suggest a redesign of the artifact, therefor additional research needs to be done on why this artifact was not successful or move on the conclusion phase of the process model.</w:t>
      </w:r>
    </w:p>
    <w:p w14:paraId="645BF5CA" w14:textId="317426E2" w:rsidR="001F5A0C" w:rsidRDefault="00E66BD6" w:rsidP="00125C7E">
      <w:r>
        <w:t>In this study</w:t>
      </w:r>
      <w:r w:rsidR="00560654">
        <w:t>,</w:t>
      </w:r>
      <w:r>
        <w:t xml:space="preserve"> the web application will be evaluated by the suggestions made by the project manager that was interviewed in the suggestion phase.</w:t>
      </w:r>
      <w:r w:rsidR="00A3365E">
        <w:t xml:space="preserve"> </w:t>
      </w:r>
      <w:r>
        <w:t>The feedback</w:t>
      </w:r>
      <w:r w:rsidR="00A3365E">
        <w:t xml:space="preserve"> of the project manager will be crucial as they will share their expertise and experience, and insights to improve the artefact</w:t>
      </w:r>
      <w:r>
        <w:t>.</w:t>
      </w:r>
      <w:r w:rsidR="00A3365E">
        <w:t xml:space="preserve"> </w:t>
      </w:r>
    </w:p>
    <w:p w14:paraId="37CA90EE" w14:textId="265FF21C" w:rsidR="00E66BD6" w:rsidRDefault="00E66BD6" w:rsidP="00721EA3">
      <w:pPr>
        <w:pStyle w:val="ListNumberRomanBrackets"/>
      </w:pPr>
      <w:r>
        <w:t>Conclusion</w:t>
      </w:r>
    </w:p>
    <w:p w14:paraId="49D7F3EA" w14:textId="5006CD2C" w:rsidR="00E66BD6" w:rsidRDefault="00DE2068" w:rsidP="00E66BD6">
      <w:r>
        <w:t xml:space="preserve">This is the last step in the process model and the result is typically satisfaction of the artifact. This phase does not only revolve around the artifact but also the experience and knowledge that the researcher has gained. </w:t>
      </w:r>
      <w:r w:rsidR="00515262">
        <w:t>As part of the</w:t>
      </w:r>
      <w:r>
        <w:t xml:space="preserve"> conclusion</w:t>
      </w:r>
      <w:r w:rsidR="00515262">
        <w:t xml:space="preserve"> phase</w:t>
      </w:r>
      <w:r>
        <w:t xml:space="preserve"> </w:t>
      </w:r>
      <w:r w:rsidR="00515262">
        <w:t xml:space="preserve">there is an arrow pointing out of the knowledge contribution as shown in Figure 1, that means that the artifact is going to </w:t>
      </w:r>
      <w:r w:rsidR="00190ECE">
        <w:t>contribute</w:t>
      </w:r>
      <w:r w:rsidR="00515262">
        <w:t xml:space="preserve"> to the research area and is </w:t>
      </w:r>
      <w:r w:rsidR="00190ECE">
        <w:t xml:space="preserve">seen as </w:t>
      </w:r>
      <w:r w:rsidR="00515262">
        <w:t>complete.</w:t>
      </w:r>
    </w:p>
    <w:p w14:paraId="4A0825AA" w14:textId="32AC7C1F" w:rsidR="00F05F89" w:rsidRDefault="00FB344B" w:rsidP="00F05F89">
      <w:r>
        <w:t>In this study the artifact will contribute to the research area if it meets the requirements that was made in the suggestion phase as well as survive and adapt to the industry.</w:t>
      </w:r>
    </w:p>
    <w:p w14:paraId="1E228C9A" w14:textId="4F56EED3" w:rsidR="006A03E8" w:rsidRDefault="005D3897" w:rsidP="005D3897">
      <w:pPr>
        <w:pStyle w:val="Heading2"/>
        <w:numPr>
          <w:ilvl w:val="0"/>
          <w:numId w:val="0"/>
        </w:numPr>
        <w:ind w:left="567"/>
      </w:pPr>
      <w:bookmarkStart w:id="29" w:name="_Toc72714046"/>
      <w:r>
        <w:t>4.</w:t>
      </w:r>
      <w:r w:rsidR="00B0240A">
        <w:t>6</w:t>
      </w:r>
      <w:r>
        <w:t xml:space="preserve">. </w:t>
      </w:r>
      <w:r w:rsidR="00E67312">
        <w:t>Research Objectives According to the Process Model</w:t>
      </w:r>
      <w:bookmarkEnd w:id="29"/>
    </w:p>
    <w:p w14:paraId="0B0EFE2C" w14:textId="6254A54D" w:rsidR="00E67312" w:rsidRDefault="00E67312" w:rsidP="00E67312">
      <w:r>
        <w:t xml:space="preserve">An objective is defined as something that you plan on doing or to achieve </w:t>
      </w:r>
      <w:r>
        <w:fldChar w:fldCharType="begin"/>
      </w:r>
      <w:r>
        <w:instrText xml:space="preserve"> ADDIN EN.CITE &lt;EndNote&gt;&lt;Cite&gt;&lt;Author&gt;Insights&lt;/Author&gt;&lt;Year&gt;2019&lt;/Year&gt;&lt;RecNum&gt;69&lt;/RecNum&gt;&lt;DisplayText&gt;(Insights, 2019)&lt;/DisplayText&gt;&lt;record&gt;&lt;rec-number&gt;69&lt;/rec-number&gt;&lt;foreign-keys&gt;&lt;key app="EN" db-id="525d9sr0qsvde5evfr0ps52ifpp52v555xtd" timestamp="1621123247"&gt;69&lt;/key&gt;&lt;/foreign-keys&gt;&lt;ref-type name="Journal Article"&gt;17&lt;/ref-type&gt;&lt;contributors&gt;&lt;authors&gt;&lt;author&gt;Editage Insights&lt;/author&gt;&lt;/authors&gt;&lt;/contributors&gt;&lt;titles&gt;&lt;title&gt;What are research objectives?&lt;/title&gt;&lt;/titles&gt;&lt;dates&gt;&lt;year&gt;2019&lt;/year&gt;&lt;/dates&gt;&lt;urls&gt;&lt;related-urls&gt;&lt;url&gt;https://www.editage.com/insights/what-is-research-objective&lt;/url&gt;&lt;/related-urls&gt;&lt;/urls&gt;&lt;/record&gt;&lt;/Cite&gt;&lt;/EndNote&gt;</w:instrText>
      </w:r>
      <w:r>
        <w:fldChar w:fldCharType="separate"/>
      </w:r>
      <w:r>
        <w:rPr>
          <w:noProof/>
        </w:rPr>
        <w:t>(Insights, 2019)</w:t>
      </w:r>
      <w:r>
        <w:fldChar w:fldCharType="end"/>
      </w:r>
      <w:r>
        <w:t>. Each Phase in the Process model has its own objectives. Following will be each phase along with its specified objectives.</w:t>
      </w:r>
    </w:p>
    <w:p w14:paraId="6456533C" w14:textId="2ABD7846" w:rsidR="00E67312" w:rsidRDefault="00E67312" w:rsidP="008B240A">
      <w:pPr>
        <w:pStyle w:val="ListNumberRomanBrackets"/>
        <w:numPr>
          <w:ilvl w:val="0"/>
          <w:numId w:val="27"/>
        </w:numPr>
      </w:pPr>
      <w:r>
        <w:t>Awareness of problem</w:t>
      </w:r>
    </w:p>
    <w:p w14:paraId="41BBD797" w14:textId="18910D00" w:rsidR="00E67312" w:rsidRDefault="00E67312" w:rsidP="008B240A">
      <w:pPr>
        <w:pStyle w:val="ListNumberRomanBrackets"/>
        <w:numPr>
          <w:ilvl w:val="0"/>
          <w:numId w:val="28"/>
        </w:numPr>
      </w:pPr>
      <w:r>
        <w:t>Gain knowledge of Design Science Research</w:t>
      </w:r>
      <w:r w:rsidR="00F317F9">
        <w:t>.</w:t>
      </w:r>
    </w:p>
    <w:p w14:paraId="43A552A7" w14:textId="0FAC6EBA" w:rsidR="00E67312" w:rsidRDefault="00E67312" w:rsidP="008B240A">
      <w:pPr>
        <w:pStyle w:val="ListNumberRomanBrackets"/>
        <w:numPr>
          <w:ilvl w:val="0"/>
          <w:numId w:val="28"/>
        </w:numPr>
      </w:pPr>
      <w:r>
        <w:t>Get a basic idea on what is expected of the artifact</w:t>
      </w:r>
      <w:r w:rsidR="00F317F9">
        <w:t>.</w:t>
      </w:r>
    </w:p>
    <w:p w14:paraId="7766E5D1" w14:textId="3DF812F3" w:rsidR="00E67312" w:rsidRDefault="00E67312" w:rsidP="00E67312">
      <w:pPr>
        <w:pStyle w:val="ListNumberRomanBrackets"/>
      </w:pPr>
      <w:r>
        <w:t>Suggestion</w:t>
      </w:r>
    </w:p>
    <w:p w14:paraId="70FBCD5D" w14:textId="6520921C" w:rsidR="00E67312" w:rsidRDefault="00E67312" w:rsidP="008B240A">
      <w:pPr>
        <w:pStyle w:val="ListNumberRomanBrackets"/>
        <w:numPr>
          <w:ilvl w:val="0"/>
          <w:numId w:val="29"/>
        </w:numPr>
      </w:pPr>
      <w:r>
        <w:t>Conduct an interview with a project manager that has experience in the industry</w:t>
      </w:r>
      <w:r w:rsidR="00F317F9">
        <w:t>.</w:t>
      </w:r>
    </w:p>
    <w:p w14:paraId="73365C91" w14:textId="2D923362" w:rsidR="00E67312" w:rsidRDefault="00E67312" w:rsidP="008B240A">
      <w:pPr>
        <w:pStyle w:val="ListNumberRomanBrackets"/>
        <w:numPr>
          <w:ilvl w:val="0"/>
          <w:numId w:val="29"/>
        </w:numPr>
      </w:pPr>
      <w:r>
        <w:t xml:space="preserve">Use the information gathered </w:t>
      </w:r>
      <w:r w:rsidR="00F317F9">
        <w:t>to improve the design of the artifact.</w:t>
      </w:r>
    </w:p>
    <w:p w14:paraId="15542213" w14:textId="026CADFA" w:rsidR="00F317F9" w:rsidRDefault="00F317F9" w:rsidP="00F317F9">
      <w:pPr>
        <w:pStyle w:val="ListNumberRomanBrackets"/>
      </w:pPr>
      <w:r>
        <w:lastRenderedPageBreak/>
        <w:t>Development</w:t>
      </w:r>
    </w:p>
    <w:p w14:paraId="1E5B0180" w14:textId="5CCA1011" w:rsidR="00F317F9" w:rsidRDefault="00F317F9" w:rsidP="008B240A">
      <w:pPr>
        <w:pStyle w:val="ListNumberRomanBrackets"/>
        <w:numPr>
          <w:ilvl w:val="0"/>
          <w:numId w:val="30"/>
        </w:numPr>
      </w:pPr>
      <w:r>
        <w:t>Develop the web application according to the information gathered by the interview.</w:t>
      </w:r>
    </w:p>
    <w:p w14:paraId="514C3FE9" w14:textId="4ED7315E" w:rsidR="00F317F9" w:rsidRDefault="00F317F9" w:rsidP="008B240A">
      <w:pPr>
        <w:pStyle w:val="ListNumberRomanBrackets"/>
        <w:numPr>
          <w:ilvl w:val="0"/>
          <w:numId w:val="30"/>
        </w:numPr>
      </w:pPr>
      <w:r>
        <w:t>Break the project up into small processes and divide into sprints.</w:t>
      </w:r>
    </w:p>
    <w:p w14:paraId="3934039E" w14:textId="66D45322" w:rsidR="00F317F9" w:rsidRDefault="00F317F9" w:rsidP="00F317F9">
      <w:pPr>
        <w:pStyle w:val="ListNumberRomanBrackets"/>
      </w:pPr>
      <w:r>
        <w:t>Evaluation</w:t>
      </w:r>
    </w:p>
    <w:p w14:paraId="7A8630A4" w14:textId="308DD125" w:rsidR="00F317F9" w:rsidRDefault="00F317F9" w:rsidP="008B240A">
      <w:pPr>
        <w:pStyle w:val="ListNumberRomanBrackets"/>
        <w:numPr>
          <w:ilvl w:val="0"/>
          <w:numId w:val="31"/>
        </w:numPr>
      </w:pPr>
      <w:r>
        <w:t>Evaluate the web application with the given requirements from the suggestion phase.</w:t>
      </w:r>
    </w:p>
    <w:p w14:paraId="2FC0C9DC" w14:textId="2BCAE4EF" w:rsidR="00F317F9" w:rsidRDefault="00F317F9" w:rsidP="008B240A">
      <w:pPr>
        <w:pStyle w:val="ListNumberRomanBrackets"/>
        <w:numPr>
          <w:ilvl w:val="0"/>
          <w:numId w:val="31"/>
        </w:numPr>
      </w:pPr>
      <w:r>
        <w:t>Assure that the developed artifact can survive and adapt with the industry environment.</w:t>
      </w:r>
    </w:p>
    <w:p w14:paraId="21BD6065" w14:textId="748E01BE" w:rsidR="00F317F9" w:rsidRDefault="00F317F9" w:rsidP="00F317F9">
      <w:pPr>
        <w:pStyle w:val="ListNumberRomanBrackets"/>
      </w:pPr>
      <w:r>
        <w:t>Conclusion</w:t>
      </w:r>
    </w:p>
    <w:p w14:paraId="06E5CD17" w14:textId="78752CEA" w:rsidR="00F317F9" w:rsidRPr="00E67312" w:rsidRDefault="00F317F9" w:rsidP="008B240A">
      <w:pPr>
        <w:pStyle w:val="ListNumberRomanBrackets"/>
        <w:numPr>
          <w:ilvl w:val="0"/>
          <w:numId w:val="32"/>
        </w:numPr>
      </w:pPr>
      <w:r>
        <w:t xml:space="preserve">Report whether the artifact has achieved its main objective and that is to enhance communication between project managers and project developers in the industry. </w:t>
      </w:r>
    </w:p>
    <w:p w14:paraId="0550284F" w14:textId="1DD20323" w:rsidR="006A03E8" w:rsidRDefault="005D3897" w:rsidP="005D3897">
      <w:pPr>
        <w:pStyle w:val="Heading2"/>
        <w:numPr>
          <w:ilvl w:val="0"/>
          <w:numId w:val="0"/>
        </w:numPr>
        <w:ind w:left="567"/>
      </w:pPr>
      <w:bookmarkStart w:id="30" w:name="_Toc72714047"/>
      <w:r>
        <w:t>4.</w:t>
      </w:r>
      <w:r w:rsidR="00B0240A">
        <w:t>7</w:t>
      </w:r>
      <w:r>
        <w:t xml:space="preserve">. </w:t>
      </w:r>
      <w:r w:rsidR="009A6158">
        <w:t>Data gathering techniques</w:t>
      </w:r>
      <w:bookmarkEnd w:id="30"/>
    </w:p>
    <w:p w14:paraId="60892564" w14:textId="193C572E" w:rsidR="00071332" w:rsidRDefault="00662C3A" w:rsidP="009A6158">
      <w:r>
        <w:t xml:space="preserve">According to </w:t>
      </w:r>
      <w:r w:rsidR="00DF38DF">
        <w:fldChar w:fldCharType="begin"/>
      </w:r>
      <w:r w:rsidR="00DF38DF">
        <w:instrText xml:space="preserve"> ADDIN EN.CITE &lt;EndNote&gt;&lt;Cite AuthorYear="1"&gt;&lt;Author&gt;Lochrie&lt;/Author&gt;&lt;Year&gt;2015&lt;/Year&gt;&lt;RecNum&gt;70&lt;/RecNum&gt;&lt;DisplayText&gt;Lochrie et al. (2015)&lt;/DisplayText&gt;&lt;record&gt;&lt;rec-number&gt;70&lt;/rec-number&gt;&lt;foreign-keys&gt;&lt;key app="EN" db-id="525d9sr0qsvde5evfr0ps52ifpp52v555xtd" timestamp="1621124299"&gt;70&lt;/key&gt;&lt;/foreign-keys&gt;&lt;ref-type name="Journal Article"&gt;17&lt;/ref-type&gt;&lt;contributors&gt;&lt;authors&gt;&lt;author&gt;Lochrie, Sean&lt;/author&gt;&lt;author&gt;Curran, Ross&lt;/author&gt;&lt;author&gt;O’Gorman, Kevin&lt;/author&gt;&lt;/authors&gt;&lt;/contributors&gt;&lt;titles&gt;&lt;title&gt;Qualitative data gathering techniques&lt;/title&gt;&lt;secondary-title&gt;Research Methods for Business and Management&lt;/secondary-title&gt;&lt;/titles&gt;&lt;periodical&gt;&lt;full-title&gt;Research Methods for Business and Management&lt;/full-title&gt;&lt;/periodical&gt;&lt;dates&gt;&lt;year&gt;2015&lt;/year&gt;&lt;/dates&gt;&lt;urls&gt;&lt;/urls&gt;&lt;/record&gt;&lt;/Cite&gt;&lt;/EndNote&gt;</w:instrText>
      </w:r>
      <w:r w:rsidR="00DF38DF">
        <w:fldChar w:fldCharType="separate"/>
      </w:r>
      <w:r w:rsidR="00DF38DF">
        <w:rPr>
          <w:noProof/>
        </w:rPr>
        <w:t>Lochrie et al. (2015)</w:t>
      </w:r>
      <w:r w:rsidR="00DF38DF">
        <w:fldChar w:fldCharType="end"/>
      </w:r>
      <w:r w:rsidR="00DF38DF">
        <w:t>, qualitative gathering techniques can yield revelatory, rich, and valuable data. As an example, a</w:t>
      </w:r>
      <w:r w:rsidR="00090620">
        <w:t xml:space="preserve"> qualitative</w:t>
      </w:r>
      <w:r w:rsidR="00DF38DF">
        <w:t xml:space="preserve"> interview </w:t>
      </w:r>
      <w:r w:rsidR="00090620">
        <w:t xml:space="preserve">involves a conversation between a subject and the researcher that results in the understanding towards central themes such as accessibility to a certain feature. </w:t>
      </w:r>
    </w:p>
    <w:p w14:paraId="3AE93B5B" w14:textId="0069D12B" w:rsidR="00071332" w:rsidRDefault="00071332" w:rsidP="009A6158">
      <w:r>
        <w:t xml:space="preserve">Methods that can be used for </w:t>
      </w:r>
      <w:r w:rsidR="001B4F6A">
        <w:t xml:space="preserve">qualitative data collection </w:t>
      </w:r>
      <w:r>
        <w:t>are:</w:t>
      </w:r>
    </w:p>
    <w:p w14:paraId="7C0D9E4D" w14:textId="77777777" w:rsidR="007A66B7" w:rsidRDefault="00071332" w:rsidP="007A66B7">
      <w:pPr>
        <w:pStyle w:val="ListNumberAlfabetBrackets"/>
      </w:pPr>
      <w:r>
        <w:t>Individual interviews</w:t>
      </w:r>
    </w:p>
    <w:p w14:paraId="1868483B" w14:textId="317EE47D" w:rsidR="00071332" w:rsidRDefault="007A66B7" w:rsidP="009A6158">
      <w:r>
        <w:t>T</w:t>
      </w:r>
      <w:r w:rsidR="00071332">
        <w:t>his is the most widely used and trusted qualitative data collection method. This is the direct conversation between a researcher and a subject. The questions are designed to get the subjects knowledge or perspective on a certain topic, issue, or program.</w:t>
      </w:r>
    </w:p>
    <w:p w14:paraId="1428DF46" w14:textId="77777777" w:rsidR="007A66B7" w:rsidRDefault="008B2B63" w:rsidP="007A66B7">
      <w:pPr>
        <w:pStyle w:val="ListNumberAlfabetBrackets"/>
      </w:pPr>
      <w:bookmarkStart w:id="31" w:name="_Hlk72028289"/>
      <w:r>
        <w:t>Qualitative surveys</w:t>
      </w:r>
    </w:p>
    <w:bookmarkEnd w:id="31"/>
    <w:p w14:paraId="7044D0EC" w14:textId="451A2117" w:rsidR="00071332" w:rsidRDefault="007A66B7" w:rsidP="009A6158">
      <w:r>
        <w:lastRenderedPageBreak/>
        <w:t>T</w:t>
      </w:r>
      <w:r w:rsidR="008B2B63">
        <w:t>his is used for more open-ended questions where the responded has to write their own opinions on a topic or issue. This can be done wither by giving out papers or online. Where the online surveys give a wider variety of people, for if the researcher wants to gather information around the world.</w:t>
      </w:r>
    </w:p>
    <w:p w14:paraId="62872CF5" w14:textId="77777777" w:rsidR="00995BA3" w:rsidRDefault="007A66B7" w:rsidP="007A66B7">
      <w:pPr>
        <w:pStyle w:val="ListNumberAlfabetBrackets"/>
      </w:pPr>
      <w:r>
        <w:t>Focus group discussions</w:t>
      </w:r>
    </w:p>
    <w:p w14:paraId="46941DFC" w14:textId="77777777" w:rsidR="006525CA" w:rsidRDefault="006525CA" w:rsidP="00711CEF">
      <w:pPr>
        <w:pStyle w:val="ListNumberAlfabetBrackets"/>
        <w:numPr>
          <w:ilvl w:val="0"/>
          <w:numId w:val="0"/>
        </w:numPr>
      </w:pPr>
      <w:r>
        <w:t>A focus group discussion can be seen as a type of interview, but instead of having one individual, it is conducted with a group of people. The use of this is to see how people feel as a group, where a range of responses are available and discussed.</w:t>
      </w:r>
    </w:p>
    <w:p w14:paraId="3736D534" w14:textId="77777777" w:rsidR="006525CA" w:rsidRDefault="006525CA" w:rsidP="006525CA">
      <w:pPr>
        <w:pStyle w:val="ListNumberAlfabetBrackets"/>
      </w:pPr>
      <w:r>
        <w:t>Observations</w:t>
      </w:r>
    </w:p>
    <w:p w14:paraId="591DDCB4" w14:textId="00AEFECF" w:rsidR="002C4389" w:rsidRDefault="002C4389" w:rsidP="006525CA">
      <w:pPr>
        <w:pStyle w:val="ListNumberAlfabetBrackets"/>
        <w:numPr>
          <w:ilvl w:val="0"/>
          <w:numId w:val="0"/>
        </w:numPr>
      </w:pPr>
      <w:r>
        <w:t>This allows researchers to gather descriptive data by observing a subject and seeing its behaviour in a natural way. Observation only allows the researcher to be completely immersive and not participating in the activity and is only there to take notes. There are different ways to observe, such as taking videos or pictures.</w:t>
      </w:r>
    </w:p>
    <w:p w14:paraId="5471EC04" w14:textId="510D2707" w:rsidR="00B351C0" w:rsidRDefault="00440067" w:rsidP="00440067">
      <w:pPr>
        <w:pStyle w:val="Heading2"/>
        <w:numPr>
          <w:ilvl w:val="0"/>
          <w:numId w:val="0"/>
        </w:numPr>
        <w:ind w:left="567"/>
      </w:pPr>
      <w:bookmarkStart w:id="32" w:name="_Toc72714048"/>
      <w:r>
        <w:t>4.</w:t>
      </w:r>
      <w:r w:rsidR="00B0240A">
        <w:t>7</w:t>
      </w:r>
      <w:r>
        <w:t xml:space="preserve">.1. </w:t>
      </w:r>
      <w:r w:rsidR="00B351C0">
        <w:t>Conclusion</w:t>
      </w:r>
      <w:bookmarkEnd w:id="32"/>
    </w:p>
    <w:p w14:paraId="1D08D654" w14:textId="18FA3B97" w:rsidR="00CB1734" w:rsidRDefault="002C4389" w:rsidP="006525CA">
      <w:pPr>
        <w:pStyle w:val="ListNumberAlfabetBrackets"/>
        <w:numPr>
          <w:ilvl w:val="0"/>
          <w:numId w:val="0"/>
        </w:numPr>
      </w:pPr>
      <w:r>
        <w:t xml:space="preserve">The qualitative data gathering technique that will be used in this study is interviews, as it is considered to be the most applicable to get the </w:t>
      </w:r>
      <w:r w:rsidR="00FC5D02">
        <w:t>most valuable data that is needed. The questions will focus gathering important features for the web application as well as getting input on the user interface design.</w:t>
      </w:r>
    </w:p>
    <w:p w14:paraId="52CCC2F5" w14:textId="72B53F66" w:rsidR="00AD2333" w:rsidRDefault="00346FFE" w:rsidP="00346FFE">
      <w:pPr>
        <w:pStyle w:val="Heading2"/>
        <w:numPr>
          <w:ilvl w:val="0"/>
          <w:numId w:val="0"/>
        </w:numPr>
        <w:ind w:left="567"/>
      </w:pPr>
      <w:bookmarkStart w:id="33" w:name="_Toc72714049"/>
      <w:r>
        <w:t>4.</w:t>
      </w:r>
      <w:r w:rsidR="00B0240A">
        <w:t>8</w:t>
      </w:r>
      <w:r>
        <w:t xml:space="preserve">. </w:t>
      </w:r>
      <w:r w:rsidR="000D5FC1">
        <w:t>Ethical consideration in qualitative research</w:t>
      </w:r>
      <w:bookmarkEnd w:id="33"/>
    </w:p>
    <w:p w14:paraId="2D20859B" w14:textId="08DC84CC" w:rsidR="000D5FC1" w:rsidRDefault="000D5FC1" w:rsidP="000D5FC1">
      <w:r>
        <w:t xml:space="preserve">According to </w:t>
      </w:r>
      <w:r>
        <w:fldChar w:fldCharType="begin"/>
      </w:r>
      <w:r>
        <w:instrText xml:space="preserve"> ADDIN EN.CITE &lt;EndNote&gt;&lt;Cite AuthorYear="1"&gt;&lt;Author&gt;Roller&lt;/Author&gt;&lt;Year&gt;2015&lt;/Year&gt;&lt;RecNum&gt;71&lt;/RecNum&gt;&lt;DisplayText&gt;Roller (2015)&lt;/DisplayText&gt;&lt;record&gt;&lt;rec-number&gt;71&lt;/rec-number&gt;&lt;foreign-keys&gt;&lt;key app="EN" db-id="525d9sr0qsvde5evfr0ps52ifpp52v555xtd" timestamp="1621127867"&gt;71&lt;/key&gt;&lt;/foreign-keys&gt;&lt;ref-type name="Book"&gt;6&lt;/ref-type&gt;&lt;contributors&gt;&lt;authors&gt;&lt;author&gt;Roller, Lavrakas&lt;/author&gt;&lt;/authors&gt;&lt;/contributors&gt;&lt;titles&gt;&lt;title&gt;ETHICAL CONSIDERATIONS IN CASE-CENTERED QUALITATIVE RESEARCH&lt;/title&gt;&lt;/titles&gt;&lt;section&gt;304-305&lt;/section&gt;&lt;dates&gt;&lt;year&gt;2015&lt;/year&gt;&lt;/dates&gt;&lt;urls&gt;&lt;related-urls&gt;&lt;url&gt;https://researchdesignreview.com/2016/06/16/ethical-considerations-in-case-centered-qualitative-research/&lt;/url&gt;&lt;/related-urls&gt;&lt;/urls&gt;&lt;/record&gt;&lt;/Cite&gt;&lt;/EndNote&gt;</w:instrText>
      </w:r>
      <w:r>
        <w:fldChar w:fldCharType="separate"/>
      </w:r>
      <w:r>
        <w:rPr>
          <w:noProof/>
        </w:rPr>
        <w:t>Roller (2015)</w:t>
      </w:r>
      <w:r>
        <w:fldChar w:fldCharType="end"/>
      </w:r>
      <w:r>
        <w:t>, there are certain ethical considerations to keep in mind when conducting an interview for this study.</w:t>
      </w:r>
    </w:p>
    <w:p w14:paraId="0EDF30E6" w14:textId="33BDD0D7" w:rsidR="000D5FC1" w:rsidRDefault="000D5FC1" w:rsidP="008B240A">
      <w:pPr>
        <w:pStyle w:val="ListParagraph"/>
        <w:numPr>
          <w:ilvl w:val="0"/>
          <w:numId w:val="32"/>
        </w:numPr>
      </w:pPr>
      <w:r>
        <w:t>Voluntary consent from the participant.</w:t>
      </w:r>
    </w:p>
    <w:p w14:paraId="1401925D" w14:textId="4FBFC1BB" w:rsidR="000D5FC1" w:rsidRDefault="000D5FC1" w:rsidP="008B240A">
      <w:pPr>
        <w:pStyle w:val="ListParagraph"/>
        <w:numPr>
          <w:ilvl w:val="0"/>
          <w:numId w:val="32"/>
        </w:numPr>
      </w:pPr>
      <w:r>
        <w:t>Give participants the option to stay anon</w:t>
      </w:r>
      <w:r w:rsidR="0041395D">
        <w:t>ym</w:t>
      </w:r>
      <w:r>
        <w:t>o</w:t>
      </w:r>
      <w:r w:rsidR="0041395D">
        <w:t>u</w:t>
      </w:r>
      <w:r>
        <w:t>s</w:t>
      </w:r>
      <w:r w:rsidR="0041395D">
        <w:t>.</w:t>
      </w:r>
    </w:p>
    <w:p w14:paraId="57D071AD" w14:textId="0A77F270" w:rsidR="000D5FC1" w:rsidRDefault="000D5FC1" w:rsidP="008B240A">
      <w:pPr>
        <w:pStyle w:val="ListParagraph"/>
        <w:numPr>
          <w:ilvl w:val="0"/>
          <w:numId w:val="32"/>
        </w:numPr>
      </w:pPr>
      <w:r>
        <w:t>That the participant is allowed to give their own opinion at all times</w:t>
      </w:r>
      <w:r w:rsidR="0041395D">
        <w:t>.</w:t>
      </w:r>
    </w:p>
    <w:p w14:paraId="1B0D1461" w14:textId="6349A3B3" w:rsidR="000D5FC1" w:rsidRDefault="000D5FC1" w:rsidP="008B240A">
      <w:pPr>
        <w:pStyle w:val="ListParagraph"/>
        <w:numPr>
          <w:ilvl w:val="0"/>
          <w:numId w:val="32"/>
        </w:numPr>
      </w:pPr>
      <w:r>
        <w:t>Only interview a participant that is relevant to the study</w:t>
      </w:r>
      <w:r w:rsidR="0041395D">
        <w:t>.</w:t>
      </w:r>
    </w:p>
    <w:p w14:paraId="1B19E657" w14:textId="457481E3" w:rsidR="0041395D" w:rsidRPr="000D5FC1" w:rsidRDefault="0041395D" w:rsidP="0041395D">
      <w:r>
        <w:lastRenderedPageBreak/>
        <w:t xml:space="preserve">Along with the mentioned ethical considerations, a study </w:t>
      </w:r>
      <w:proofErr w:type="gramStart"/>
      <w:r>
        <w:t>leader</w:t>
      </w:r>
      <w:proofErr w:type="gramEnd"/>
      <w:r>
        <w:t xml:space="preserve"> and the ethics committee of NWU (North-West- University) has to approve the qualitative research done by this study. </w:t>
      </w:r>
    </w:p>
    <w:p w14:paraId="484F08C3" w14:textId="57E9AD2C" w:rsidR="00467152" w:rsidRPr="00467152" w:rsidRDefault="001A5B03" w:rsidP="001A5B03">
      <w:pPr>
        <w:pStyle w:val="Heading1"/>
        <w:numPr>
          <w:ilvl w:val="0"/>
          <w:numId w:val="0"/>
        </w:numPr>
      </w:pPr>
      <w:bookmarkStart w:id="34" w:name="_Toc72714050"/>
      <w:r>
        <w:t xml:space="preserve">5. </w:t>
      </w:r>
      <w:r w:rsidR="00D65F7B">
        <w:t>Summary</w:t>
      </w:r>
      <w:bookmarkEnd w:id="34"/>
    </w:p>
    <w:p w14:paraId="438974EC" w14:textId="23DB8348" w:rsidR="007E6B46" w:rsidRDefault="006212B6" w:rsidP="00234048">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Pr>
          <w:lang w:eastAsia="en-ZA"/>
        </w:rPr>
        <w:t xml:space="preserve">. </w:t>
      </w:r>
      <w:r>
        <w:t>In the corporate world, businesses rely on effective communication to succeed</w:t>
      </w:r>
      <w:r w:rsidR="00560654">
        <w:t xml:space="preserve"> and plays a big role in day-to-day activities in the industry</w:t>
      </w:r>
      <w:r>
        <w:t xml:space="preserve">. </w:t>
      </w:r>
    </w:p>
    <w:p w14:paraId="0783D8F8" w14:textId="695D50F4" w:rsidR="006212B6" w:rsidRDefault="006212B6" w:rsidP="00234048">
      <w:r>
        <w:t>This study proposes the development of a communication web application that can easily be viewed in an office by all employees to allow easy access to important communication regarding specific software development projects</w:t>
      </w:r>
    </w:p>
    <w:p w14:paraId="3BF798FA" w14:textId="72E71A69" w:rsidR="006212B6" w:rsidRDefault="006212B6" w:rsidP="00234048">
      <w:r>
        <w:t xml:space="preserve">According to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there three paradigms that are most common are interpretivism, design science and positivism and each one of them have their own part in the research world, with all of the having different outcomes.</w:t>
      </w:r>
    </w:p>
    <w:p w14:paraId="1AC30DB8" w14:textId="7DC9BEFF" w:rsidR="006C6B83" w:rsidRDefault="006212B6" w:rsidP="006C6B83">
      <w:r>
        <w:t>In design science there are different approaches and processes</w:t>
      </w:r>
      <w:r w:rsidR="006C6B83">
        <w:t xml:space="preserve"> that can be followed</w:t>
      </w:r>
      <w:r>
        <w:t>.</w:t>
      </w:r>
      <w:r w:rsidR="006C6B83">
        <w:t xml:space="preserve"> This paper discussed two process models namely: the </w:t>
      </w:r>
      <w:r w:rsidR="006C6B83">
        <w:fldChar w:fldCharType="begin"/>
      </w:r>
      <w:r w:rsidR="006C6B83">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6C6B83">
        <w:fldChar w:fldCharType="separate"/>
      </w:r>
      <w:r w:rsidR="006C6B83">
        <w:rPr>
          <w:noProof/>
        </w:rPr>
        <w:t>Peffers et al. (2006)</w:t>
      </w:r>
      <w:r w:rsidR="006C6B83">
        <w:fldChar w:fldCharType="end"/>
      </w:r>
      <w:r w:rsidR="006C6B83">
        <w:t xml:space="preserve"> Process Model and the </w:t>
      </w:r>
      <w:r w:rsidR="006C6B83">
        <w:fldChar w:fldCharType="begin"/>
      </w:r>
      <w:r w:rsidR="006C6B83">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6C6B83">
        <w:fldChar w:fldCharType="separate"/>
      </w:r>
      <w:r w:rsidR="006C6B83">
        <w:rPr>
          <w:noProof/>
        </w:rPr>
        <w:t>Vijay Vaishnavi (2004)</w:t>
      </w:r>
      <w:r w:rsidR="006C6B83">
        <w:fldChar w:fldCharType="end"/>
      </w:r>
      <w:r w:rsidR="006C6B83">
        <w:t xml:space="preserve"> Process model. Mainly due to the size of the research the </w:t>
      </w:r>
      <w:r w:rsidR="006C6B83">
        <w:fldChar w:fldCharType="begin"/>
      </w:r>
      <w:r w:rsidR="006C6B83">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6C6B83">
        <w:fldChar w:fldCharType="separate"/>
      </w:r>
      <w:r w:rsidR="006C6B83">
        <w:rPr>
          <w:noProof/>
        </w:rPr>
        <w:t>Vijay Vaishnavi (2004)</w:t>
      </w:r>
      <w:r w:rsidR="006C6B83">
        <w:fldChar w:fldCharType="end"/>
      </w:r>
      <w:r w:rsidR="006C6B83">
        <w:t xml:space="preserve"> Process Model was chosen due to it being the easier Process model to follow and still be able to apply an Agile methodology in the Development phase.</w:t>
      </w:r>
    </w:p>
    <w:p w14:paraId="3FB12529" w14:textId="23C3A559" w:rsidR="00613F0B" w:rsidRDefault="00613F0B" w:rsidP="006C6B83">
      <w:r>
        <w:t xml:space="preserve">Each phase </w:t>
      </w:r>
      <w:r w:rsidR="001B4F6A">
        <w:t xml:space="preserve">in the Process Model </w:t>
      </w:r>
      <w:r>
        <w:t>has its own objectives</w:t>
      </w:r>
      <w:r w:rsidR="001B4F6A">
        <w:t xml:space="preserve"> and was discussed.</w:t>
      </w:r>
      <w:r>
        <w:t xml:space="preserve"> </w:t>
      </w:r>
      <w:r w:rsidR="001B4F6A">
        <w:t>The four qualitative data gathering techniques are individual interviews, qualitative surveys, focus group discussions and observation. Interviews was the technique that was the most applicable to this study</w:t>
      </w:r>
      <w:r w:rsidR="00474905">
        <w:t xml:space="preserve"> and</w:t>
      </w:r>
      <w:r w:rsidR="001B4F6A">
        <w:t xml:space="preserve"> </w:t>
      </w:r>
      <w:r w:rsidR="00474905">
        <w:t>e</w:t>
      </w:r>
      <w:r w:rsidR="001B4F6A">
        <w:t xml:space="preserve">thical considerations </w:t>
      </w:r>
      <w:r w:rsidR="00474905">
        <w:t>were</w:t>
      </w:r>
      <w:r w:rsidR="001B4F6A">
        <w:t xml:space="preserve"> discussed.</w:t>
      </w:r>
    </w:p>
    <w:p w14:paraId="23AAFD35" w14:textId="63B8CF4F" w:rsidR="00D65F7B" w:rsidRPr="00234048" w:rsidRDefault="00DB7AF8" w:rsidP="006C6B83">
      <w:r>
        <w:t>T</w:t>
      </w:r>
      <w:r w:rsidR="00D65F7B">
        <w:t>he next chapter of this study will be</w:t>
      </w:r>
      <w:r>
        <w:t xml:space="preserve"> an</w:t>
      </w:r>
      <w:r w:rsidR="00D65F7B">
        <w:t xml:space="preserve"> </w:t>
      </w:r>
      <w:r>
        <w:t>in-depth discussion on</w:t>
      </w:r>
      <w:r w:rsidR="00D65F7B">
        <w:t xml:space="preserve"> </w:t>
      </w:r>
      <w:r>
        <w:t xml:space="preserve">existing </w:t>
      </w:r>
      <w:r w:rsidR="00D65F7B">
        <w:t>literature as well as the key concepts of the study.</w:t>
      </w:r>
    </w:p>
    <w:p w14:paraId="59682931" w14:textId="6607D7F1" w:rsidR="007B7BCF" w:rsidRDefault="00205A27" w:rsidP="000445A5">
      <w:pPr>
        <w:pStyle w:val="Heading1"/>
        <w:numPr>
          <w:ilvl w:val="0"/>
          <w:numId w:val="0"/>
        </w:numPr>
      </w:pPr>
      <w:r>
        <w:br w:type="page"/>
      </w:r>
    </w:p>
    <w:p w14:paraId="0C011F7C" w14:textId="16DF872D" w:rsidR="007B7BCF" w:rsidRDefault="001A5B03" w:rsidP="001A5B03">
      <w:pPr>
        <w:pStyle w:val="Heading1"/>
        <w:numPr>
          <w:ilvl w:val="0"/>
          <w:numId w:val="0"/>
        </w:numPr>
      </w:pPr>
      <w:bookmarkStart w:id="35" w:name="_Toc72714051"/>
      <w:bookmarkEnd w:id="8"/>
      <w:r>
        <w:lastRenderedPageBreak/>
        <w:t xml:space="preserve">6. </w:t>
      </w:r>
      <w:r w:rsidR="00336ACF">
        <w:t>Reference List</w:t>
      </w:r>
      <w:bookmarkEnd w:id="35"/>
    </w:p>
    <w:p w14:paraId="1DF2843D" w14:textId="5C515998" w:rsidR="00CA1DAA" w:rsidRDefault="00257E93" w:rsidP="002E5974">
      <w:pPr>
        <w:pStyle w:val="EndNoteBibliography"/>
        <w:spacing w:after="0"/>
        <w:ind w:left="720" w:hanging="720"/>
        <w:jc w:val="left"/>
      </w:pPr>
      <w:r>
        <w:rPr>
          <w:lang w:eastAsia="en-ZA"/>
        </w:rPr>
        <w:fldChar w:fldCharType="begin"/>
      </w:r>
      <w:r>
        <w:rPr>
          <w:lang w:eastAsia="en-ZA"/>
        </w:rPr>
        <w:instrText xml:space="preserve"> ADDIN EN.REFLIST </w:instrText>
      </w:r>
      <w:r>
        <w:rPr>
          <w:lang w:eastAsia="en-ZA"/>
        </w:rPr>
        <w:fldChar w:fldCharType="separate"/>
      </w:r>
      <w:r w:rsidR="00CA1DAA" w:rsidRPr="00CA1DAA">
        <w:t xml:space="preserve">Alan Hevner, S. M., Jinsoo Park, Sudha Ram. (2004). Design Science Research in Information Systems. </w:t>
      </w:r>
      <w:hyperlink r:id="rId14" w:history="1">
        <w:r w:rsidR="00CA1DAA" w:rsidRPr="00CA1DAA">
          <w:rPr>
            <w:rStyle w:val="Hyperlink"/>
            <w:lang w:val="en-US"/>
          </w:rPr>
          <w:t>http://www3.cis.gsu.edu/vvaishnavi/9220Sp07/Documents/Hevner%20et%20al.%202004%20MISQ.pdf</w:t>
        </w:r>
      </w:hyperlink>
      <w:r w:rsidR="00CA1DAA" w:rsidRPr="00CA1DAA">
        <w:t xml:space="preserve"> </w:t>
      </w:r>
    </w:p>
    <w:p w14:paraId="37E7153B" w14:textId="77777777" w:rsidR="002E5974" w:rsidRPr="00CA1DAA" w:rsidRDefault="002E5974" w:rsidP="002E5974">
      <w:pPr>
        <w:pStyle w:val="EndNoteBibliography"/>
        <w:spacing w:after="0"/>
        <w:ind w:left="720" w:hanging="720"/>
        <w:jc w:val="left"/>
      </w:pPr>
    </w:p>
    <w:p w14:paraId="29DFFEC5" w14:textId="27A13373" w:rsidR="00CA1DAA" w:rsidRDefault="00CA1DAA" w:rsidP="002E5974">
      <w:pPr>
        <w:pStyle w:val="EndNoteBibliography"/>
        <w:spacing w:after="0"/>
        <w:ind w:left="720" w:hanging="720"/>
        <w:jc w:val="left"/>
      </w:pPr>
      <w:r w:rsidRPr="00CA1DAA">
        <w:t xml:space="preserve">Dean, B. A. (2018). THE INTERPRETIVIST AND THE LEARNER. </w:t>
      </w:r>
      <w:hyperlink r:id="rId15" w:history="1">
        <w:r w:rsidRPr="00CA1DAA">
          <w:rPr>
            <w:rStyle w:val="Hyperlink"/>
            <w:lang w:val="en-US"/>
          </w:rPr>
          <w:t>http://ijds.org/Volume13/IJDSv13p001-008Dean3944.pdf</w:t>
        </w:r>
      </w:hyperlink>
      <w:r w:rsidRPr="00CA1DAA">
        <w:t xml:space="preserve"> </w:t>
      </w:r>
    </w:p>
    <w:p w14:paraId="6E3F7DF8" w14:textId="77777777" w:rsidR="002E5974" w:rsidRPr="00CA1DAA" w:rsidRDefault="002E5974" w:rsidP="002E5974">
      <w:pPr>
        <w:pStyle w:val="EndNoteBibliography"/>
        <w:spacing w:after="0"/>
        <w:ind w:left="720" w:hanging="720"/>
        <w:jc w:val="left"/>
      </w:pPr>
    </w:p>
    <w:p w14:paraId="03028F59" w14:textId="14D07FF8" w:rsidR="00CA1DAA" w:rsidRDefault="00CA1DAA" w:rsidP="002E5974">
      <w:pPr>
        <w:pStyle w:val="EndNoteBibliography"/>
        <w:spacing w:after="0"/>
        <w:ind w:left="720" w:hanging="720"/>
        <w:jc w:val="left"/>
      </w:pPr>
      <w:r w:rsidRPr="00CA1DAA">
        <w:t xml:space="preserve">Dovleac, L. (2015). The role of new communication technologies in companies' sustainability. </w:t>
      </w:r>
      <w:r w:rsidRPr="00CA1DAA">
        <w:rPr>
          <w:i/>
        </w:rPr>
        <w:t>Bulletin of the Transilvania University of Brasov. Economic Sciences. Series V</w:t>
      </w:r>
      <w:r w:rsidRPr="00CA1DAA">
        <w:t>,</w:t>
      </w:r>
      <w:r w:rsidRPr="00CA1DAA">
        <w:rPr>
          <w:i/>
        </w:rPr>
        <w:t xml:space="preserve"> 8</w:t>
      </w:r>
      <w:r w:rsidRPr="00CA1DAA">
        <w:t xml:space="preserve">(1), 33. </w:t>
      </w:r>
    </w:p>
    <w:p w14:paraId="1DC9FDBA" w14:textId="77777777" w:rsidR="002E5974" w:rsidRPr="00CA1DAA" w:rsidRDefault="002E5974" w:rsidP="002E5974">
      <w:pPr>
        <w:pStyle w:val="EndNoteBibliography"/>
        <w:spacing w:after="0"/>
        <w:ind w:left="720" w:hanging="720"/>
        <w:jc w:val="left"/>
      </w:pPr>
    </w:p>
    <w:p w14:paraId="0D005F4C" w14:textId="691777A0" w:rsidR="00CA1DAA" w:rsidRDefault="00CA1DAA" w:rsidP="002E5974">
      <w:pPr>
        <w:pStyle w:val="EndNoteBibliography"/>
        <w:spacing w:after="0"/>
        <w:ind w:left="720" w:hanging="720"/>
        <w:jc w:val="left"/>
      </w:pPr>
      <w:r w:rsidRPr="00CA1DAA">
        <w:t xml:space="preserve">Duke, N. K., &amp; Mallette, M. H. (2011). </w:t>
      </w:r>
      <w:r w:rsidRPr="00CA1DAA">
        <w:rPr>
          <w:i/>
        </w:rPr>
        <w:t>Literacy research methodologies</w:t>
      </w:r>
      <w:r w:rsidRPr="00CA1DAA">
        <w:t xml:space="preserve">. Guilford Press. </w:t>
      </w:r>
    </w:p>
    <w:p w14:paraId="445511A9" w14:textId="77777777" w:rsidR="002E5974" w:rsidRPr="00CA1DAA" w:rsidRDefault="002E5974" w:rsidP="002E5974">
      <w:pPr>
        <w:pStyle w:val="EndNoteBibliography"/>
        <w:spacing w:after="0"/>
        <w:ind w:left="720" w:hanging="720"/>
        <w:jc w:val="left"/>
      </w:pPr>
    </w:p>
    <w:p w14:paraId="655CD07F" w14:textId="0E9366C0" w:rsidR="00CA1DAA" w:rsidRDefault="00CA1DAA" w:rsidP="002E5974">
      <w:pPr>
        <w:pStyle w:val="EndNoteBibliography"/>
        <w:spacing w:after="0"/>
        <w:ind w:left="720" w:hanging="720"/>
        <w:jc w:val="left"/>
        <w:rPr>
          <w:rStyle w:val="Hyperlink"/>
          <w:lang w:val="en-US"/>
        </w:rPr>
      </w:pPr>
      <w:r w:rsidRPr="00CA1DAA">
        <w:t xml:space="preserve">Hoek, J. v. d. (2018). </w:t>
      </w:r>
      <w:r w:rsidRPr="00CA1DAA">
        <w:rPr>
          <w:i/>
        </w:rPr>
        <w:t>Pursuing a Full Agile Software Development Life Cycle</w:t>
      </w:r>
      <w:r w:rsidRPr="00CA1DAA">
        <w:t xml:space="preserve">. </w:t>
      </w:r>
      <w:hyperlink r:id="rId16" w:history="1">
        <w:r w:rsidRPr="00CA1DAA">
          <w:rPr>
            <w:rStyle w:val="Hyperlink"/>
            <w:lang w:val="en-US"/>
          </w:rPr>
          <w:t>https://www.mendix.com/blog/pursuing-a-full-agile-software-lifecycle/</w:t>
        </w:r>
      </w:hyperlink>
    </w:p>
    <w:p w14:paraId="47D98BDF" w14:textId="77777777" w:rsidR="002E5974" w:rsidRPr="00CA1DAA" w:rsidRDefault="002E5974" w:rsidP="002E5974">
      <w:pPr>
        <w:pStyle w:val="EndNoteBibliography"/>
        <w:spacing w:after="0"/>
        <w:ind w:left="720" w:hanging="720"/>
        <w:jc w:val="left"/>
      </w:pPr>
    </w:p>
    <w:p w14:paraId="0C8FB497" w14:textId="7FD7C5B8" w:rsidR="00CA1DAA" w:rsidRDefault="00CA1DAA" w:rsidP="002E5974">
      <w:pPr>
        <w:pStyle w:val="EndNoteBibliography"/>
        <w:spacing w:after="0"/>
        <w:ind w:left="720" w:hanging="720"/>
        <w:jc w:val="left"/>
      </w:pPr>
      <w:r w:rsidRPr="00CA1DAA">
        <w:t xml:space="preserve">Insights, E. (2019). What are research objectives? </w:t>
      </w:r>
      <w:hyperlink r:id="rId17" w:history="1">
        <w:r w:rsidRPr="00CA1DAA">
          <w:rPr>
            <w:rStyle w:val="Hyperlink"/>
            <w:lang w:val="en-US"/>
          </w:rPr>
          <w:t>https://www.editage.com/insights/what-is-research-objective</w:t>
        </w:r>
      </w:hyperlink>
      <w:r w:rsidRPr="00CA1DAA">
        <w:t xml:space="preserve"> </w:t>
      </w:r>
    </w:p>
    <w:p w14:paraId="13C930A3" w14:textId="77777777" w:rsidR="002E5974" w:rsidRPr="00CA1DAA" w:rsidRDefault="002E5974" w:rsidP="002E5974">
      <w:pPr>
        <w:pStyle w:val="EndNoteBibliography"/>
        <w:spacing w:after="0"/>
        <w:ind w:left="720" w:hanging="720"/>
        <w:jc w:val="left"/>
      </w:pPr>
    </w:p>
    <w:p w14:paraId="773ED99D" w14:textId="285B9C62" w:rsidR="00CA1DAA" w:rsidRDefault="00CA1DAA" w:rsidP="002E5974">
      <w:pPr>
        <w:pStyle w:val="EndNoteBibliography"/>
        <w:spacing w:after="0"/>
        <w:ind w:left="720" w:hanging="720"/>
        <w:jc w:val="left"/>
      </w:pPr>
      <w:r w:rsidRPr="00CA1DAA">
        <w:t xml:space="preserve">Ken Peffers, M. R., Tuure Tuunanen and Reza Vaezi. (2008). Design Science Research Evaluation. </w:t>
      </w:r>
      <w:hyperlink r:id="rId18" w:history="1">
        <w:r w:rsidRPr="00CA1DAA">
          <w:rPr>
            <w:rStyle w:val="Hyperlink"/>
            <w:lang w:val="en-US"/>
          </w:rPr>
          <w:t>http://www.sirel.fi/ttt/Downloads/Peffers%20et%20al%20DSR%20Evaluation.pdf</w:t>
        </w:r>
      </w:hyperlink>
      <w:r w:rsidRPr="00CA1DAA">
        <w:t xml:space="preserve"> </w:t>
      </w:r>
    </w:p>
    <w:p w14:paraId="5D8B13CC" w14:textId="77777777" w:rsidR="002E5974" w:rsidRPr="00CA1DAA" w:rsidRDefault="002E5974" w:rsidP="002E5974">
      <w:pPr>
        <w:pStyle w:val="EndNoteBibliography"/>
        <w:spacing w:after="0"/>
        <w:ind w:left="720" w:hanging="720"/>
        <w:jc w:val="left"/>
      </w:pPr>
    </w:p>
    <w:p w14:paraId="46562853" w14:textId="3B835BCA" w:rsidR="00CA1DAA" w:rsidRDefault="00CA1DAA" w:rsidP="002E5974">
      <w:pPr>
        <w:pStyle w:val="EndNoteBibliography"/>
        <w:spacing w:after="0"/>
        <w:ind w:left="720" w:hanging="720"/>
        <w:jc w:val="left"/>
      </w:pPr>
      <w:r w:rsidRPr="00CA1DAA">
        <w:t xml:space="preserve">Kumar, G., &amp; Bhatia, P. K. (2012). Impact of agile methodology on software development process. </w:t>
      </w:r>
      <w:r w:rsidRPr="00CA1DAA">
        <w:rPr>
          <w:i/>
        </w:rPr>
        <w:t>International Journal of Computer Technology and Electronics Engineering (IJCTEE)</w:t>
      </w:r>
      <w:r w:rsidRPr="00CA1DAA">
        <w:t>,</w:t>
      </w:r>
      <w:r w:rsidRPr="00CA1DAA">
        <w:rPr>
          <w:i/>
        </w:rPr>
        <w:t xml:space="preserve"> 2</w:t>
      </w:r>
      <w:r w:rsidRPr="00CA1DAA">
        <w:t xml:space="preserve">(4), 46-50. </w:t>
      </w:r>
    </w:p>
    <w:p w14:paraId="396536B1" w14:textId="77777777" w:rsidR="002E5974" w:rsidRPr="00CA1DAA" w:rsidRDefault="002E5974" w:rsidP="002E5974">
      <w:pPr>
        <w:pStyle w:val="EndNoteBibliography"/>
        <w:spacing w:after="0"/>
        <w:ind w:left="720" w:hanging="720"/>
        <w:jc w:val="left"/>
      </w:pPr>
    </w:p>
    <w:p w14:paraId="0BB60838" w14:textId="7AEFE3C3" w:rsidR="00CA1DAA" w:rsidRDefault="00CA1DAA" w:rsidP="002E5974">
      <w:pPr>
        <w:pStyle w:val="EndNoteBibliography"/>
        <w:spacing w:after="0"/>
        <w:ind w:left="720" w:hanging="720"/>
        <w:jc w:val="left"/>
      </w:pPr>
      <w:r w:rsidRPr="00CA1DAA">
        <w:t xml:space="preserve">Laurillard, D. (2013). </w:t>
      </w:r>
      <w:r w:rsidRPr="00CA1DAA">
        <w:rPr>
          <w:i/>
        </w:rPr>
        <w:t>Teaching as a design science: Building pedagogical patterns for learning and technology</w:t>
      </w:r>
      <w:r w:rsidRPr="00CA1DAA">
        <w:t xml:space="preserve">. Routledge. </w:t>
      </w:r>
    </w:p>
    <w:p w14:paraId="6001AA45" w14:textId="77777777" w:rsidR="002E5974" w:rsidRPr="00CA1DAA" w:rsidRDefault="002E5974" w:rsidP="002E5974">
      <w:pPr>
        <w:pStyle w:val="EndNoteBibliography"/>
        <w:spacing w:after="0"/>
        <w:ind w:left="720" w:hanging="720"/>
        <w:jc w:val="left"/>
      </w:pPr>
    </w:p>
    <w:p w14:paraId="215609FD" w14:textId="0367F7FD" w:rsidR="00CA1DAA" w:rsidRDefault="00CA1DAA" w:rsidP="002E5974">
      <w:pPr>
        <w:pStyle w:val="EndNoteBibliography"/>
        <w:spacing w:after="0"/>
        <w:ind w:left="720" w:hanging="720"/>
        <w:jc w:val="left"/>
      </w:pPr>
      <w:r w:rsidRPr="00CA1DAA">
        <w:t xml:space="preserve">Lindner, C. C., &amp; Rodger, C. A. (2017). </w:t>
      </w:r>
      <w:r w:rsidRPr="00CA1DAA">
        <w:rPr>
          <w:i/>
        </w:rPr>
        <w:t>Design theory</w:t>
      </w:r>
      <w:r w:rsidRPr="00CA1DAA">
        <w:t xml:space="preserve">. CRC press. </w:t>
      </w:r>
    </w:p>
    <w:p w14:paraId="46A14DAC" w14:textId="77777777" w:rsidR="002E5974" w:rsidRPr="00CA1DAA" w:rsidRDefault="002E5974" w:rsidP="002E5974">
      <w:pPr>
        <w:pStyle w:val="EndNoteBibliography"/>
        <w:spacing w:after="0"/>
        <w:ind w:left="720" w:hanging="720"/>
        <w:jc w:val="left"/>
      </w:pPr>
    </w:p>
    <w:p w14:paraId="6AF87F5D" w14:textId="3AEE11C7" w:rsidR="00CA1DAA" w:rsidRDefault="00CA1DAA" w:rsidP="002E5974">
      <w:pPr>
        <w:pStyle w:val="EndNoteBibliography"/>
        <w:spacing w:after="0"/>
        <w:ind w:left="720" w:hanging="720"/>
        <w:jc w:val="left"/>
      </w:pPr>
      <w:r w:rsidRPr="00CA1DAA">
        <w:t xml:space="preserve">Lochrie, S., Curran, R., &amp; O’Gorman, K. (2015). Qualitative data gathering techniques. </w:t>
      </w:r>
      <w:r w:rsidRPr="00CA1DAA">
        <w:rPr>
          <w:i/>
        </w:rPr>
        <w:t>Research Methods for Business and Management</w:t>
      </w:r>
      <w:r w:rsidRPr="00CA1DAA">
        <w:t xml:space="preserve">. </w:t>
      </w:r>
    </w:p>
    <w:p w14:paraId="5A2CCAAB" w14:textId="77777777" w:rsidR="002E5974" w:rsidRPr="00CA1DAA" w:rsidRDefault="002E5974" w:rsidP="002E5974">
      <w:pPr>
        <w:pStyle w:val="EndNoteBibliography"/>
        <w:spacing w:after="0"/>
        <w:ind w:left="720" w:hanging="720"/>
        <w:jc w:val="left"/>
      </w:pPr>
    </w:p>
    <w:p w14:paraId="4BE43111" w14:textId="352D9222" w:rsidR="00CA1DAA" w:rsidRDefault="00CA1DAA" w:rsidP="002E5974">
      <w:pPr>
        <w:pStyle w:val="EndNoteBibliography"/>
        <w:spacing w:after="0"/>
        <w:ind w:left="720" w:hanging="720"/>
        <w:jc w:val="left"/>
      </w:pPr>
      <w:r w:rsidRPr="00CA1DAA">
        <w:t xml:space="preserve">McGregor, S. L., &amp; Murnane, J. A. (2010). Paradigm, methodology and method: Intellectual integrity in consumer scholarship. </w:t>
      </w:r>
      <w:r w:rsidRPr="00CA1DAA">
        <w:rPr>
          <w:i/>
        </w:rPr>
        <w:t>International journal of consumer studies</w:t>
      </w:r>
      <w:r w:rsidRPr="00CA1DAA">
        <w:t>,</w:t>
      </w:r>
      <w:r w:rsidRPr="00CA1DAA">
        <w:rPr>
          <w:i/>
        </w:rPr>
        <w:t xml:space="preserve"> 34</w:t>
      </w:r>
      <w:r w:rsidRPr="00CA1DAA">
        <w:t xml:space="preserve">(4), 419-427. </w:t>
      </w:r>
    </w:p>
    <w:p w14:paraId="304BE33E" w14:textId="77777777" w:rsidR="002E5974" w:rsidRPr="00CA1DAA" w:rsidRDefault="002E5974" w:rsidP="002E5974">
      <w:pPr>
        <w:pStyle w:val="EndNoteBibliography"/>
        <w:spacing w:after="0"/>
        <w:ind w:left="720" w:hanging="720"/>
        <w:jc w:val="left"/>
      </w:pPr>
    </w:p>
    <w:p w14:paraId="721D676C" w14:textId="6A598089" w:rsidR="00CA1DAA" w:rsidRDefault="00CA1DAA" w:rsidP="002E5974">
      <w:pPr>
        <w:pStyle w:val="EndNoteBibliography"/>
        <w:spacing w:after="0"/>
        <w:ind w:left="720" w:hanging="720"/>
        <w:jc w:val="left"/>
      </w:pPr>
      <w:r w:rsidRPr="00CA1DAA">
        <w:t xml:space="preserve">Ntgrty. (2016). </w:t>
      </w:r>
      <w:r w:rsidRPr="00CA1DAA">
        <w:rPr>
          <w:i/>
        </w:rPr>
        <w:t>The research paradigms: Positivism</w:t>
      </w:r>
      <w:r w:rsidRPr="00CA1DAA">
        <w:t xml:space="preserve">. </w:t>
      </w:r>
      <w:hyperlink r:id="rId19" w:anchor=":~:text=The%20positivist%20paradigm%20of%20exploring,be%20the%20basis%20for%20science" w:history="1">
        <w:r w:rsidRPr="00CA1DAA">
          <w:rPr>
            <w:rStyle w:val="Hyperlink"/>
            <w:lang w:val="en-US"/>
          </w:rPr>
          <w:t>https://www.intgrty.co.za/2016/07/19/the-research-paradigms-positivism/#:~:text=The%20positivist%20paradigm%20of%20exploring,be%20the%20basis%20for%20science</w:t>
        </w:r>
      </w:hyperlink>
      <w:r w:rsidRPr="00CA1DAA">
        <w:t>.</w:t>
      </w:r>
    </w:p>
    <w:p w14:paraId="06A4FEC2" w14:textId="77777777" w:rsidR="002E5974" w:rsidRPr="00CA1DAA" w:rsidRDefault="002E5974" w:rsidP="002E5974">
      <w:pPr>
        <w:pStyle w:val="EndNoteBibliography"/>
        <w:spacing w:after="0"/>
        <w:ind w:left="720" w:hanging="720"/>
        <w:jc w:val="left"/>
      </w:pPr>
    </w:p>
    <w:p w14:paraId="54B6939B" w14:textId="02CE1D0A" w:rsidR="00CA1DAA" w:rsidRDefault="00CA1DAA" w:rsidP="002E5974">
      <w:pPr>
        <w:pStyle w:val="EndNoteBibliography"/>
        <w:spacing w:after="0"/>
        <w:ind w:left="720" w:hanging="720"/>
        <w:jc w:val="left"/>
      </w:pPr>
      <w:r w:rsidRPr="00CA1DAA">
        <w:t xml:space="preserve">Peffers, K., Tuunanen, T., Gengler, C. E., Rossi, M., Hui, W., Virtanen, V., &amp; Bragge, J. (2006). THE DESIGN SCIENCE RESEARCH PROCESS: AModel FOR PRODUCING AND PRESENTING INFORMATION SYSTEMS RESEARCH. First International Conference on Design Science Research in Information Systems and Technology, </w:t>
      </w:r>
    </w:p>
    <w:p w14:paraId="383CC3D4" w14:textId="77777777" w:rsidR="002E5974" w:rsidRPr="00CA1DAA" w:rsidRDefault="002E5974" w:rsidP="002E5974">
      <w:pPr>
        <w:pStyle w:val="EndNoteBibliography"/>
        <w:spacing w:after="0"/>
        <w:ind w:left="720" w:hanging="720"/>
        <w:jc w:val="left"/>
      </w:pPr>
    </w:p>
    <w:p w14:paraId="6000C97D" w14:textId="0E316287" w:rsidR="00CA1DAA" w:rsidRDefault="00CA1DAA" w:rsidP="002E5974">
      <w:pPr>
        <w:pStyle w:val="EndNoteBibliography"/>
        <w:spacing w:after="0"/>
        <w:ind w:left="720" w:hanging="720"/>
        <w:jc w:val="left"/>
      </w:pPr>
      <w:r w:rsidRPr="00CA1DAA">
        <w:t xml:space="preserve">Peffers, K. a. T., Tuure and Rothenberger, Marcus A. and Chatterjee, Samir. (2008). Peffers et al. (2008) A Design Science Research Methodology for Information Systems Research. </w:t>
      </w:r>
      <w:hyperlink r:id="rId20" w:history="1">
        <w:r w:rsidRPr="00CA1DAA">
          <w:rPr>
            <w:rStyle w:val="Hyperlink"/>
            <w:lang w:val="en-US"/>
          </w:rPr>
          <w:t>http://www.umfundi.barbourians.org/article/peffers2008design</w:t>
        </w:r>
      </w:hyperlink>
      <w:r w:rsidRPr="00CA1DAA">
        <w:t xml:space="preserve"> </w:t>
      </w:r>
    </w:p>
    <w:p w14:paraId="179D9C9A" w14:textId="77777777" w:rsidR="002E5974" w:rsidRPr="00CA1DAA" w:rsidRDefault="002E5974" w:rsidP="002E5974">
      <w:pPr>
        <w:pStyle w:val="EndNoteBibliography"/>
        <w:spacing w:after="0"/>
        <w:ind w:left="720" w:hanging="720"/>
        <w:jc w:val="left"/>
      </w:pPr>
    </w:p>
    <w:p w14:paraId="5A5B67DF" w14:textId="148D8555" w:rsidR="00CA1DAA" w:rsidRDefault="00CA1DAA" w:rsidP="002E5974">
      <w:pPr>
        <w:pStyle w:val="EndNoteBibliography"/>
        <w:spacing w:after="0"/>
        <w:ind w:left="720" w:hanging="720"/>
        <w:jc w:val="left"/>
      </w:pPr>
      <w:r w:rsidRPr="00CA1DAA">
        <w:t xml:space="preserve">Pello, R. (2018). Design science research — a short summary. </w:t>
      </w:r>
      <w:hyperlink r:id="rId21" w:history="1">
        <w:r w:rsidRPr="00CA1DAA">
          <w:rPr>
            <w:rStyle w:val="Hyperlink"/>
            <w:lang w:val="en-US"/>
          </w:rPr>
          <w:t>https://medium.com/@pello/design-science-research-a-summary-bb538a40f669</w:t>
        </w:r>
      </w:hyperlink>
      <w:r w:rsidRPr="00CA1DAA">
        <w:t xml:space="preserve"> </w:t>
      </w:r>
    </w:p>
    <w:p w14:paraId="1440C900" w14:textId="77777777" w:rsidR="002E5974" w:rsidRPr="00CA1DAA" w:rsidRDefault="002E5974" w:rsidP="002E5974">
      <w:pPr>
        <w:pStyle w:val="EndNoteBibliography"/>
        <w:spacing w:after="0"/>
        <w:ind w:left="720" w:hanging="720"/>
        <w:jc w:val="left"/>
      </w:pPr>
    </w:p>
    <w:p w14:paraId="200E026B" w14:textId="146BC48B" w:rsidR="00CA1DAA" w:rsidRDefault="00CA1DAA" w:rsidP="002E5974">
      <w:pPr>
        <w:pStyle w:val="EndNoteBibliography"/>
        <w:spacing w:after="0"/>
        <w:ind w:left="720" w:hanging="720"/>
        <w:jc w:val="left"/>
      </w:pPr>
      <w:r w:rsidRPr="00CA1DAA">
        <w:t xml:space="preserve">Roller, L. (2015). </w:t>
      </w:r>
      <w:r w:rsidRPr="00CA1DAA">
        <w:rPr>
          <w:i/>
        </w:rPr>
        <w:t>ETHICAL CONSIDERATIONS IN CASE-CENTERED QUALITATIVE RESEARCH</w:t>
      </w:r>
      <w:r w:rsidRPr="00CA1DAA">
        <w:t xml:space="preserve">. </w:t>
      </w:r>
      <w:hyperlink r:id="rId22" w:history="1">
        <w:r w:rsidRPr="00CA1DAA">
          <w:rPr>
            <w:rStyle w:val="Hyperlink"/>
            <w:lang w:val="en-US"/>
          </w:rPr>
          <w:t>https://researchdesignreview.com/2016/06/16/ethical-considerations-in-case-centered-qualitative-research/</w:t>
        </w:r>
      </w:hyperlink>
      <w:r w:rsidRPr="00CA1DAA">
        <w:t xml:space="preserve"> </w:t>
      </w:r>
    </w:p>
    <w:p w14:paraId="055FBD2D" w14:textId="77777777" w:rsidR="002E5974" w:rsidRPr="00CA1DAA" w:rsidRDefault="002E5974" w:rsidP="002E5974">
      <w:pPr>
        <w:pStyle w:val="EndNoteBibliography"/>
        <w:spacing w:after="0"/>
        <w:ind w:left="720" w:hanging="720"/>
        <w:jc w:val="left"/>
      </w:pPr>
    </w:p>
    <w:p w14:paraId="3D34E7D5" w14:textId="44E90F0F" w:rsidR="00CA1DAA" w:rsidRDefault="00CA1DAA" w:rsidP="002E5974">
      <w:pPr>
        <w:pStyle w:val="EndNoteBibliography"/>
        <w:spacing w:after="0"/>
        <w:ind w:left="720" w:hanging="720"/>
        <w:jc w:val="left"/>
      </w:pPr>
      <w:r w:rsidRPr="00CA1DAA">
        <w:t xml:space="preserve">Roman, V. (2018). Agile Methodology: Revolutionizing Project Management. </w:t>
      </w:r>
      <w:hyperlink r:id="rId23" w:history="1">
        <w:r w:rsidRPr="00CA1DAA">
          <w:rPr>
            <w:rStyle w:val="Hyperlink"/>
            <w:lang w:val="en-US"/>
          </w:rPr>
          <w:t>https://rromanss23.medium.com/agile-methedology-revolutionizing-project-management-91636775191d</w:t>
        </w:r>
      </w:hyperlink>
      <w:r w:rsidRPr="00CA1DAA">
        <w:t xml:space="preserve"> </w:t>
      </w:r>
    </w:p>
    <w:p w14:paraId="3BF396A1" w14:textId="77777777" w:rsidR="002E5974" w:rsidRPr="00CA1DAA" w:rsidRDefault="002E5974" w:rsidP="002E5974">
      <w:pPr>
        <w:pStyle w:val="EndNoteBibliography"/>
        <w:spacing w:after="0"/>
        <w:ind w:left="720" w:hanging="720"/>
        <w:jc w:val="left"/>
      </w:pPr>
    </w:p>
    <w:p w14:paraId="0389A61C" w14:textId="0AE672B6" w:rsidR="00CA1DAA" w:rsidRDefault="00CA1DAA" w:rsidP="002E5974">
      <w:pPr>
        <w:pStyle w:val="EndNoteBibliography"/>
        <w:spacing w:after="0"/>
        <w:ind w:left="720" w:hanging="720"/>
        <w:jc w:val="left"/>
      </w:pPr>
      <w:r w:rsidRPr="00CA1DAA">
        <w:t xml:space="preserve">Sahifa. (2017). What is a Research Paradigm? </w:t>
      </w:r>
      <w:hyperlink r:id="rId24" w:anchor=":~:text=What%20is%20a%20Research%20Paradigm%3F%201%20Definition.%20A,and%20Interpretivism.%20...%204%20References.%20...%205%20Comments" w:history="1">
        <w:r w:rsidRPr="00CA1DAA">
          <w:rPr>
            <w:rStyle w:val="Hyperlink"/>
            <w:lang w:val="en-US"/>
          </w:rPr>
          <w:t>http://readingcraze.com/index.php/what-is-a-research-paradigm/#:~:text=What%20is%20a%20Research%20Paradigm%3F%201%20Definition.%20A,and%20Interpretivism.%20...%204%20References.%20...%205%20Comments</w:t>
        </w:r>
      </w:hyperlink>
      <w:r w:rsidRPr="00CA1DAA">
        <w:t xml:space="preserve"> </w:t>
      </w:r>
    </w:p>
    <w:p w14:paraId="45CB69E3" w14:textId="77777777" w:rsidR="002E5974" w:rsidRPr="00CA1DAA" w:rsidRDefault="002E5974" w:rsidP="002E5974">
      <w:pPr>
        <w:pStyle w:val="EndNoteBibliography"/>
        <w:spacing w:after="0"/>
        <w:ind w:left="720" w:hanging="720"/>
        <w:jc w:val="left"/>
      </w:pPr>
    </w:p>
    <w:p w14:paraId="02694D7D" w14:textId="27AA0507" w:rsidR="00CA1DAA" w:rsidRDefault="00CA1DAA" w:rsidP="002E5974">
      <w:pPr>
        <w:pStyle w:val="EndNoteBibliography"/>
        <w:spacing w:after="0"/>
        <w:ind w:left="720" w:hanging="720"/>
        <w:jc w:val="left"/>
        <w:rPr>
          <w:rStyle w:val="Hyperlink"/>
          <w:lang w:val="en-US"/>
        </w:rPr>
      </w:pPr>
      <w:r w:rsidRPr="00CA1DAA">
        <w:t xml:space="preserve">Schrader, J. (2018, 30 July). </w:t>
      </w:r>
      <w:r w:rsidRPr="00CA1DAA">
        <w:rPr>
          <w:i/>
        </w:rPr>
        <w:t>How Your Cell Phone Habits Impact Your Productivity</w:t>
      </w:r>
      <w:r w:rsidRPr="00CA1DAA">
        <w:t xml:space="preserve">. </w:t>
      </w:r>
      <w:hyperlink r:id="rId25" w:history="1">
        <w:r w:rsidRPr="00CA1DAA">
          <w:rPr>
            <w:rStyle w:val="Hyperlink"/>
            <w:lang w:val="en-US"/>
          </w:rPr>
          <w:t>https://www.psychologytoday.com/us/blog/why-bad-looks-good/201807/how-your-cell-phone-habits-impact-your-productivity</w:t>
        </w:r>
      </w:hyperlink>
    </w:p>
    <w:p w14:paraId="408FB609" w14:textId="77777777" w:rsidR="002E5974" w:rsidRPr="00CA1DAA" w:rsidRDefault="002E5974" w:rsidP="002E5974">
      <w:pPr>
        <w:pStyle w:val="EndNoteBibliography"/>
        <w:spacing w:after="0"/>
        <w:ind w:left="720" w:hanging="720"/>
        <w:jc w:val="left"/>
      </w:pPr>
    </w:p>
    <w:p w14:paraId="365756EC" w14:textId="77777777" w:rsidR="00CA1DAA" w:rsidRPr="00CA1DAA" w:rsidRDefault="00CA1DAA" w:rsidP="002E5974">
      <w:pPr>
        <w:pStyle w:val="EndNoteBibliography"/>
        <w:spacing w:after="0"/>
        <w:ind w:left="720" w:hanging="720"/>
        <w:jc w:val="left"/>
      </w:pPr>
      <w:r w:rsidRPr="00CA1DAA">
        <w:t xml:space="preserve">Strauss, A., &amp; Corbin, J. (1990). </w:t>
      </w:r>
      <w:r w:rsidRPr="00CA1DAA">
        <w:rPr>
          <w:i/>
        </w:rPr>
        <w:t>Basics of qualitative research</w:t>
      </w:r>
      <w:r w:rsidRPr="00CA1DAA">
        <w:t xml:space="preserve">. Sage publications. </w:t>
      </w:r>
    </w:p>
    <w:p w14:paraId="3096E69C" w14:textId="64473E99" w:rsidR="00CA1DAA" w:rsidRDefault="00CA1DAA" w:rsidP="002E5974">
      <w:pPr>
        <w:pStyle w:val="EndNoteBibliography"/>
        <w:spacing w:after="0"/>
        <w:ind w:left="720" w:hanging="720"/>
        <w:jc w:val="left"/>
      </w:pPr>
      <w:r w:rsidRPr="00CA1DAA">
        <w:t xml:space="preserve">T. Grandon Gill, A. R. H. (2013). A Fitness-Utility Model for Design Science Research. </w:t>
      </w:r>
      <w:hyperlink r:id="rId26" w:history="1">
        <w:r w:rsidRPr="00CA1DAA">
          <w:rPr>
            <w:rStyle w:val="Hyperlink"/>
            <w:lang w:val="en-US"/>
          </w:rPr>
          <w:t>https://www.grandongill.com/publications/GillHevner-ACM-TMIS-Fitness-2013.pdf</w:t>
        </w:r>
      </w:hyperlink>
      <w:r w:rsidRPr="00CA1DAA">
        <w:t xml:space="preserve"> </w:t>
      </w:r>
    </w:p>
    <w:p w14:paraId="1C3970CA" w14:textId="77777777" w:rsidR="002E5974" w:rsidRPr="00CA1DAA" w:rsidRDefault="002E5974" w:rsidP="002E5974">
      <w:pPr>
        <w:pStyle w:val="EndNoteBibliography"/>
        <w:spacing w:after="0"/>
        <w:ind w:left="720" w:hanging="720"/>
        <w:jc w:val="left"/>
      </w:pPr>
    </w:p>
    <w:p w14:paraId="7B9F0FC4" w14:textId="62A8BCDD" w:rsidR="00CA1DAA" w:rsidRDefault="00CA1DAA" w:rsidP="002E5974">
      <w:pPr>
        <w:pStyle w:val="EndNoteBibliography"/>
        <w:spacing w:after="0"/>
        <w:ind w:left="720" w:hanging="720"/>
        <w:jc w:val="left"/>
      </w:pPr>
      <w:r w:rsidRPr="00CA1DAA">
        <w:t xml:space="preserve">Takeda, H., Veerkamp, P., &amp; Yoshikawa, H. (1990). Modeling design process. </w:t>
      </w:r>
      <w:r w:rsidRPr="00CA1DAA">
        <w:rPr>
          <w:i/>
        </w:rPr>
        <w:t>AI magazine</w:t>
      </w:r>
      <w:r w:rsidRPr="00CA1DAA">
        <w:t>,</w:t>
      </w:r>
      <w:r w:rsidRPr="00CA1DAA">
        <w:rPr>
          <w:i/>
        </w:rPr>
        <w:t xml:space="preserve"> 11</w:t>
      </w:r>
      <w:r w:rsidRPr="00CA1DAA">
        <w:t xml:space="preserve">(4), 37-37. </w:t>
      </w:r>
    </w:p>
    <w:p w14:paraId="7E624F0F" w14:textId="77777777" w:rsidR="002E5974" w:rsidRPr="00CA1DAA" w:rsidRDefault="002E5974" w:rsidP="002E5974">
      <w:pPr>
        <w:pStyle w:val="EndNoteBibliography"/>
        <w:spacing w:after="0"/>
        <w:ind w:left="720" w:hanging="720"/>
        <w:jc w:val="left"/>
      </w:pPr>
    </w:p>
    <w:p w14:paraId="53DB06B4" w14:textId="1C7FFE6B" w:rsidR="00CA1DAA" w:rsidRDefault="00CA1DAA" w:rsidP="002E5974">
      <w:pPr>
        <w:pStyle w:val="EndNoteBibliography"/>
        <w:spacing w:after="0"/>
        <w:ind w:left="720" w:hanging="720"/>
        <w:jc w:val="left"/>
      </w:pPr>
      <w:r w:rsidRPr="00CA1DAA">
        <w:t xml:space="preserve">Vijay Vaishnavi, B. K., and Stacie Petter. (2004). DESIGN SCIENCE RESEARCH IN INFORMATION SYSTEMS. 62. </w:t>
      </w:r>
      <w:hyperlink r:id="rId27" w:history="1">
        <w:r w:rsidRPr="00CA1DAA">
          <w:rPr>
            <w:rStyle w:val="Hyperlink"/>
            <w:lang w:val="en-US"/>
          </w:rPr>
          <w:t>http://desrist.org/design-research-in-information-systems/</w:t>
        </w:r>
      </w:hyperlink>
      <w:r w:rsidRPr="00CA1DAA">
        <w:t xml:space="preserve"> </w:t>
      </w:r>
    </w:p>
    <w:p w14:paraId="75500E08" w14:textId="77777777" w:rsidR="002E5974" w:rsidRPr="00CA1DAA" w:rsidRDefault="002E5974" w:rsidP="002E5974">
      <w:pPr>
        <w:pStyle w:val="EndNoteBibliography"/>
        <w:spacing w:after="0"/>
        <w:ind w:left="720" w:hanging="720"/>
        <w:jc w:val="left"/>
      </w:pPr>
    </w:p>
    <w:p w14:paraId="2DBF7986" w14:textId="1B374DD5" w:rsidR="00CA1DAA" w:rsidRDefault="00CA1DAA" w:rsidP="002E5974">
      <w:pPr>
        <w:pStyle w:val="EndNoteBibliography"/>
        <w:spacing w:after="0"/>
        <w:ind w:left="720" w:hanging="720"/>
        <w:jc w:val="left"/>
        <w:rPr>
          <w:rStyle w:val="Hyperlink"/>
          <w:lang w:val="en-US"/>
        </w:rPr>
      </w:pPr>
      <w:r w:rsidRPr="00CA1DAA">
        <w:t xml:space="preserve">Vivek. (2018, 14 October). </w:t>
      </w:r>
      <w:r w:rsidRPr="00CA1DAA">
        <w:rPr>
          <w:i/>
        </w:rPr>
        <w:t>7 advantages of using Vue.JS | The Progressive Framewor</w:t>
      </w:r>
      <w:r w:rsidRPr="00CA1DAA">
        <w:t xml:space="preserve">. </w:t>
      </w:r>
      <w:hyperlink r:id="rId28" w:anchor=":~:text=%207%20advantages%20of%20using%20Vue.JS%20%7C%20The,popular%20among%20the%20web%20developers%20because...%20More%20" w:history="1">
        <w:r w:rsidRPr="00CA1DAA">
          <w:rPr>
            <w:rStyle w:val="Hyperlink"/>
            <w:lang w:val="en-US"/>
          </w:rPr>
          <w:t>https://www.inkoop.io/blog/7-advantages-of-using-vue-</w:t>
        </w:r>
        <w:r w:rsidRPr="00CA1DAA">
          <w:rPr>
            <w:rStyle w:val="Hyperlink"/>
            <w:lang w:val="en-US"/>
          </w:rPr>
          <w:lastRenderedPageBreak/>
          <w:t>js/#:~:text=%207%20advantages%20of%20using%20Vue.JS%20%7C%20The,popular%20among%20the%20web%20developers%20because...%20More%20</w:t>
        </w:r>
      </w:hyperlink>
    </w:p>
    <w:p w14:paraId="33B1A0D9" w14:textId="77777777" w:rsidR="002E5974" w:rsidRPr="00CA1DAA" w:rsidRDefault="002E5974" w:rsidP="002E5974">
      <w:pPr>
        <w:pStyle w:val="EndNoteBibliography"/>
        <w:spacing w:after="0"/>
        <w:ind w:left="720" w:hanging="720"/>
        <w:jc w:val="left"/>
      </w:pPr>
    </w:p>
    <w:p w14:paraId="66642A84" w14:textId="40746EB6" w:rsidR="00CA1DAA" w:rsidRDefault="00CA1DAA" w:rsidP="002E5974">
      <w:pPr>
        <w:pStyle w:val="EndNoteBibliography"/>
        <w:spacing w:after="0"/>
        <w:ind w:left="720" w:hanging="720"/>
        <w:jc w:val="left"/>
      </w:pPr>
      <w:r w:rsidRPr="00CA1DAA">
        <w:t xml:space="preserve">Vosloo, J. (2014). Research design and methodology. </w:t>
      </w:r>
      <w:hyperlink r:id="rId29" w:history="1">
        <w:r w:rsidRPr="00CA1DAA">
          <w:rPr>
            <w:rStyle w:val="Hyperlink"/>
            <w:lang w:val="en-US"/>
          </w:rPr>
          <w:t>http://dspace.nwu.ac.za/bitstream/handle/10394/12269/Vosloo_JJ_Chapter_5.pdf?sequence</w:t>
        </w:r>
      </w:hyperlink>
      <w:r w:rsidRPr="00CA1DAA">
        <w:t xml:space="preserve">= </w:t>
      </w:r>
    </w:p>
    <w:p w14:paraId="4DC819B4" w14:textId="77777777" w:rsidR="002E5974" w:rsidRPr="00CA1DAA" w:rsidRDefault="002E5974" w:rsidP="002E5974">
      <w:pPr>
        <w:pStyle w:val="EndNoteBibliography"/>
        <w:spacing w:after="0"/>
        <w:ind w:left="720" w:hanging="720"/>
        <w:jc w:val="left"/>
      </w:pPr>
    </w:p>
    <w:p w14:paraId="5D8E888F" w14:textId="77777777" w:rsidR="00CA1DAA" w:rsidRPr="00CA1DAA" w:rsidRDefault="00CA1DAA" w:rsidP="002E5974">
      <w:pPr>
        <w:pStyle w:val="EndNoteBibliography"/>
        <w:ind w:left="720" w:hanging="720"/>
        <w:jc w:val="left"/>
      </w:pPr>
      <w:r w:rsidRPr="00CA1DAA">
        <w:t xml:space="preserve">Wieringa, R. J. (2014). </w:t>
      </w:r>
      <w:r w:rsidRPr="00CA1DAA">
        <w:rPr>
          <w:i/>
        </w:rPr>
        <w:t>Design science methodology for information systems and software engineering</w:t>
      </w:r>
      <w:r w:rsidRPr="00CA1DAA">
        <w:t xml:space="preserve">. Springer. </w:t>
      </w:r>
    </w:p>
    <w:p w14:paraId="61DBB9EE" w14:textId="7397E9EF" w:rsidR="007B7BCF" w:rsidRDefault="00257E93" w:rsidP="002E5974">
      <w:pPr>
        <w:jc w:val="left"/>
        <w:rPr>
          <w:lang w:eastAsia="en-ZA"/>
        </w:rPr>
      </w:pPr>
      <w:r>
        <w:rPr>
          <w:lang w:eastAsia="en-ZA"/>
        </w:rPr>
        <w:fldChar w:fldCharType="end"/>
      </w:r>
    </w:p>
    <w:sectPr w:rsidR="007B7BCF">
      <w:footerReference w:type="default" r:id="rId30"/>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C0841" w14:textId="77777777" w:rsidR="00050942" w:rsidRDefault="00050942">
      <w:pPr>
        <w:spacing w:after="0"/>
      </w:pPr>
      <w:r>
        <w:separator/>
      </w:r>
    </w:p>
  </w:endnote>
  <w:endnote w:type="continuationSeparator" w:id="0">
    <w:p w14:paraId="12737E30" w14:textId="77777777" w:rsidR="00050942" w:rsidRDefault="000509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B467A" w14:textId="77777777" w:rsidR="00050942" w:rsidRDefault="00050942">
      <w:pPr>
        <w:spacing w:after="0"/>
      </w:pPr>
      <w:r>
        <w:separator/>
      </w:r>
    </w:p>
  </w:footnote>
  <w:footnote w:type="continuationSeparator" w:id="0">
    <w:p w14:paraId="51ECE41C" w14:textId="77777777" w:rsidR="00050942" w:rsidRDefault="0005094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086DB2" w:rsidRDefault="00086DB2">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086DB2" w:rsidRDefault="00086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09041E5D"/>
    <w:multiLevelType w:val="hybridMultilevel"/>
    <w:tmpl w:val="2C5AF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0013A67"/>
    <w:multiLevelType w:val="multilevel"/>
    <w:tmpl w:val="C506330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45577D2"/>
    <w:multiLevelType w:val="hybridMultilevel"/>
    <w:tmpl w:val="08ECAB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8F9592C"/>
    <w:multiLevelType w:val="hybridMultilevel"/>
    <w:tmpl w:val="4A38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E497098"/>
    <w:multiLevelType w:val="hybridMultilevel"/>
    <w:tmpl w:val="A2E47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2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DDD0E4D"/>
    <w:multiLevelType w:val="hybridMultilevel"/>
    <w:tmpl w:val="8878F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9"/>
  </w:num>
  <w:num w:numId="11">
    <w:abstractNumId w:val="23"/>
  </w:num>
  <w:num w:numId="12">
    <w:abstractNumId w:val="16"/>
  </w:num>
  <w:num w:numId="13">
    <w:abstractNumId w:val="18"/>
  </w:num>
  <w:num w:numId="14">
    <w:abstractNumId w:val="26"/>
  </w:num>
  <w:num w:numId="15">
    <w:abstractNumId w:val="14"/>
  </w:num>
  <w:num w:numId="16">
    <w:abstractNumId w:val="21"/>
  </w:num>
  <w:num w:numId="17">
    <w:abstractNumId w:val="29"/>
  </w:num>
  <w:num w:numId="18">
    <w:abstractNumId w:val="13"/>
  </w:num>
  <w:num w:numId="19">
    <w:abstractNumId w:val="11"/>
  </w:num>
  <w:num w:numId="20">
    <w:abstractNumId w:val="20"/>
  </w:num>
  <w:num w:numId="21">
    <w:abstractNumId w:val="19"/>
  </w:num>
  <w:num w:numId="22">
    <w:abstractNumId w:val="28"/>
  </w:num>
  <w:num w:numId="23">
    <w:abstractNumId w:val="24"/>
  </w:num>
  <w:num w:numId="24">
    <w:abstractNumId w:val="25"/>
  </w:num>
  <w:num w:numId="25">
    <w:abstractNumId w:val="12"/>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27"/>
  </w:num>
  <w:num w:numId="30">
    <w:abstractNumId w:val="15"/>
  </w:num>
  <w:num w:numId="31">
    <w:abstractNumId w:val="10"/>
  </w:num>
  <w:num w:numId="32">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4&lt;/item&gt;&lt;item&gt;7&lt;/item&gt;&lt;item&gt;8&lt;/item&gt;&lt;item&gt;10&lt;/item&gt;&lt;item&gt;16&lt;/item&gt;&lt;item&gt;28&lt;/item&gt;&lt;item&gt;30&lt;/item&gt;&lt;item&gt;49&lt;/item&gt;&lt;item&gt;51&lt;/item&gt;&lt;item&gt;53&lt;/item&gt;&lt;item&gt;54&lt;/item&gt;&lt;item&gt;55&lt;/item&gt;&lt;item&gt;56&lt;/item&gt;&lt;item&gt;57&lt;/item&gt;&lt;item&gt;58&lt;/item&gt;&lt;item&gt;59&lt;/item&gt;&lt;item&gt;60&lt;/item&gt;&lt;item&gt;61&lt;/item&gt;&lt;item&gt;62&lt;/item&gt;&lt;item&gt;63&lt;/item&gt;&lt;item&gt;64&lt;/item&gt;&lt;item&gt;65&lt;/item&gt;&lt;item&gt;66&lt;/item&gt;&lt;item&gt;68&lt;/item&gt;&lt;item&gt;69&lt;/item&gt;&lt;item&gt;70&lt;/item&gt;&lt;item&gt;71&lt;/item&gt;&lt;/record-ids&gt;&lt;/item&gt;&lt;/Libraries&gt;"/>
  </w:docVars>
  <w:rsids>
    <w:rsidRoot w:val="00B12844"/>
    <w:rsid w:val="00013945"/>
    <w:rsid w:val="000154A6"/>
    <w:rsid w:val="0001616B"/>
    <w:rsid w:val="000244F9"/>
    <w:rsid w:val="000275B0"/>
    <w:rsid w:val="00040152"/>
    <w:rsid w:val="000445A5"/>
    <w:rsid w:val="000457C7"/>
    <w:rsid w:val="00050942"/>
    <w:rsid w:val="00071332"/>
    <w:rsid w:val="0008306A"/>
    <w:rsid w:val="00086AA2"/>
    <w:rsid w:val="00086DB2"/>
    <w:rsid w:val="00086DBD"/>
    <w:rsid w:val="00090620"/>
    <w:rsid w:val="000947F1"/>
    <w:rsid w:val="00095ACD"/>
    <w:rsid w:val="000A0652"/>
    <w:rsid w:val="000C11D9"/>
    <w:rsid w:val="000D5FC1"/>
    <w:rsid w:val="000E2448"/>
    <w:rsid w:val="000E348E"/>
    <w:rsid w:val="000E444B"/>
    <w:rsid w:val="000F2BD0"/>
    <w:rsid w:val="000F33C8"/>
    <w:rsid w:val="000F796B"/>
    <w:rsid w:val="00101B05"/>
    <w:rsid w:val="0010265E"/>
    <w:rsid w:val="001030DE"/>
    <w:rsid w:val="001110D8"/>
    <w:rsid w:val="00113B8E"/>
    <w:rsid w:val="0011607E"/>
    <w:rsid w:val="00125C7E"/>
    <w:rsid w:val="0014581B"/>
    <w:rsid w:val="00147347"/>
    <w:rsid w:val="001516C7"/>
    <w:rsid w:val="001537B9"/>
    <w:rsid w:val="00157B24"/>
    <w:rsid w:val="00164EE6"/>
    <w:rsid w:val="00167EF6"/>
    <w:rsid w:val="001817BF"/>
    <w:rsid w:val="001856FD"/>
    <w:rsid w:val="00190ECE"/>
    <w:rsid w:val="00191A50"/>
    <w:rsid w:val="00193D37"/>
    <w:rsid w:val="001A34EE"/>
    <w:rsid w:val="001A5B03"/>
    <w:rsid w:val="001B4F6A"/>
    <w:rsid w:val="001C39B9"/>
    <w:rsid w:val="001E6107"/>
    <w:rsid w:val="001E791B"/>
    <w:rsid w:val="001F049D"/>
    <w:rsid w:val="001F496D"/>
    <w:rsid w:val="001F5A0C"/>
    <w:rsid w:val="001F5DE7"/>
    <w:rsid w:val="001F799C"/>
    <w:rsid w:val="00200024"/>
    <w:rsid w:val="00200B59"/>
    <w:rsid w:val="00205A27"/>
    <w:rsid w:val="00210869"/>
    <w:rsid w:val="00227AA5"/>
    <w:rsid w:val="0023180B"/>
    <w:rsid w:val="00233A74"/>
    <w:rsid w:val="00234048"/>
    <w:rsid w:val="002432A0"/>
    <w:rsid w:val="00244404"/>
    <w:rsid w:val="00244BAB"/>
    <w:rsid w:val="00257E93"/>
    <w:rsid w:val="002625AB"/>
    <w:rsid w:val="00290CC6"/>
    <w:rsid w:val="002947D1"/>
    <w:rsid w:val="002A7505"/>
    <w:rsid w:val="002A794A"/>
    <w:rsid w:val="002B24FE"/>
    <w:rsid w:val="002B6350"/>
    <w:rsid w:val="002C4389"/>
    <w:rsid w:val="002D1E3A"/>
    <w:rsid w:val="002E5974"/>
    <w:rsid w:val="002F49B0"/>
    <w:rsid w:val="002F5897"/>
    <w:rsid w:val="003263AE"/>
    <w:rsid w:val="0032650F"/>
    <w:rsid w:val="0033299B"/>
    <w:rsid w:val="0033601D"/>
    <w:rsid w:val="00336ACF"/>
    <w:rsid w:val="003427C3"/>
    <w:rsid w:val="00346FFE"/>
    <w:rsid w:val="00352184"/>
    <w:rsid w:val="00354959"/>
    <w:rsid w:val="003579B0"/>
    <w:rsid w:val="003605C4"/>
    <w:rsid w:val="003633B7"/>
    <w:rsid w:val="00363963"/>
    <w:rsid w:val="0037105C"/>
    <w:rsid w:val="00380FC8"/>
    <w:rsid w:val="00384EE1"/>
    <w:rsid w:val="00386F23"/>
    <w:rsid w:val="003A5D84"/>
    <w:rsid w:val="003A7386"/>
    <w:rsid w:val="003B10B0"/>
    <w:rsid w:val="003D7E66"/>
    <w:rsid w:val="00402AE9"/>
    <w:rsid w:val="004034A6"/>
    <w:rsid w:val="00403E4B"/>
    <w:rsid w:val="0041395D"/>
    <w:rsid w:val="00413CE6"/>
    <w:rsid w:val="004360B1"/>
    <w:rsid w:val="00440067"/>
    <w:rsid w:val="00441CF7"/>
    <w:rsid w:val="004461FE"/>
    <w:rsid w:val="00450739"/>
    <w:rsid w:val="00467152"/>
    <w:rsid w:val="004723E4"/>
    <w:rsid w:val="00474905"/>
    <w:rsid w:val="00477C34"/>
    <w:rsid w:val="004831C5"/>
    <w:rsid w:val="0048633C"/>
    <w:rsid w:val="00486D04"/>
    <w:rsid w:val="00491D08"/>
    <w:rsid w:val="004B0A12"/>
    <w:rsid w:val="004B14A5"/>
    <w:rsid w:val="004B1AEC"/>
    <w:rsid w:val="004C32CE"/>
    <w:rsid w:val="004C6F52"/>
    <w:rsid w:val="004D2378"/>
    <w:rsid w:val="004D3891"/>
    <w:rsid w:val="004D6EBA"/>
    <w:rsid w:val="004F21DD"/>
    <w:rsid w:val="004F38E8"/>
    <w:rsid w:val="004F5BAF"/>
    <w:rsid w:val="005013B6"/>
    <w:rsid w:val="005032FC"/>
    <w:rsid w:val="00507CC3"/>
    <w:rsid w:val="00515262"/>
    <w:rsid w:val="00515AC1"/>
    <w:rsid w:val="00516C88"/>
    <w:rsid w:val="00517915"/>
    <w:rsid w:val="00521CB4"/>
    <w:rsid w:val="0052422E"/>
    <w:rsid w:val="00531D20"/>
    <w:rsid w:val="00541C39"/>
    <w:rsid w:val="00560654"/>
    <w:rsid w:val="005617B8"/>
    <w:rsid w:val="0056757F"/>
    <w:rsid w:val="00571426"/>
    <w:rsid w:val="00583CC0"/>
    <w:rsid w:val="00595E7B"/>
    <w:rsid w:val="005A7326"/>
    <w:rsid w:val="005B6A8F"/>
    <w:rsid w:val="005C3981"/>
    <w:rsid w:val="005D3897"/>
    <w:rsid w:val="005E4664"/>
    <w:rsid w:val="005F2982"/>
    <w:rsid w:val="00603E80"/>
    <w:rsid w:val="00613F0B"/>
    <w:rsid w:val="00617ED0"/>
    <w:rsid w:val="006212B6"/>
    <w:rsid w:val="00622D47"/>
    <w:rsid w:val="0062722A"/>
    <w:rsid w:val="0064221F"/>
    <w:rsid w:val="006525CA"/>
    <w:rsid w:val="0065653A"/>
    <w:rsid w:val="00662C3A"/>
    <w:rsid w:val="00664C46"/>
    <w:rsid w:val="00673B42"/>
    <w:rsid w:val="00674F48"/>
    <w:rsid w:val="0067598B"/>
    <w:rsid w:val="00683A76"/>
    <w:rsid w:val="006947F3"/>
    <w:rsid w:val="006A03E8"/>
    <w:rsid w:val="006A2D22"/>
    <w:rsid w:val="006B5B24"/>
    <w:rsid w:val="006B7CC1"/>
    <w:rsid w:val="006C04F7"/>
    <w:rsid w:val="006C5611"/>
    <w:rsid w:val="006C6B83"/>
    <w:rsid w:val="006C717B"/>
    <w:rsid w:val="00711CEF"/>
    <w:rsid w:val="00712586"/>
    <w:rsid w:val="00714C3A"/>
    <w:rsid w:val="00721EA3"/>
    <w:rsid w:val="007245B0"/>
    <w:rsid w:val="00744E53"/>
    <w:rsid w:val="00756445"/>
    <w:rsid w:val="00762F1B"/>
    <w:rsid w:val="00771161"/>
    <w:rsid w:val="00776E91"/>
    <w:rsid w:val="00795D3C"/>
    <w:rsid w:val="007A63AF"/>
    <w:rsid w:val="007A63FA"/>
    <w:rsid w:val="007A66B7"/>
    <w:rsid w:val="007B15A0"/>
    <w:rsid w:val="007B421A"/>
    <w:rsid w:val="007B7BCF"/>
    <w:rsid w:val="007C5E66"/>
    <w:rsid w:val="007D46D2"/>
    <w:rsid w:val="007E6B46"/>
    <w:rsid w:val="007F523B"/>
    <w:rsid w:val="00815F08"/>
    <w:rsid w:val="00835534"/>
    <w:rsid w:val="0084080E"/>
    <w:rsid w:val="00852FA0"/>
    <w:rsid w:val="00861CC5"/>
    <w:rsid w:val="00863BDE"/>
    <w:rsid w:val="00866A58"/>
    <w:rsid w:val="00871290"/>
    <w:rsid w:val="0087691C"/>
    <w:rsid w:val="00877E4C"/>
    <w:rsid w:val="00890F5C"/>
    <w:rsid w:val="00896450"/>
    <w:rsid w:val="008A2C7F"/>
    <w:rsid w:val="008B0DDF"/>
    <w:rsid w:val="008B14D8"/>
    <w:rsid w:val="008B240A"/>
    <w:rsid w:val="008B2B63"/>
    <w:rsid w:val="008B53B2"/>
    <w:rsid w:val="008C100C"/>
    <w:rsid w:val="008C41D1"/>
    <w:rsid w:val="008F1758"/>
    <w:rsid w:val="0092114E"/>
    <w:rsid w:val="009212BD"/>
    <w:rsid w:val="009218D6"/>
    <w:rsid w:val="00931D48"/>
    <w:rsid w:val="009325B8"/>
    <w:rsid w:val="009330B7"/>
    <w:rsid w:val="00934FE8"/>
    <w:rsid w:val="00946230"/>
    <w:rsid w:val="00950DEE"/>
    <w:rsid w:val="0095269B"/>
    <w:rsid w:val="0095495B"/>
    <w:rsid w:val="00965777"/>
    <w:rsid w:val="00975D2C"/>
    <w:rsid w:val="00981AC1"/>
    <w:rsid w:val="0098425A"/>
    <w:rsid w:val="00987ABB"/>
    <w:rsid w:val="00995BA3"/>
    <w:rsid w:val="009964FD"/>
    <w:rsid w:val="009A421B"/>
    <w:rsid w:val="009A6158"/>
    <w:rsid w:val="009B4F33"/>
    <w:rsid w:val="009C1D8F"/>
    <w:rsid w:val="009C6944"/>
    <w:rsid w:val="009F0448"/>
    <w:rsid w:val="009F4940"/>
    <w:rsid w:val="00A03C83"/>
    <w:rsid w:val="00A177C1"/>
    <w:rsid w:val="00A21C9E"/>
    <w:rsid w:val="00A23419"/>
    <w:rsid w:val="00A315F0"/>
    <w:rsid w:val="00A324BE"/>
    <w:rsid w:val="00A3365E"/>
    <w:rsid w:val="00A34200"/>
    <w:rsid w:val="00A35E17"/>
    <w:rsid w:val="00A5083C"/>
    <w:rsid w:val="00A65B09"/>
    <w:rsid w:val="00A71230"/>
    <w:rsid w:val="00A73E41"/>
    <w:rsid w:val="00A76632"/>
    <w:rsid w:val="00A83ADD"/>
    <w:rsid w:val="00A85C68"/>
    <w:rsid w:val="00AA4D11"/>
    <w:rsid w:val="00AD2333"/>
    <w:rsid w:val="00AE1348"/>
    <w:rsid w:val="00AE3A99"/>
    <w:rsid w:val="00AF236A"/>
    <w:rsid w:val="00B015C7"/>
    <w:rsid w:val="00B0240A"/>
    <w:rsid w:val="00B12844"/>
    <w:rsid w:val="00B2599A"/>
    <w:rsid w:val="00B302B9"/>
    <w:rsid w:val="00B30F41"/>
    <w:rsid w:val="00B33DB6"/>
    <w:rsid w:val="00B34A99"/>
    <w:rsid w:val="00B351C0"/>
    <w:rsid w:val="00B35631"/>
    <w:rsid w:val="00B35DFE"/>
    <w:rsid w:val="00B36080"/>
    <w:rsid w:val="00B50EE3"/>
    <w:rsid w:val="00B51453"/>
    <w:rsid w:val="00B51510"/>
    <w:rsid w:val="00B622B0"/>
    <w:rsid w:val="00B916AC"/>
    <w:rsid w:val="00B972A0"/>
    <w:rsid w:val="00BA670E"/>
    <w:rsid w:val="00BB4752"/>
    <w:rsid w:val="00BC6EBC"/>
    <w:rsid w:val="00BE3D6D"/>
    <w:rsid w:val="00BF58A4"/>
    <w:rsid w:val="00C209BC"/>
    <w:rsid w:val="00C20DE2"/>
    <w:rsid w:val="00C36343"/>
    <w:rsid w:val="00C439B5"/>
    <w:rsid w:val="00C549B8"/>
    <w:rsid w:val="00C6078C"/>
    <w:rsid w:val="00C646BF"/>
    <w:rsid w:val="00C7461F"/>
    <w:rsid w:val="00C75465"/>
    <w:rsid w:val="00C816B5"/>
    <w:rsid w:val="00CA1DAA"/>
    <w:rsid w:val="00CB1734"/>
    <w:rsid w:val="00CC0489"/>
    <w:rsid w:val="00CC64E9"/>
    <w:rsid w:val="00CD2B94"/>
    <w:rsid w:val="00CD374E"/>
    <w:rsid w:val="00CE4D17"/>
    <w:rsid w:val="00CE5C72"/>
    <w:rsid w:val="00CF41B3"/>
    <w:rsid w:val="00D03B5F"/>
    <w:rsid w:val="00D131F4"/>
    <w:rsid w:val="00D214FB"/>
    <w:rsid w:val="00D37415"/>
    <w:rsid w:val="00D4141F"/>
    <w:rsid w:val="00D46FB6"/>
    <w:rsid w:val="00D47E6D"/>
    <w:rsid w:val="00D56974"/>
    <w:rsid w:val="00D65F7B"/>
    <w:rsid w:val="00D67F22"/>
    <w:rsid w:val="00D8274A"/>
    <w:rsid w:val="00D91236"/>
    <w:rsid w:val="00D96978"/>
    <w:rsid w:val="00DA255E"/>
    <w:rsid w:val="00DA688A"/>
    <w:rsid w:val="00DA790B"/>
    <w:rsid w:val="00DB4C44"/>
    <w:rsid w:val="00DB7AF8"/>
    <w:rsid w:val="00DE2068"/>
    <w:rsid w:val="00DF38DF"/>
    <w:rsid w:val="00E101FE"/>
    <w:rsid w:val="00E12EAB"/>
    <w:rsid w:val="00E266B8"/>
    <w:rsid w:val="00E30136"/>
    <w:rsid w:val="00E42492"/>
    <w:rsid w:val="00E440EF"/>
    <w:rsid w:val="00E564C4"/>
    <w:rsid w:val="00E63D93"/>
    <w:rsid w:val="00E66BD6"/>
    <w:rsid w:val="00E67312"/>
    <w:rsid w:val="00E73594"/>
    <w:rsid w:val="00E85FA5"/>
    <w:rsid w:val="00E90037"/>
    <w:rsid w:val="00E93F75"/>
    <w:rsid w:val="00E94220"/>
    <w:rsid w:val="00E954A1"/>
    <w:rsid w:val="00EA6B41"/>
    <w:rsid w:val="00EB1CE4"/>
    <w:rsid w:val="00EC0099"/>
    <w:rsid w:val="00EC1955"/>
    <w:rsid w:val="00EC1B6F"/>
    <w:rsid w:val="00EC6CD8"/>
    <w:rsid w:val="00EF4C72"/>
    <w:rsid w:val="00F05F89"/>
    <w:rsid w:val="00F10418"/>
    <w:rsid w:val="00F14E63"/>
    <w:rsid w:val="00F24E4B"/>
    <w:rsid w:val="00F317F9"/>
    <w:rsid w:val="00F322B4"/>
    <w:rsid w:val="00F44954"/>
    <w:rsid w:val="00F46999"/>
    <w:rsid w:val="00F4778A"/>
    <w:rsid w:val="00F55B03"/>
    <w:rsid w:val="00F56B49"/>
    <w:rsid w:val="00F657AD"/>
    <w:rsid w:val="00FA2BAE"/>
    <w:rsid w:val="00FB0098"/>
    <w:rsid w:val="00FB344B"/>
    <w:rsid w:val="00FB65E9"/>
    <w:rsid w:val="00FC2124"/>
    <w:rsid w:val="00FC5D02"/>
    <w:rsid w:val="00FD0427"/>
    <w:rsid w:val="00FD154C"/>
    <w:rsid w:val="00FD4C2D"/>
    <w:rsid w:val="00FD625E"/>
    <w:rsid w:val="00FE0375"/>
    <w:rsid w:val="00FF29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3A99"/>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25"/>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4"/>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32650F"/>
    <w:pPr>
      <w:keepNext/>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3"/>
      </w:numPr>
      <w:spacing w:before="120"/>
      <w:outlineLvl w:val="5"/>
    </w:pPr>
    <w:rPr>
      <w:bCs/>
      <w:szCs w:val="22"/>
    </w:rPr>
  </w:style>
  <w:style w:type="paragraph" w:styleId="Heading7">
    <w:name w:val="heading 7"/>
    <w:basedOn w:val="Normal"/>
    <w:next w:val="Normal"/>
    <w:semiHidden/>
    <w:qFormat/>
    <w:pPr>
      <w:keepNext/>
      <w:numPr>
        <w:ilvl w:val="6"/>
        <w:numId w:val="23"/>
      </w:numPr>
      <w:spacing w:before="120"/>
      <w:outlineLvl w:val="6"/>
    </w:pPr>
    <w:rPr>
      <w:szCs w:val="24"/>
    </w:rPr>
  </w:style>
  <w:style w:type="paragraph" w:styleId="Heading8">
    <w:name w:val="heading 8"/>
    <w:basedOn w:val="Normal"/>
    <w:next w:val="Normal"/>
    <w:semiHidden/>
    <w:qFormat/>
    <w:pPr>
      <w:keepNext/>
      <w:numPr>
        <w:ilvl w:val="7"/>
        <w:numId w:val="23"/>
      </w:numPr>
      <w:spacing w:before="120"/>
      <w:outlineLvl w:val="7"/>
    </w:pPr>
    <w:rPr>
      <w:iCs/>
      <w:szCs w:val="24"/>
    </w:rPr>
  </w:style>
  <w:style w:type="paragraph" w:styleId="Heading9">
    <w:name w:val="heading 9"/>
    <w:basedOn w:val="Normal"/>
    <w:next w:val="Normal"/>
    <w:semiHidden/>
    <w:qFormat/>
    <w:pPr>
      <w:keepNext/>
      <w:numPr>
        <w:ilvl w:val="8"/>
        <w:numId w:val="2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3"/>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4"/>
      </w:numPr>
    </w:pPr>
  </w:style>
  <w:style w:type="paragraph" w:customStyle="1" w:styleId="ListNumberBrackets2">
    <w:name w:val="List_Number_Brackets 2"/>
    <w:basedOn w:val="Normal"/>
    <w:semiHidden/>
    <w:pPr>
      <w:numPr>
        <w:numId w:val="15"/>
      </w:numPr>
    </w:pPr>
  </w:style>
  <w:style w:type="paragraph" w:customStyle="1" w:styleId="ListNumberBrackets3">
    <w:name w:val="List_Number_Brackets 3"/>
    <w:basedOn w:val="Normal"/>
    <w:semiHidden/>
    <w:pPr>
      <w:numPr>
        <w:numId w:val="16"/>
      </w:numPr>
    </w:pPr>
  </w:style>
  <w:style w:type="paragraph" w:customStyle="1" w:styleId="ListNumberBrackets4">
    <w:name w:val="List_Number_Brackets 4"/>
    <w:basedOn w:val="Normal"/>
    <w:semiHidden/>
    <w:pPr>
      <w:numPr>
        <w:numId w:val="17"/>
      </w:numPr>
    </w:pPr>
  </w:style>
  <w:style w:type="paragraph" w:customStyle="1" w:styleId="ListNumberBrackets5">
    <w:name w:val="List_Number_Brackets 5"/>
    <w:basedOn w:val="Normal"/>
    <w:semiHidden/>
    <w:pPr>
      <w:numPr>
        <w:numId w:val="18"/>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1"/>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2"/>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1"/>
      </w:numPr>
      <w:tabs>
        <w:tab w:val="left" w:pos="567"/>
      </w:tabs>
      <w:spacing w:line="240" w:lineRule="auto"/>
    </w:pPr>
  </w:style>
  <w:style w:type="paragraph" w:styleId="ListNumber2">
    <w:name w:val="List Number 2"/>
    <w:basedOn w:val="Normal"/>
    <w:semiHidden/>
    <w:pPr>
      <w:numPr>
        <w:numId w:val="6"/>
      </w:numPr>
      <w:contextualSpacing/>
    </w:pPr>
  </w:style>
  <w:style w:type="paragraph" w:styleId="ListNumber3">
    <w:name w:val="List Number 3"/>
    <w:basedOn w:val="Normal"/>
    <w:semiHidden/>
    <w:pPr>
      <w:numPr>
        <w:numId w:val="7"/>
      </w:numPr>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19"/>
      </w:numPr>
      <w:spacing w:line="240" w:lineRule="auto"/>
    </w:pPr>
  </w:style>
  <w:style w:type="paragraph" w:customStyle="1" w:styleId="ListNumberAlfabet">
    <w:name w:val="List Number Alfabet"/>
    <w:basedOn w:val="Normal"/>
    <w:semiHidden/>
    <w:qFormat/>
    <w:pPr>
      <w:numPr>
        <w:numId w:val="20"/>
      </w:numPr>
      <w:spacing w:line="240" w:lineRule="auto"/>
    </w:pPr>
  </w:style>
  <w:style w:type="paragraph" w:customStyle="1" w:styleId="ListNumberRomanBrackets">
    <w:name w:val="List_Number_Roman_Brackets"/>
    <w:basedOn w:val="Normal"/>
    <w:qFormat/>
    <w:pPr>
      <w:numPr>
        <w:numId w:val="21"/>
      </w:numPr>
    </w:pPr>
  </w:style>
  <w:style w:type="paragraph" w:customStyle="1" w:styleId="ListNumberAlfabetBrackets">
    <w:name w:val="List_Number_Alfabet_Brackets"/>
    <w:basedOn w:val="Normal"/>
    <w:qFormat/>
    <w:pPr>
      <w:numPr>
        <w:numId w:val="22"/>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32650F"/>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www.sirel.fi/ttt/Downloads/Peffers%20et%20al%20DSR%20Evaluation.pdf" TargetMode="External"/><Relationship Id="rId26" Type="http://schemas.openxmlformats.org/officeDocument/2006/relationships/hyperlink" Target="https://www.grandongill.com/publications/GillHevner-ACM-TMIS-Fitness-2013.pdf" TargetMode="External"/><Relationship Id="rId3" Type="http://schemas.openxmlformats.org/officeDocument/2006/relationships/styles" Target="styles.xml"/><Relationship Id="rId21" Type="http://schemas.openxmlformats.org/officeDocument/2006/relationships/hyperlink" Target="https://medium.com/@pello/design-science-research-a-summary-bb538a40f669"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editage.com/insights/what-is-research-objective" TargetMode="External"/><Relationship Id="rId25" Type="http://schemas.openxmlformats.org/officeDocument/2006/relationships/hyperlink" Target="https://www.psychologytoday.com/us/blog/why-bad-looks-good/201807/how-your-cell-phone-habits-impact-your-productivity" TargetMode="External"/><Relationship Id="rId2" Type="http://schemas.openxmlformats.org/officeDocument/2006/relationships/numbering" Target="numbering.xml"/><Relationship Id="rId16" Type="http://schemas.openxmlformats.org/officeDocument/2006/relationships/hyperlink" Target="https://www.mendix.com/blog/pursuing-a-full-agile-software-lifecycle/" TargetMode="External"/><Relationship Id="rId20" Type="http://schemas.openxmlformats.org/officeDocument/2006/relationships/hyperlink" Target="http://www.umfundi.barbourians.org/article/peffers2008design" TargetMode="External"/><Relationship Id="rId29" Type="http://schemas.openxmlformats.org/officeDocument/2006/relationships/hyperlink" Target="http://dspace.nwu.ac.za/bitstream/handle/10394/12269/Vosloo_JJ_Chapter_5.pdf?sequ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readingcraze.com/index.php/what-is-a-research-paradig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jds.org/Volume13/IJDSv13p001-008Dean3944.pdf" TargetMode="External"/><Relationship Id="rId23" Type="http://schemas.openxmlformats.org/officeDocument/2006/relationships/hyperlink" Target="https://rromanss23.medium.com/agile-methedology-revolutionizing-project-management-91636775191d" TargetMode="External"/><Relationship Id="rId28" Type="http://schemas.openxmlformats.org/officeDocument/2006/relationships/hyperlink" Target="https://www.inkoop.io/blog/7-advantages-of-using-vue-js/" TargetMode="External"/><Relationship Id="rId10" Type="http://schemas.openxmlformats.org/officeDocument/2006/relationships/footer" Target="footer1.xml"/><Relationship Id="rId19" Type="http://schemas.openxmlformats.org/officeDocument/2006/relationships/hyperlink" Target="https://www.intgrty.co.za/2016/07/19/the-research-paradigms-positivis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3.cis.gsu.edu/vvaishnavi/9220Sp07/Documents/Hevner%20et%20al.%202004%20MISQ.pdf" TargetMode="External"/><Relationship Id="rId22" Type="http://schemas.openxmlformats.org/officeDocument/2006/relationships/hyperlink" Target="https://researchdesignreview.com/2016/06/16/ethical-considerations-in-case-centered-qualitative-research/" TargetMode="External"/><Relationship Id="rId27" Type="http://schemas.openxmlformats.org/officeDocument/2006/relationships/hyperlink" Target="http://desrist.org/design-research-in-information-systems/"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1893</TotalTime>
  <Pages>1</Pages>
  <Words>11848</Words>
  <Characters>67539</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79229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EnricoIT</dc:creator>
  <cp:lastModifiedBy>Enrico Dreyer</cp:lastModifiedBy>
  <cp:revision>235</cp:revision>
  <cp:lastPrinted>2021-05-24T00:05:00Z</cp:lastPrinted>
  <dcterms:created xsi:type="dcterms:W3CDTF">2021-04-25T20:39:00Z</dcterms:created>
  <dcterms:modified xsi:type="dcterms:W3CDTF">2021-05-24T00:05:00Z</dcterms:modified>
</cp:coreProperties>
</file>